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g" ContentType="image/jp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spacing w:before="1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3706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84.092393pt;height:84.0825pt;mso-position-horizontal-relative:char;mso-position-vertical-relative:line" type="#_x0000_t75">
            <v:imagedata r:id="rId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360" w:lineRule="auto"/>
        <w:ind w:left="2241" w:right="1642" w:firstLine="-1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ORAN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AJ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REATI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WA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460" w:right="2865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76" w:lineRule="auto"/>
        <w:ind w:left="757" w:right="161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ATRIOT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LASMA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oli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ah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lastik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Oto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atis)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ah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lastik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75" w:lineRule="auto"/>
        <w:ind w:left="3338" w:right="2743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BID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ATA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71" w:lineRule="exact"/>
        <w:ind w:left="3731" w:right="3133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Diusulk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oleh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3" w:after="0" w:line="70" w:lineRule="exact"/>
        <w:jc w:val="left"/>
        <w:rPr>
          <w:sz w:val="7"/>
          <w:szCs w:val="7"/>
        </w:rPr>
      </w:pPr>
      <w:rPr/>
      <w:r>
        <w:rPr>
          <w:sz w:val="7"/>
          <w:szCs w:val="7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1996.199951" w:type="dxa"/>
      </w:tblPr>
      <w:tblGrid/>
      <w:tr>
        <w:trPr>
          <w:trHeight w:val="380" w:hRule="exact"/>
        </w:trPr>
        <w:tc>
          <w:tcPr>
            <w:tcW w:w="2647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69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Kunti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Dhiw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niati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udda</w:t>
            </w:r>
          </w:p>
        </w:tc>
        <w:tc>
          <w:tcPr>
            <w:tcW w:w="242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69" w:after="0" w:line="240" w:lineRule="auto"/>
              <w:ind w:left="27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150514607719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2015</w:t>
            </w:r>
          </w:p>
        </w:tc>
      </w:tr>
      <w:tr>
        <w:trPr>
          <w:trHeight w:val="318" w:hRule="exact"/>
        </w:trPr>
        <w:tc>
          <w:tcPr>
            <w:tcW w:w="2647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8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Yusuf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sa</w:t>
            </w:r>
          </w:p>
        </w:tc>
        <w:tc>
          <w:tcPr>
            <w:tcW w:w="242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8" w:after="0" w:line="240" w:lineRule="auto"/>
              <w:ind w:left="27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160512509408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2016</w:t>
            </w:r>
          </w:p>
        </w:tc>
      </w:tr>
      <w:tr>
        <w:trPr>
          <w:trHeight w:val="317" w:hRule="exact"/>
        </w:trPr>
        <w:tc>
          <w:tcPr>
            <w:tcW w:w="2647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7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6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</w:p>
        </w:tc>
        <w:tc>
          <w:tcPr>
            <w:tcW w:w="242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7" w:after="0" w:line="240" w:lineRule="auto"/>
              <w:ind w:left="27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160511609238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2016</w:t>
            </w:r>
          </w:p>
        </w:tc>
      </w:tr>
      <w:tr>
        <w:trPr>
          <w:trHeight w:val="317" w:hRule="exact"/>
        </w:trPr>
        <w:tc>
          <w:tcPr>
            <w:tcW w:w="2647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7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Muh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Andi</w:t>
            </w:r>
          </w:p>
        </w:tc>
        <w:tc>
          <w:tcPr>
            <w:tcW w:w="242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7" w:after="0" w:line="240" w:lineRule="auto"/>
              <w:ind w:left="27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160512509412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2016</w:t>
            </w:r>
          </w:p>
        </w:tc>
      </w:tr>
      <w:tr>
        <w:trPr>
          <w:trHeight w:val="379" w:hRule="exact"/>
        </w:trPr>
        <w:tc>
          <w:tcPr>
            <w:tcW w:w="2647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7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w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Arini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Muf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</w:p>
        </w:tc>
        <w:tc>
          <w:tcPr>
            <w:tcW w:w="242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7" w:after="0" w:line="240" w:lineRule="auto"/>
              <w:ind w:left="27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150534605072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2015</w:t>
            </w:r>
          </w:p>
        </w:tc>
      </w:tr>
    </w:tbl>
    <w:p>
      <w:pPr>
        <w:spacing w:before="6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75" w:lineRule="auto"/>
        <w:ind w:left="2640" w:right="2046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IVER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40" w:lineRule="auto"/>
        <w:ind w:left="4283" w:right="3687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2017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1680" w:right="168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0pt;margin-top:.749983pt;width:595.320pt;height:840pt;mso-position-horizontal-relative:page;mso-position-vertical-relative:page;z-index:-5568" type="#_x0000_t202" filled="f" stroked="f">
            <v:textbox inset="0,0,0,0">
              <w:txbxContent>
                <w:p>
                  <w:pPr>
                    <w:spacing w:before="4" w:after="0" w:line="100" w:lineRule="exact"/>
                    <w:jc w:val="left"/>
                    <w:rPr>
                      <w:sz w:val="10"/>
                      <w:szCs w:val="10"/>
                    </w:rPr>
                  </w:pPr>
                  <w:rPr/>
                  <w:r>
                    <w:rPr>
                      <w:sz w:val="10"/>
                      <w:szCs w:val="1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40" w:lineRule="auto"/>
                    <w:ind w:right="1678"/>
                    <w:jc w:val="righ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i</w:t>
                  </w:r>
                </w:p>
                <w:p>
                  <w:pPr>
                    <w:spacing w:before="4" w:after="0" w:line="100" w:lineRule="exact"/>
                    <w:jc w:val="left"/>
                    <w:rPr>
                      <w:sz w:val="10"/>
                      <w:szCs w:val="10"/>
                    </w:rPr>
                  </w:pPr>
                  <w:rPr/>
                  <w:r>
                    <w:rPr>
                      <w:sz w:val="10"/>
                      <w:szCs w:val="1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40" w:lineRule="auto"/>
                    <w:ind w:left="2628" w:right="-2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3"/>
                      <w:w w:val="100"/>
                      <w:b/>
                      <w:bCs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  <w:b/>
                      <w:bCs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  <w:b/>
                      <w:bCs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  <w:b/>
                      <w:bCs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AHAN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  <w:b/>
                      <w:bCs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3"/>
                      <w:w w:val="100"/>
                      <w:b/>
                      <w:bCs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ORAN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  <w:b/>
                      <w:bCs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  <w:b/>
                      <w:bCs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3"/>
                      <w:w w:val="100"/>
                      <w:b/>
                      <w:bCs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  <w:b/>
                      <w:bCs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AJ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  <w:b/>
                      <w:bCs/>
                    </w:rPr>
                    <w:t>U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AN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3"/>
                      <w:w w:val="100"/>
                      <w:b/>
                      <w:bCs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PK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  <w:b/>
                      <w:bCs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  <w:b/>
                      <w:bCs/>
                    </w:rPr>
                    <w:t>-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KC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  <w:b/>
                      <w:bCs/>
                    </w:rPr>
                    <w:t>(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  <w:b/>
                      <w:bCs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  <w:b/>
                      <w:bCs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  <w:b/>
                      <w:bCs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  <w:b/>
                      <w:bCs/>
                    </w:rPr>
                    <w:t>C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  <w:b/>
                      <w:bCs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3"/>
                      <w:w w:val="100"/>
                      <w:b/>
                      <w:bCs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3"/>
                      <w:w w:val="100"/>
                      <w:b/>
                      <w:bCs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  <w:b/>
                      <w:bCs/>
                    </w:rPr>
                    <w:t>)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13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40" w:lineRule="auto"/>
                    <w:ind w:left="2276" w:right="-20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1.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J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udul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iat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-1"/>
                      <w:w w:val="100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3"/>
                      <w:w w:val="100"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-6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  <w:t>OT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3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-3"/>
                      <w:w w:val="100"/>
                    </w:rPr>
                    <w:t>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  <w:t>ASMA</w:t>
                  </w:r>
                </w:p>
                <w:p>
                  <w:pPr>
                    <w:spacing w:before="0" w:after="0" w:line="240" w:lineRule="auto"/>
                    <w:ind w:left="6597" w:right="1786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(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trol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mu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3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ut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mpah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lastik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Otomati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)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Solu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f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kt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f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f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is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nGuna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opt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3"/>
                      <w:w w:val="100"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lkan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u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J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um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h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mpah</w:t>
                  </w:r>
                </w:p>
                <w:p>
                  <w:pPr>
                    <w:spacing w:before="0" w:after="0" w:line="240" w:lineRule="auto"/>
                    <w:ind w:left="6597" w:right="-2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lastik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rmuk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Air</w:t>
                  </w:r>
                </w:p>
                <w:p>
                  <w:pPr>
                    <w:spacing w:before="0" w:after="0" w:line="240" w:lineRule="auto"/>
                    <w:ind w:left="2276" w:right="-20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2.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B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ida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iat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-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KC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40" w:lineRule="auto"/>
                    <w:ind w:left="2276" w:right="-2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3.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tua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Pel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ks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3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tan</w:t>
                  </w:r>
                </w:p>
                <w:p>
                  <w:pPr>
                    <w:spacing w:before="0" w:after="0" w:line="240" w:lineRule="auto"/>
                    <w:ind w:left="2996" w:right="2788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ma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3"/>
                      <w:w w:val="100"/>
                    </w:rPr>
                    <w:t>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p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Kunti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Dhiw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niati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udda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b.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6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M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150514607719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75" w:lineRule="exact"/>
                    <w:ind w:left="2996" w:right="-20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c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J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urus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knik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sin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40" w:lineRule="auto"/>
                    <w:ind w:left="2954" w:right="2550"/>
                    <w:jc w:val="right"/>
                    <w:tabs>
                      <w:tab w:pos="654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d.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Univ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rsitas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Unive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si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ri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lang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Al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mat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Ru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h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d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No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l.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/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HP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Dsn.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J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oho,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Ds.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u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mbe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jo,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c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m,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b.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d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iri,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40" w:lineRule="auto"/>
                    <w:ind w:left="6633" w:right="3970"/>
                    <w:jc w:val="center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J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wa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Timur/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40" w:lineRule="auto"/>
                    <w:ind w:left="6731" w:right="-2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082257917374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40" w:lineRule="auto"/>
                    <w:ind w:left="2996" w:right="-20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f.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lam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em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il</w:t>
                    <w:tab/>
                  </w:r>
                  <w:hyperlink r:id="rId6">
                    <w:r>
                      <w:rPr>
                        <w:rFonts w:ascii="Times New Roman" w:hAnsi="Times New Roman" w:cs="Times New Roman" w:eastAsia="Times New Roman"/>
                        <w:sz w:val="24"/>
                        <w:szCs w:val="24"/>
                        <w:color w:val="1D1D1B"/>
                        <w:spacing w:val="0"/>
                        <w:w w:val="100"/>
                      </w:rPr>
                      <w:t>:</w:t>
                    </w:r>
                    <w:r>
                      <w:rPr>
                        <w:rFonts w:ascii="Times New Roman" w:hAnsi="Times New Roman" w:cs="Times New Roman" w:eastAsia="Times New Roman"/>
                        <w:sz w:val="24"/>
                        <w:szCs w:val="24"/>
                        <w:color w:val="1D1D1B"/>
                        <w:spacing w:val="0"/>
                        <w:w w:val="100"/>
                      </w:rPr>
                      <w:t> </w:t>
                    </w:r>
                    <w:r>
                      <w:rPr>
                        <w:rFonts w:ascii="Times New Roman" w:hAnsi="Times New Roman" w:cs="Times New Roman" w:eastAsia="Times New Roman"/>
                        <w:sz w:val="24"/>
                        <w:szCs w:val="24"/>
                        <w:color w:val="1D1D1B"/>
                        <w:spacing w:val="0"/>
                        <w:w w:val="100"/>
                      </w:rPr>
                      <w:t>sdhiw</w:t>
                    </w:r>
                    <w:r>
                      <w:rPr>
                        <w:rFonts w:ascii="Times New Roman" w:hAnsi="Times New Roman" w:cs="Times New Roman" w:eastAsia="Times New Roman"/>
                        <w:sz w:val="24"/>
                        <w:szCs w:val="24"/>
                        <w:color w:val="1D1D1B"/>
                        <w:spacing w:val="-1"/>
                        <w:w w:val="100"/>
                      </w:rPr>
                      <w:t>a</w:t>
                    </w:r>
                    <w:r>
                      <w:rPr>
                        <w:rFonts w:ascii="Times New Roman" w:hAnsi="Times New Roman" w:cs="Times New Roman" w:eastAsia="Times New Roman"/>
                        <w:sz w:val="24"/>
                        <w:szCs w:val="24"/>
                        <w:color w:val="1D1D1B"/>
                        <w:spacing w:val="0"/>
                        <w:w w:val="100"/>
                      </w:rPr>
                      <w:t>niati@</w:t>
                    </w:r>
                    <w:r>
                      <w:rPr>
                        <w:rFonts w:ascii="Times New Roman" w:hAnsi="Times New Roman" w:cs="Times New Roman" w:eastAsia="Times New Roman"/>
                        <w:sz w:val="24"/>
                        <w:szCs w:val="24"/>
                        <w:color w:val="1D1D1B"/>
                        <w:spacing w:val="-2"/>
                        <w:w w:val="100"/>
                      </w:rPr>
                      <w:t>g</w:t>
                    </w:r>
                    <w:r>
                      <w:rPr>
                        <w:rFonts w:ascii="Times New Roman" w:hAnsi="Times New Roman" w:cs="Times New Roman" w:eastAsia="Times New Roman"/>
                        <w:sz w:val="24"/>
                        <w:szCs w:val="24"/>
                        <w:color w:val="1D1D1B"/>
                        <w:spacing w:val="0"/>
                        <w:w w:val="100"/>
                      </w:rPr>
                      <w:t>mail.c</w:t>
                    </w:r>
                    <w:r>
                      <w:rPr>
                        <w:rFonts w:ascii="Times New Roman" w:hAnsi="Times New Roman" w:cs="Times New Roman" w:eastAsia="Times New Roman"/>
                        <w:sz w:val="24"/>
                        <w:szCs w:val="24"/>
                        <w:color w:val="1D1D1B"/>
                        <w:spacing w:val="2"/>
                        <w:w w:val="100"/>
                      </w:rPr>
                      <w:t>o</w:t>
                    </w:r>
                    <w:r>
                      <w:rPr>
                        <w:rFonts w:ascii="Times New Roman" w:hAnsi="Times New Roman" w:cs="Times New Roman" w:eastAsia="Times New Roman"/>
                        <w:sz w:val="24"/>
                        <w:szCs w:val="24"/>
                        <w:color w:val="1D1D1B"/>
                        <w:spacing w:val="0"/>
                        <w:w w:val="100"/>
                      </w:rPr>
                      <w:t>m</w:t>
                    </w:r>
                    <w:r>
                      <w:rPr>
                        <w:rFonts w:ascii="Times New Roman" w:hAnsi="Times New Roman" w:cs="Times New Roman" w:eastAsia="Times New Roman"/>
                        <w:sz w:val="24"/>
                        <w:szCs w:val="24"/>
                        <w:color w:val="000000"/>
                        <w:spacing w:val="0"/>
                        <w:w w:val="100"/>
                      </w:rPr>
                    </w:r>
                  </w:hyperlink>
                </w:p>
                <w:p>
                  <w:pPr>
                    <w:spacing w:before="0" w:after="0" w:line="240" w:lineRule="auto"/>
                    <w:ind w:left="2276" w:right="-20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4.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Ang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3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ota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Pe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iat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4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or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40" w:lineRule="auto"/>
                    <w:ind w:left="2276" w:right="-2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5.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Dos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nd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g</w:t>
                  </w:r>
                </w:p>
                <w:p>
                  <w:pPr>
                    <w:spacing w:before="0" w:after="0" w:line="240" w:lineRule="auto"/>
                    <w:ind w:left="2996" w:right="2882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3"/>
                      <w:w w:val="100"/>
                    </w:rPr>
                    <w:t>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lar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uk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rni,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S.T.,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M.T.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b.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3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DN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0012116902</w:t>
                  </w:r>
                </w:p>
                <w:p>
                  <w:pPr>
                    <w:spacing w:before="0" w:after="0" w:line="240" w:lineRule="auto"/>
                    <w:ind w:left="6717" w:right="2112" w:firstLine="-3721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c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Al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mat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Ru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h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No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l.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/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HP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J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lan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iring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49,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lan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3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J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wa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Timur/081334747977</w:t>
                  </w:r>
                </w:p>
                <w:p>
                  <w:pPr>
                    <w:spacing w:before="0" w:after="0" w:line="275" w:lineRule="exact"/>
                    <w:ind w:left="2276" w:right="-2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6.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B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4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5"/>
                      <w:w w:val="100"/>
                    </w:rPr>
                    <w:t>y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iat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To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40" w:lineRule="auto"/>
                    <w:ind w:left="2996" w:right="3560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Dikti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  <w:t>10.000.000,-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b.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umber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lain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0,-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40" w:lineRule="auto"/>
                    <w:ind w:left="2276" w:right="-20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7.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J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W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ktu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laks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: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4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bulan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16" w:after="0" w:line="260" w:lineRule="exact"/>
                    <w:jc w:val="left"/>
                    <w:rPr>
                      <w:sz w:val="26"/>
                      <w:szCs w:val="26"/>
                    </w:rPr>
                  </w:pPr>
                  <w:rPr/>
                  <w:r>
                    <w:rPr>
                      <w:sz w:val="26"/>
                      <w:szCs w:val="26"/>
                    </w:rPr>
                  </w:r>
                </w:p>
                <w:p>
                  <w:pPr>
                    <w:spacing w:before="0" w:after="0" w:line="240" w:lineRule="auto"/>
                    <w:ind w:left="6597" w:right="-2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lan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3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  <w:t>7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2"/>
                      <w:w w:val="100"/>
                    </w:rPr>
                    <w:t>J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  <w:t>uni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  <w:t>2017</w:t>
                  </w:r>
                </w:p>
                <w:p>
                  <w:pPr>
                    <w:spacing w:before="0" w:after="0" w:line="240" w:lineRule="auto"/>
                    <w:ind w:left="2276" w:right="-20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5"/>
                      <w:w w:val="100"/>
                    </w:rPr>
                    <w:t>y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tu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j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ui,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40" w:lineRule="auto"/>
                    <w:ind w:left="2276" w:right="-20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Dos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nd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mp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g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tua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Pel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2"/>
                      <w:w w:val="100"/>
                    </w:rPr>
                    <w:t>g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ia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t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1" w:after="0" w:line="180" w:lineRule="exact"/>
                    <w:jc w:val="left"/>
                    <w:rPr>
                      <w:sz w:val="18"/>
                      <w:szCs w:val="18"/>
                    </w:rPr>
                  </w:pPr>
                  <w:rPr/>
                  <w:r>
                    <w:rPr>
                      <w:sz w:val="18"/>
                      <w:szCs w:val="18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40" w:lineRule="auto"/>
                    <w:ind w:left="2276" w:right="-20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uk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rni,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S.T.,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M.T.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Kunti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Dhiw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niati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udda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0" w:after="0" w:line="240" w:lineRule="auto"/>
                    <w:ind w:left="2276" w:right="-20"/>
                    <w:jc w:val="left"/>
                    <w:tabs>
                      <w:tab w:pos="6580" w:val="left"/>
                    </w:tabs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3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.0012116902</w:t>
                    <w:tab/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6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M.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150514607719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16" w:after="0" w:line="260" w:lineRule="exact"/>
                    <w:jc w:val="left"/>
                    <w:rPr>
                      <w:sz w:val="26"/>
                      <w:szCs w:val="26"/>
                    </w:rPr>
                  </w:pPr>
                  <w:rPr/>
                  <w:r>
                    <w:rPr>
                      <w:sz w:val="26"/>
                      <w:szCs w:val="26"/>
                    </w:rPr>
                  </w:r>
                </w:p>
                <w:p>
                  <w:pPr>
                    <w:spacing w:before="0" w:after="0" w:line="240" w:lineRule="auto"/>
                    <w:ind w:left="4648" w:right="5564"/>
                    <w:jc w:val="center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W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kil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1"/>
                      <w:w w:val="100"/>
                    </w:rPr>
                    <w:t>e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ktor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-3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1D1D1B"/>
                      <w:spacing w:val="0"/>
                      <w:w w:val="100"/>
                    </w:rPr>
                    <w:t>II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color w:val="000000"/>
                      <w:spacing w:val="0"/>
                      <w:w w:val="100"/>
                    </w:rPr>
                  </w:r>
                </w:p>
                <w:p>
                  <w:pPr>
                    <w:spacing w:before="4" w:after="0" w:line="100" w:lineRule="exact"/>
                    <w:jc w:val="left"/>
                    <w:rPr>
                      <w:sz w:val="10"/>
                      <w:szCs w:val="10"/>
                    </w:rPr>
                  </w:pPr>
                  <w:rPr/>
                  <w:r>
                    <w:rPr>
                      <w:sz w:val="10"/>
                      <w:szCs w:val="1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00" w:lineRule="exact"/>
                    <w:jc w:val="left"/>
                    <w:rPr>
                      <w:sz w:val="20"/>
                      <w:szCs w:val="20"/>
                    </w:rPr>
                  </w:pPr>
                  <w:rPr/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spacing w:before="0" w:after="0" w:line="240" w:lineRule="auto"/>
                    <w:ind w:left="4686" w:right="3712"/>
                    <w:jc w:val="left"/>
                    <w:rPr>
                      <w:rFonts w:ascii="Times New Roman" w:hAnsi="Times New Roman" w:cs="Times New Roman" w:eastAsia="Times New Roman"/>
                      <w:sz w:val="24"/>
                      <w:szCs w:val="24"/>
                    </w:rPr>
                  </w:pPr>
                  <w:rPr/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r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H.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3"/>
                      <w:w w:val="100"/>
                    </w:rPr>
                    <w:t>S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5"/>
                      <w:w w:val="100"/>
                    </w:rPr>
                    <w:t>y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msul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H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1"/>
                      <w:w w:val="100"/>
                    </w:rPr>
                    <w:t>a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di,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3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d.,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M.Ed.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N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-6"/>
                      <w:w w:val="100"/>
                    </w:rPr>
                    <w:t>I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1"/>
                      <w:w w:val="100"/>
                    </w:rPr>
                    <w:t>P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.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19610822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198703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1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2"/>
                      <w:w w:val="100"/>
                    </w:rPr>
                    <w:t> </w:t>
                  </w:r>
                  <w:r>
                    <w:rPr>
                      <w:rFonts w:ascii="Times New Roman" w:hAnsi="Times New Roman" w:cs="Times New Roman" w:eastAsia="Times New Roman"/>
                      <w:sz w:val="24"/>
                      <w:szCs w:val="24"/>
                      <w:spacing w:val="0"/>
                      <w:w w:val="100"/>
                    </w:rPr>
                    <w:t>001</w:t>
                  </w:r>
                </w:p>
              </w:txbxContent>
            </v:textbox>
          </v:shape>
        </w:pict>
      </w:r>
      <w:r>
        <w:rPr/>
        <w:pict>
          <v:group style="position:absolute;margin-left:0pt;margin-top:.749983pt;width:595.320pt;height:840pt;mso-position-horizontal-relative:page;mso-position-vertical-relative:page;z-index:-5567" coordorigin="0,15" coordsize="11906,16800">
            <v:shape style="position:absolute;left:2115;top:10920;width:2370;height:1365" type="#_x0000_t75">
              <v:imagedata r:id="rId7" o:title=""/>
            </v:shape>
            <v:shape style="position:absolute;left:0;top:15;width:11906;height:16800" type="#_x0000_t75">
              <v:imagedata r:id="rId8" o:title=""/>
            </v:shape>
            <v:group style="position:absolute;left:8805;top:600;width:675;height:525" coordorigin="8805,600" coordsize="675,525">
              <v:shape style="position:absolute;left:8805;top:600;width:675;height:525" coordorigin="8805,600" coordsize="675,525" path="m8893,600l8832,624,8805,683,8805,1038,8808,1060,8846,1112,9392,1125,9415,1122,9467,1084,9480,688,9477,665,9439,613,8893,600e" filled="t" fillcolor="#FFFFFF" stroked="f">
                <v:path arrowok="t"/>
                <v:fill/>
              </v:shape>
            </v:group>
            <v:group style="position:absolute;left:9885;top:615;width:570;height:465" coordorigin="9885,615" coordsize="570,465">
              <v:shape style="position:absolute;left:9885;top:615;width:570;height:465" coordorigin="9885,615" coordsize="570,465" path="m9963,615l9904,642,9885,1003,9888,1025,9930,1073,10377,1080,10400,1077,10448,1035,10455,693,10452,670,10410,622,9963,615e" filled="t" fillcolor="#FFFFFF" stroked="f">
                <v:path arrowok="t"/>
                <v:fill/>
              </v:shape>
            </v:group>
            <v:group style="position:absolute;left:5953;top:15750;width:570;height:465" coordorigin="5953,15750" coordsize="570,465">
              <v:shape style="position:absolute;left:5953;top:15750;width:570;height:465" coordorigin="5953,15750" coordsize="570,465" path="m6031,15750l5972,15777,5953,16137,5956,16160,5998,16208,6445,16215,6468,16212,6516,16170,6523,15827,6520,15805,6478,15757,6031,15750e" filled="t" fillcolor="#FFFFFF" stroked="f">
                <v:path arrowok="t"/>
                <v:fill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9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29" w:after="0" w:line="240" w:lineRule="auto"/>
        <w:ind w:left="4487" w:right="3896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</w:p>
    <w:p>
      <w:pPr>
        <w:jc w:val="center"/>
        <w:spacing w:after="0"/>
        <w:sectPr>
          <w:pgSz w:w="11920" w:h="16840"/>
          <w:pgMar w:top="1560" w:bottom="280" w:left="1680" w:right="1680"/>
        </w:sectPr>
      </w:pPr>
      <w:rPr/>
    </w:p>
    <w:p>
      <w:pPr>
        <w:spacing w:before="5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40" w:lineRule="auto"/>
        <w:ind w:left="3791" w:right="3535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ASAN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96" w:right="293" w:firstLine="70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maupun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mudah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lebih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rk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64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tahun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ian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Hidu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</w:p>
    <w:p>
      <w:pPr>
        <w:spacing w:before="0" w:after="0" w:line="240" w:lineRule="auto"/>
        <w:ind w:left="596" w:right="29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2015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83%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olah,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3,2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rupa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0,48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1,29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laut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rh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utan.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2015)</w:t>
      </w:r>
    </w:p>
    <w:p>
      <w:pPr>
        <w:spacing w:before="0" w:after="0" w:line="276" w:lineRule="exact"/>
        <w:ind w:left="596" w:right="296" w:firstLine="70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iring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rkemban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teknol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dibe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njuru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duni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if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muncul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teknolo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ggulang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plastik.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up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membu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umum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18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2008.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troli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tkan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sihkan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muka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knol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meng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dio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ontrol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Arduino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sonik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nfra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mampu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knolo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diha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</w:p>
    <w:p>
      <w:pPr>
        <w:spacing w:before="0" w:after="0" w:line="276" w:lineRule="exact"/>
        <w:ind w:left="596" w:right="29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dikemb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mbantu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ekosis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ir.</w:t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29" w:after="0" w:line="240" w:lineRule="auto"/>
        <w:ind w:left="4425" w:right="4231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ii</w:t>
      </w:r>
    </w:p>
    <w:p>
      <w:pPr>
        <w:jc w:val="center"/>
        <w:spacing w:after="0"/>
        <w:sectPr>
          <w:pgNumType w:start="2"/>
          <w:pgMar w:header="590" w:footer="1076363264" w:top="1060" w:bottom="280" w:left="1680" w:right="1340"/>
          <w:headerReference w:type="even" r:id="rId9"/>
          <w:headerReference w:type="odd" r:id="rId10"/>
          <w:pgSz w:w="11920" w:h="16840"/>
        </w:sectPr>
      </w:pPr>
      <w:rPr/>
    </w:p>
    <w:p>
      <w:pPr>
        <w:spacing w:before="5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40" w:lineRule="auto"/>
        <w:ind w:left="4053" w:right="3359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0" w:lineRule="auto"/>
        <w:ind w:left="1095" w:right="280" w:firstLine="6590"/>
        <w:jc w:val="both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H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EM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3"/>
          <w:w w:val="100"/>
        </w:rPr>
        <w:t>J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4"/>
          <w:w w:val="100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-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(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3"/>
          <w:w w:val="100"/>
        </w:rPr>
        <w:t>)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38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</w:t>
      </w:r>
      <w:r>
        <w:rPr>
          <w:rFonts w:ascii="Times New Roman" w:hAnsi="Times New Roman" w:cs="Times New Roman" w:eastAsia="Times New Roman"/>
          <w:sz w:val="22"/>
          <w:szCs w:val="22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ii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D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</w:t>
      </w:r>
      <w:r>
        <w:rPr>
          <w:rFonts w:ascii="Times New Roman" w:hAnsi="Times New Roman" w:cs="Times New Roman" w:eastAsia="Times New Roman"/>
          <w:sz w:val="22"/>
          <w:szCs w:val="22"/>
          <w:spacing w:val="-26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D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MB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38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iv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D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iv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D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H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0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1</w:t>
      </w:r>
    </w:p>
    <w:p>
      <w:pPr>
        <w:spacing w:before="4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1.1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ang</w:t>
      </w:r>
      <w:r>
        <w:rPr>
          <w:rFonts w:ascii="Times New Roman" w:hAnsi="Times New Roman" w:cs="Times New Roman" w:eastAsia="Times New Roman"/>
          <w:sz w:val="22"/>
          <w:szCs w:val="22"/>
          <w:spacing w:val="-3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1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1.2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us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ah</w:t>
      </w:r>
      <w:r>
        <w:rPr>
          <w:rFonts w:ascii="Times New Roman" w:hAnsi="Times New Roman" w:cs="Times New Roman" w:eastAsia="Times New Roman"/>
          <w:sz w:val="22"/>
          <w:szCs w:val="22"/>
          <w:spacing w:val="-37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2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1.3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Pen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y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ah</w:t>
      </w:r>
      <w:r>
        <w:rPr>
          <w:rFonts w:ascii="Times New Roman" w:hAnsi="Times New Roman" w:cs="Times New Roman" w:eastAsia="Times New Roman"/>
          <w:sz w:val="22"/>
          <w:szCs w:val="22"/>
          <w:spacing w:val="-25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2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1.4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3"/>
          <w:w w:val="100"/>
        </w:rPr>
        <w:t>j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2"/>
          <w:szCs w:val="22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2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1.5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f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at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odu</w:t>
      </w:r>
      <w:r>
        <w:rPr>
          <w:rFonts w:ascii="Times New Roman" w:hAnsi="Times New Roman" w:cs="Times New Roman" w:eastAsia="Times New Roman"/>
          <w:sz w:val="22"/>
          <w:szCs w:val="22"/>
          <w:spacing w:val="4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2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058" w:right="305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3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058" w:right="305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D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EM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SM</w:t>
      </w:r>
      <w:r>
        <w:rPr>
          <w:rFonts w:ascii="Times New Roman" w:hAnsi="Times New Roman" w:cs="Times New Roman" w:eastAsia="Times New Roman"/>
          <w:sz w:val="22"/>
          <w:szCs w:val="22"/>
          <w:spacing w:val="1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</w:t>
      </w:r>
      <w:r>
        <w:rPr>
          <w:rFonts w:ascii="Times New Roman" w:hAnsi="Times New Roman" w:cs="Times New Roman" w:eastAsia="Times New Roman"/>
          <w:sz w:val="22"/>
          <w:szCs w:val="22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4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3.1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4</w:t>
      </w:r>
    </w:p>
    <w:p>
      <w:pPr>
        <w:spacing w:before="9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3.2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ahan</w:t>
      </w:r>
      <w:r>
        <w:rPr>
          <w:rFonts w:ascii="Times New Roman" w:hAnsi="Times New Roman" w:cs="Times New Roman" w:eastAsia="Times New Roman"/>
          <w:sz w:val="22"/>
          <w:szCs w:val="22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4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3.3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SMA</w:t>
      </w:r>
      <w:r>
        <w:rPr>
          <w:rFonts w:ascii="Times New Roman" w:hAnsi="Times New Roman" w:cs="Times New Roman" w:eastAsia="Times New Roman"/>
          <w:sz w:val="22"/>
          <w:szCs w:val="22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4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3.4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bua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SM</w:t>
      </w:r>
      <w:r>
        <w:rPr>
          <w:rFonts w:ascii="Times New Roman" w:hAnsi="Times New Roman" w:cs="Times New Roman" w:eastAsia="Times New Roman"/>
          <w:sz w:val="22"/>
          <w:szCs w:val="22"/>
          <w:spacing w:val="1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4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058" w:right="305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H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Y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</w:t>
      </w:r>
      <w:r>
        <w:rPr>
          <w:rFonts w:ascii="Times New Roman" w:hAnsi="Times New Roman" w:cs="Times New Roman" w:eastAsia="Times New Roman"/>
          <w:sz w:val="22"/>
          <w:szCs w:val="22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5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4.1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Pen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Bar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dan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Ko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ponen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SM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5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4.2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SMA</w:t>
      </w:r>
      <w:r>
        <w:rPr>
          <w:rFonts w:ascii="Times New Roman" w:hAnsi="Times New Roman" w:cs="Times New Roman" w:eastAsia="Times New Roman"/>
          <w:sz w:val="22"/>
          <w:szCs w:val="22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5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4.3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ok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D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am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ap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6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4.4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Flowc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h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em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d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ap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7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4.5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c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ap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0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8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058" w:right="305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H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8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058" w:right="305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V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H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Y</w:t>
      </w:r>
      <w:r>
        <w:rPr>
          <w:rFonts w:ascii="Times New Roman" w:hAnsi="Times New Roman" w:cs="Times New Roman" w:eastAsia="Times New Roman"/>
          <w:sz w:val="22"/>
          <w:szCs w:val="22"/>
          <w:spacing w:val="12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9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6.1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Fi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h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at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9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6.2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9</w:t>
      </w:r>
    </w:p>
    <w:p>
      <w:pPr>
        <w:spacing w:before="8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6.3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ah</w:t>
      </w:r>
      <w:r>
        <w:rPr>
          <w:rFonts w:ascii="Times New Roman" w:hAnsi="Times New Roman" w:cs="Times New Roman" w:eastAsia="Times New Roman"/>
          <w:sz w:val="22"/>
          <w:szCs w:val="22"/>
          <w:spacing w:val="-4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9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106" w:right="310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6.4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Pen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ban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Usaha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SMA</w:t>
      </w:r>
      <w:r>
        <w:rPr>
          <w:rFonts w:ascii="Times New Roman" w:hAnsi="Times New Roman" w:cs="Times New Roman" w:eastAsia="Times New Roman"/>
          <w:sz w:val="22"/>
          <w:szCs w:val="22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9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1058" w:right="305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D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U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33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..............................................................................................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10</w:t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9" w:lineRule="exact"/>
        <w:ind w:left="1058" w:right="305"/>
        <w:jc w:val="center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MP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  <w:position w:val="-1"/>
        </w:rPr>
        <w:t>-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2"/>
          <w:w w:val="100"/>
          <w:position w:val="-1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22"/>
          <w:szCs w:val="22"/>
          <w:spacing w:val="-1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...............................................................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  <w:position w:val="-1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......................</w:t>
      </w:r>
      <w:r>
        <w:rPr>
          <w:rFonts w:ascii="Times New Roman" w:hAnsi="Times New Roman" w:cs="Times New Roman" w:eastAsia="Times New Roman"/>
          <w:sz w:val="22"/>
          <w:szCs w:val="22"/>
          <w:spacing w:val="-9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11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0"/>
        </w:rPr>
      </w:r>
    </w:p>
    <w:p>
      <w:pPr>
        <w:spacing w:before="7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40" w:lineRule="auto"/>
        <w:ind w:left="4418" w:right="4171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iii</w:t>
      </w:r>
    </w:p>
    <w:p>
      <w:pPr>
        <w:jc w:val="center"/>
        <w:spacing w:after="0"/>
        <w:sectPr>
          <w:pgMar w:header="590" w:footer="1076363264" w:top="1060" w:bottom="280" w:left="1680" w:right="1340"/>
          <w:pgSz w:w="11920" w:h="16840"/>
        </w:sectPr>
      </w:pPr>
      <w:rPr/>
    </w:p>
    <w:p>
      <w:pPr>
        <w:spacing w:before="5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590" w:footer="1076363264" w:top="1060" w:bottom="280" w:left="1680" w:right="1340"/>
          <w:pgSz w:w="11920" w:h="16840"/>
        </w:sectPr>
      </w:pPr>
      <w:rPr/>
    </w:p>
    <w:p>
      <w:pPr>
        <w:spacing w:before="29" w:after="0" w:line="240" w:lineRule="auto"/>
        <w:ind w:left="3486" w:right="-7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00" w:lineRule="exact"/>
        <w:jc w:val="left"/>
        <w:rPr>
          <w:sz w:val="10"/>
          <w:szCs w:val="10"/>
        </w:rPr>
      </w:pPr>
      <w:rPr/>
      <w:r>
        <w:rPr/>
        <w:br w:type="column"/>
      </w:r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71" w:lineRule="exact"/>
        <w:ind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340"/>
          <w:cols w:num="2" w:equalWidth="0">
            <w:col w:w="5637" w:space="1980"/>
            <w:col w:w="1283"/>
          </w:cols>
        </w:sectPr>
      </w:pPr>
      <w:rPr/>
    </w:p>
    <w:p>
      <w:pPr>
        <w:spacing w:before="46" w:after="0" w:line="240" w:lineRule="auto"/>
        <w:ind w:left="59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roduk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8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0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%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.............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................................................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</w:p>
    <w:p>
      <w:pPr>
        <w:spacing w:before="41" w:after="0" w:line="240" w:lineRule="auto"/>
        <w:ind w:left="59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Alur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laks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...................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.............................................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...5</w:t>
      </w:r>
    </w:p>
    <w:p>
      <w:pPr>
        <w:spacing w:before="43" w:after="0" w:line="240" w:lineRule="auto"/>
        <w:ind w:left="59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ASMA.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.............................................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...6</w:t>
      </w:r>
    </w:p>
    <w:p>
      <w:pPr>
        <w:spacing w:before="41" w:after="0" w:line="240" w:lineRule="auto"/>
        <w:ind w:left="59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……..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...................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.............................................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...6</w:t>
      </w:r>
    </w:p>
    <w:p>
      <w:pPr>
        <w:spacing w:before="41" w:after="0" w:line="271" w:lineRule="exact"/>
        <w:ind w:left="59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mbar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5.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Flowcha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  <w:position w:val="-1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  <w:position w:val="-1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  <w:position w:val="-1"/>
        </w:rPr>
        <w:t>e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m</w:t>
      </w:r>
      <w:r>
        <w:rPr>
          <w:rFonts w:ascii="Times New Roman" w:hAnsi="Times New Roman" w:cs="Times New Roman" w:eastAsia="Times New Roman"/>
          <w:sz w:val="22"/>
          <w:szCs w:val="22"/>
          <w:spacing w:val="-4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  <w:position w:val="-1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enda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  <w:position w:val="-1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ap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  <w:position w:val="-1"/>
        </w:rPr>
        <w:t>.</w:t>
      </w:r>
      <w:r>
        <w:rPr>
          <w:rFonts w:ascii="Times New Roman" w:hAnsi="Times New Roman" w:cs="Times New Roman" w:eastAsia="Times New Roman"/>
          <w:sz w:val="22"/>
          <w:szCs w:val="22"/>
          <w:spacing w:val="3"/>
          <w:w w:val="100"/>
          <w:position w:val="-1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.............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-1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........................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.......................7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0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340"/>
        </w:sectPr>
      </w:pPr>
      <w:rPr/>
    </w:p>
    <w:p>
      <w:pPr>
        <w:spacing w:before="29" w:after="0" w:line="240" w:lineRule="auto"/>
        <w:ind w:left="3625" w:right="-7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TAB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40" w:lineRule="exact"/>
        <w:jc w:val="left"/>
        <w:rPr>
          <w:sz w:val="14"/>
          <w:szCs w:val="14"/>
        </w:rPr>
      </w:pPr>
      <w:rPr/>
      <w:r>
        <w:rPr/>
        <w:br w:type="column"/>
      </w:r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71" w:lineRule="exact"/>
        <w:ind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340"/>
          <w:cols w:num="2" w:equalWidth="0">
            <w:col w:w="5498" w:space="2119"/>
            <w:col w:w="1283"/>
          </w:cols>
        </w:sectPr>
      </w:pPr>
      <w:rPr/>
    </w:p>
    <w:p>
      <w:pPr>
        <w:spacing w:before="48" w:after="0" w:line="240" w:lineRule="auto"/>
        <w:ind w:left="59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……………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.....................................................................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</w:t>
      </w:r>
    </w:p>
    <w:p>
      <w:pPr>
        <w:spacing w:before="41" w:after="0" w:line="271" w:lineRule="exact"/>
        <w:ind w:left="59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inci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rc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ian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.......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-1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................................................8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4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40" w:lineRule="auto"/>
        <w:ind w:left="4435" w:right="416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iv</w:t>
      </w:r>
    </w:p>
    <w:p>
      <w:pPr>
        <w:jc w:val="center"/>
        <w:spacing w:after="0"/>
        <w:sectPr>
          <w:type w:val="continuous"/>
          <w:pgSz w:w="11920" w:h="16840"/>
          <w:pgMar w:top="1560" w:bottom="280" w:left="1680" w:right="13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AHULU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1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1.1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Latar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76" w:lineRule="auto"/>
        <w:ind w:left="588" w:right="56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tahun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rupak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utam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nj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membu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rh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lakuk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Contoh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10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2015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sumb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dunia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Hidup,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“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rso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rlu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plem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ntasi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sional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175.000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64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tahun</w:t>
      </w:r>
      <w:r>
        <w:rPr>
          <w:rFonts w:ascii="Times New Roman" w:hAnsi="Times New Roman" w:cs="Times New Roman" w:eastAsia="Times New Roman"/>
          <w:sz w:val="24"/>
          <w:szCs w:val="24"/>
          <w:color w:val="333333"/>
          <w:spacing w:val="-1"/>
          <w:w w:val="100"/>
        </w:rPr>
        <w:t>”</w:t>
      </w:r>
      <w:r>
        <w:rPr>
          <w:rFonts w:ascii="Times New Roman" w:hAnsi="Times New Roman" w:cs="Times New Roman" w:eastAsia="Times New Roman"/>
          <w:sz w:val="24"/>
          <w:szCs w:val="24"/>
          <w:color w:val="333333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333333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8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%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ndon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urus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83%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but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22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rupa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0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8</w:t>
      </w:r>
      <w:r>
        <w:rPr>
          <w:rFonts w:ascii="Times New Roman" w:hAnsi="Times New Roman" w:cs="Times New Roman" w:eastAsia="Times New Roman"/>
          <w:sz w:val="24"/>
          <w:szCs w:val="24"/>
          <w:color w:val="2424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1,29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ton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but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tan.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sil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but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nd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menjadi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dua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sil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mp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laut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3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mbe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color w:val="000000"/>
          <w:spacing w:val="0"/>
          <w:w w:val="100"/>
        </w:rPr>
        <w:t>k,</w:t>
      </w:r>
    </w:p>
    <w:p>
      <w:pPr>
        <w:spacing w:before="3" w:after="0" w:line="271" w:lineRule="exact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2015)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46" w:after="0" w:line="276" w:lineRule="auto"/>
        <w:ind w:left="588" w:right="59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maupun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membu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rlu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ir.</w:t>
      </w:r>
    </w:p>
    <w:p>
      <w:pPr>
        <w:spacing w:before="1" w:after="0" w:line="276" w:lineRule="auto"/>
        <w:ind w:left="588" w:right="59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mudah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dikend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kontrol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Ultrasoni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ontrol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digunak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kontrol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diban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nfra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75" w:lineRule="auto"/>
        <w:ind w:left="588" w:right="58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Ultrasonik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teksi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objek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tanpa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kontak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fisik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kisa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0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400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Data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Ultrasonic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2010).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rja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sonik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mbali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inpu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but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oleh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krok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ler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duino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girimk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takk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difun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sikan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teksi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in.</w:t>
      </w:r>
    </w:p>
    <w:p>
      <w:pPr>
        <w:spacing w:before="3" w:after="0" w:line="275" w:lineRule="auto"/>
        <w:ind w:left="588" w:right="57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Infrar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mampu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teksi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masuk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80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atash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E18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D80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kiri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dif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sikan</w:t>
      </w:r>
    </w:p>
    <w:p>
      <w:pPr>
        <w:jc w:val="both"/>
        <w:spacing w:after="0"/>
        <w:sectPr>
          <w:pgNumType w:start="1"/>
          <w:pgMar w:header="738" w:footer="0" w:top="960" w:bottom="280" w:left="1680" w:right="1580"/>
          <w:headerReference w:type="odd" r:id="rId11"/>
          <w:headerReference w:type="even" r:id="rId12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75" w:lineRule="auto"/>
        <w:ind w:left="588" w:right="6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teksi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disekit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Infrar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ty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out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njadi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input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mengg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krok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ntrol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l.</w:t>
      </w:r>
    </w:p>
    <w:p>
      <w:pPr>
        <w:spacing w:before="4" w:after="0" w:line="276" w:lineRule="auto"/>
        <w:ind w:left="588" w:right="58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(PAT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ASMA)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wujud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dukun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rsih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lebih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Dimana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ktor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hidup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manusi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ujudkan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lebih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rsih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spacing w:before="9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88" w:right="571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1.2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asalah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75" w:lineRule="auto"/>
        <w:ind w:left="576" w:right="972" w:firstLine="7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muka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rumusk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rikut.</w:t>
      </w:r>
    </w:p>
    <w:p>
      <w:pPr>
        <w:spacing w:before="4" w:after="0" w:line="240" w:lineRule="auto"/>
        <w:ind w:left="100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?</w:t>
      </w:r>
    </w:p>
    <w:p>
      <w:pPr>
        <w:spacing w:before="41" w:after="0" w:line="240" w:lineRule="auto"/>
        <w:ind w:left="100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?</w:t>
      </w:r>
    </w:p>
    <w:p>
      <w:pPr>
        <w:spacing w:before="41" w:after="0" w:line="240" w:lineRule="auto"/>
        <w:ind w:left="100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?</w:t>
      </w:r>
    </w:p>
    <w:p>
      <w:pPr>
        <w:spacing w:before="1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588" w:right="538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1.3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lesaian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asalah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77" w:lineRule="auto"/>
        <w:ind w:left="588" w:right="64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rumus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rikut.</w:t>
      </w:r>
    </w:p>
    <w:p>
      <w:pPr>
        <w:spacing w:before="0" w:after="0" w:line="275" w:lineRule="exact"/>
        <w:ind w:left="101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skripsik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spacing w:before="41" w:after="0" w:line="240" w:lineRule="auto"/>
        <w:ind w:left="101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skripsik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rja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</w:p>
    <w:p>
      <w:pPr>
        <w:spacing w:before="41" w:after="0" w:line="240" w:lineRule="auto"/>
        <w:ind w:left="101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njel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spacing w:before="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88" w:right="688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1.4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juan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3" w:after="0" w:line="275" w:lineRule="auto"/>
        <w:ind w:left="588" w:right="56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inovasi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menumbuhk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</w:t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588" w:right="593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1.5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40" w:lineRule="auto"/>
        <w:ind w:left="8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&amp;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</w:p>
    <w:p>
      <w:pPr>
        <w:spacing w:before="41" w:after="0" w:line="240" w:lineRule="auto"/>
        <w:ind w:left="1308" w:right="-20"/>
        <w:jc w:val="left"/>
        <w:tabs>
          <w:tab w:pos="16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ir.</w:t>
      </w:r>
    </w:p>
    <w:p>
      <w:pPr>
        <w:spacing w:before="41" w:after="0" w:line="275" w:lineRule="auto"/>
        <w:ind w:left="1668" w:right="63" w:firstLine="-360"/>
        <w:jc w:val="both"/>
        <w:tabs>
          <w:tab w:pos="16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tkan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fisiensi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utan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ir.</w:t>
      </w:r>
    </w:p>
    <w:p>
      <w:pPr>
        <w:spacing w:before="1" w:after="0" w:line="276" w:lineRule="auto"/>
        <w:ind w:left="1668" w:right="58" w:firstLine="-360"/>
        <w:jc w:val="both"/>
        <w:tabs>
          <w:tab w:pos="16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ikan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memun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tanpa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dikend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tan.</w:t>
      </w:r>
    </w:p>
    <w:p>
      <w:pPr>
        <w:spacing w:before="0" w:after="0" w:line="240" w:lineRule="auto"/>
        <w:ind w:left="87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</w:p>
    <w:p>
      <w:pPr>
        <w:spacing w:before="41" w:after="0" w:line="277" w:lineRule="auto"/>
        <w:ind w:left="1668" w:right="61" w:firstLine="-360"/>
        <w:jc w:val="both"/>
        <w:tabs>
          <w:tab w:pos="16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  <w:tab/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numbuhkan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rsi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</w:t>
      </w:r>
    </w:p>
    <w:p>
      <w:pPr>
        <w:spacing w:before="0" w:after="0" w:line="275" w:lineRule="exact"/>
        <w:ind w:left="1308" w:right="-20"/>
        <w:jc w:val="left"/>
        <w:tabs>
          <w:tab w:pos="16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tkan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EK.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0" w:after="0" w:line="240" w:lineRule="auto"/>
        <w:ind w:left="1308" w:right="-20"/>
        <w:jc w:val="left"/>
        <w:tabs>
          <w:tab w:pos="16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  <w:tab/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studi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ure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penli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lanjut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</w:p>
    <w:p>
      <w:pPr>
        <w:jc w:val="left"/>
        <w:spacing w:after="0"/>
        <w:sectPr>
          <w:pgMar w:header="738" w:footer="0" w:top="960" w:bottom="280" w:left="1680" w:right="15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75" w:lineRule="auto"/>
        <w:ind w:left="588" w:right="57" w:firstLine="54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rupa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nic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malk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siko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teksi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disekit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mpung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lambung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njel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rja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rikut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dike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80%.</w:t>
      </w:r>
    </w:p>
    <w:p>
      <w:pPr>
        <w:spacing w:before="0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712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85.197373pt;height:286.2pt;mso-position-horizontal-relative:char;mso-position-vertical-relative:line" type="#_x0000_t75">
            <v:imagedata r:id="rId1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4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89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roduk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8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0%</w:t>
      </w:r>
    </w:p>
    <w:p>
      <w:pPr>
        <w:spacing w:before="8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76" w:lineRule="auto"/>
        <w:ind w:left="588" w:right="57" w:firstLine="54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usun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rpot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rtik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sional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maupun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sional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ASMA.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hingga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rujuk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lain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lebih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teknol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ional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maupun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sional.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KC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potensi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masih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spacing w:before="0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rikut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lakuk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</w:p>
    <w:p>
      <w:pPr>
        <w:spacing w:before="41" w:after="0" w:line="275" w:lineRule="auto"/>
        <w:ind w:left="1308" w:right="61" w:firstLine="-36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disedi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diketik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</w:t>
      </w:r>
    </w:p>
    <w:p>
      <w:pPr>
        <w:spacing w:before="4" w:after="0" w:line="240" w:lineRule="auto"/>
        <w:ind w:left="94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lampirk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dokumen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</w:p>
    <w:p>
      <w:pPr>
        <w:spacing w:before="40" w:after="0" w:line="240" w:lineRule="auto"/>
        <w:ind w:left="130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kuasa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khusus,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mohon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jukan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</w:p>
    <w:p>
      <w:pPr>
        <w:jc w:val="left"/>
        <w:spacing w:after="0"/>
        <w:sectPr>
          <w:pgMar w:header="738" w:footer="0" w:top="960" w:bottom="280" w:left="1680" w:right="15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75" w:lineRule="auto"/>
        <w:ind w:left="1308" w:right="338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buku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nduduk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</w:t>
      </w:r>
    </w:p>
    <w:p>
      <w:pPr>
        <w:spacing w:before="1" w:after="0" w:line="240" w:lineRule="auto"/>
        <w:ind w:left="130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ukti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rmohon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</w:p>
    <w:p>
      <w:pPr>
        <w:spacing w:before="41" w:after="0" w:line="277" w:lineRule="auto"/>
        <w:ind w:left="588" w:right="120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rk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rima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oleh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Univ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rsitas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spacing w:before="6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88" w:right="3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III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ETODE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ATRIOT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LASMA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76" w:lineRule="auto"/>
        <w:ind w:left="588" w:right="119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490.600006pt;margin-top:3.243098pt;width:33.75pt;height:26.25pt;mso-position-horizontal-relative:page;mso-position-vertical-relative:paragraph;z-index:-5566" coordorigin="9812,65" coordsize="675,525">
            <v:shape style="position:absolute;left:9812;top:65;width:675;height:525" coordorigin="9812,65" coordsize="675,525" path="m9900,65l9839,89,9812,148,9812,502,9815,525,9853,577,10399,590,10422,587,10474,549,10487,152,10484,130,10446,78,9900,65e" filled="t" fillcolor="#FFFFFF" stroked="f">
              <v:path arrowok="t"/>
              <v:fill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kni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melipu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i: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(1)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dibu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uhk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(3)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PATRI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tempuh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rikut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</w:p>
    <w:p>
      <w:pPr>
        <w:spacing w:before="44" w:after="0" w:line="240" w:lineRule="auto"/>
        <w:ind w:left="101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3.1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alatan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7" w:after="0" w:line="275" w:lineRule="auto"/>
        <w:ind w:left="1308" w:right="1195" w:firstLine="72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lain: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las,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spacing w:before="42" w:after="0" w:line="271" w:lineRule="exact"/>
        <w:ind w:left="94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3.2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Ba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  <w:position w:val="-1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82" w:after="0" w:line="275" w:lineRule="auto"/>
        <w:ind w:left="1308" w:right="1053" w:firstLine="72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dip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rluk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PATRI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lain:</w:t>
      </w:r>
    </w:p>
    <w:p>
      <w:pPr>
        <w:spacing w:before="40" w:after="0" w:line="275" w:lineRule="auto"/>
        <w:ind w:left="1308" w:right="1194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Fib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ip,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Timah,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Aki,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SC,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rvo,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Ultasonik,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Infrar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y,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Arduino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spacing w:before="37" w:after="0" w:line="240" w:lineRule="auto"/>
        <w:ind w:left="94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3.3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Ana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ATRIOT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LASMA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9" w:after="0" w:line="275" w:lineRule="auto"/>
        <w:ind w:left="1308" w:right="1196" w:firstLine="72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didap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tkan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</w:p>
    <w:p>
      <w:pPr>
        <w:spacing w:before="37" w:after="0" w:line="271" w:lineRule="exact"/>
        <w:ind w:left="1308" w:right="611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  <w:position w:val="-1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  <w:position w:val="-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sis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6" w:after="0" w:line="40" w:lineRule="exact"/>
        <w:jc w:val="left"/>
        <w:rPr>
          <w:sz w:val="4"/>
          <w:szCs w:val="4"/>
        </w:rPr>
      </w:pPr>
      <w:rPr/>
      <w:r>
        <w:rPr>
          <w:sz w:val="4"/>
          <w:szCs w:val="4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516" w:hRule="exact"/>
        </w:trPr>
        <w:tc>
          <w:tcPr>
            <w:tcW w:w="1099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428" w:right="407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C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</w:tc>
        <w:tc>
          <w:tcPr>
            <w:tcW w:w="721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143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  <w:b/>
                <w:bCs/>
              </w:rPr>
              <w:t>U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nit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</w:tc>
        <w:tc>
          <w:tcPr>
            <w:tcW w:w="1080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256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  <w:b/>
                <w:bCs/>
              </w:rPr>
              <w:t>V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  <w:b/>
                <w:bCs/>
              </w:rPr>
              <w:t>l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ue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</w:tc>
        <w:tc>
          <w:tcPr>
            <w:tcW w:w="1037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2"/>
                <w:w w:val="100"/>
                <w:b/>
                <w:bCs/>
              </w:rPr>
              <w:t>P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  <w:b/>
                <w:bCs/>
              </w:rPr>
              <w:t>o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gr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ss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</w:tc>
        <w:tc>
          <w:tcPr>
            <w:tcW w:w="1663" w:type="dxa"/>
            <w:tcBorders>
              <w:top w:val="single" w:sz="4.64032" w:space="0" w:color="000000"/>
              <w:bottom w:val="single" w:sz="4.6398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445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  <w:b/>
                <w:bCs/>
              </w:rPr>
              <w:t>C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  <w:b/>
                <w:bCs/>
              </w:rPr>
              <w:t>i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  <w:b/>
                <w:bCs/>
              </w:rPr>
              <w:t>t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  <w:b/>
                <w:bCs/>
              </w:rPr>
              <w:t>i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</w:tc>
        <w:tc>
          <w:tcPr>
            <w:tcW w:w="1880" w:type="dxa"/>
            <w:tcBorders>
              <w:top w:val="single" w:sz="4.64032" w:space="0" w:color="000000"/>
              <w:bottom w:val="single" w:sz="4.6398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645" w:right="627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  <w:b/>
                <w:bCs/>
              </w:rPr>
              <w:t>D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  <w:b/>
                <w:bCs/>
              </w:rPr>
              <w:t>l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  <w:b/>
                <w:bCs/>
              </w:rPr>
              <w:t>t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</w:tc>
        <w:tc>
          <w:tcPr>
            <w:tcW w:w="1702" w:type="dxa"/>
            <w:tcBorders>
              <w:top w:val="single" w:sz="4.64032" w:space="0" w:color="000000"/>
              <w:bottom w:val="single" w:sz="4.6398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0" w:after="0" w:line="251" w:lineRule="exact"/>
              <w:ind w:left="517" w:right="497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  <w:b/>
                <w:bCs/>
              </w:rPr>
              <w:t>U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se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  <w:b/>
                <w:bCs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  <w:b/>
                <w:bCs/>
              </w:rPr>
              <w:t>i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n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  <w:p>
            <w:pPr>
              <w:spacing w:before="1" w:after="0" w:line="252" w:lineRule="exact"/>
              <w:ind w:left="198" w:right="177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  <w:b/>
                <w:bCs/>
              </w:rPr>
              <w:t>C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onverge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3"/>
                <w:w w:val="100"/>
                <w:b/>
                <w:bCs/>
              </w:rPr>
              <w:t>n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  <w:b/>
                <w:bCs/>
              </w:rPr>
              <w:t>ce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</w:tc>
      </w:tr>
      <w:tr>
        <w:trPr>
          <w:trHeight w:val="516" w:hRule="exact"/>
        </w:trPr>
        <w:tc>
          <w:tcPr>
            <w:tcW w:w="109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v</w:t>
            </w:r>
          </w:p>
          <w:p>
            <w:pPr>
              <w:spacing w:before="1" w:after="0" w:line="252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y</w:t>
            </w:r>
          </w:p>
        </w:tc>
        <w:tc>
          <w:tcPr>
            <w:tcW w:w="721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193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4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s</w:t>
            </w:r>
          </w:p>
        </w:tc>
        <w:tc>
          <w:tcPr>
            <w:tcW w:w="1080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100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5.543</w:t>
            </w:r>
          </w:p>
        </w:tc>
        <w:tc>
          <w:tcPr>
            <w:tcW w:w="1037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308" w:right="293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100</w:t>
            </w:r>
          </w:p>
        </w:tc>
        <w:tc>
          <w:tcPr>
            <w:tcW w:w="1663" w:type="dxa"/>
            <w:tcBorders>
              <w:top w:val="single" w:sz="4.639840" w:space="0" w:color="000000"/>
              <w:bottom w:val="single" w:sz="4.6398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0.000194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3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2916</w:t>
            </w:r>
          </w:p>
          <w:p>
            <w:pPr>
              <w:spacing w:before="1" w:after="0" w:line="252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8</w:t>
            </w:r>
          </w:p>
        </w:tc>
        <w:tc>
          <w:tcPr>
            <w:tcW w:w="1880" w:type="dxa"/>
            <w:tcBorders>
              <w:top w:val="single" w:sz="4.639840" w:space="0" w:color="000000"/>
              <w:bottom w:val="single" w:sz="4.6398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100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2.833444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3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6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4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005</w:t>
            </w:r>
          </w:p>
        </w:tc>
        <w:tc>
          <w:tcPr>
            <w:tcW w:w="1702" w:type="dxa"/>
            <w:tcBorders>
              <w:top w:val="single" w:sz="4.639840" w:space="0" w:color="000000"/>
              <w:bottom w:val="single" w:sz="4.6398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0" w:after="0" w:line="251" w:lineRule="exact"/>
              <w:ind w:left="673" w:right="657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On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</w:tc>
      </w:tr>
      <w:tr>
        <w:trPr>
          <w:trHeight w:val="517" w:hRule="exact"/>
        </w:trPr>
        <w:tc>
          <w:tcPr>
            <w:tcW w:w="109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x</w:t>
            </w:r>
          </w:p>
          <w:p>
            <w:pPr>
              <w:spacing w:before="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y</w:t>
            </w:r>
          </w:p>
        </w:tc>
        <w:tc>
          <w:tcPr>
            <w:tcW w:w="721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193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4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s</w:t>
            </w:r>
          </w:p>
        </w:tc>
        <w:tc>
          <w:tcPr>
            <w:tcW w:w="1080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100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7.033</w:t>
            </w:r>
          </w:p>
        </w:tc>
        <w:tc>
          <w:tcPr>
            <w:tcW w:w="1037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308" w:right="293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100</w:t>
            </w:r>
          </w:p>
        </w:tc>
        <w:tc>
          <w:tcPr>
            <w:tcW w:w="1663" w:type="dxa"/>
            <w:tcBorders>
              <w:top w:val="single" w:sz="4.639840" w:space="0" w:color="000000"/>
              <w:bottom w:val="single" w:sz="4.6398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0.016005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6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55</w:t>
            </w:r>
          </w:p>
        </w:tc>
        <w:tc>
          <w:tcPr>
            <w:tcW w:w="1880" w:type="dxa"/>
            <w:tcBorders>
              <w:top w:val="single" w:sz="4.639840" w:space="0" w:color="000000"/>
              <w:bottom w:val="single" w:sz="4.6398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100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0.002256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9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5063</w:t>
            </w:r>
          </w:p>
        </w:tc>
        <w:tc>
          <w:tcPr>
            <w:tcW w:w="1702" w:type="dxa"/>
            <w:tcBorders>
              <w:top w:val="single" w:sz="4.639840" w:space="0" w:color="000000"/>
              <w:bottom w:val="single" w:sz="4.6398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0" w:after="0" w:line="251" w:lineRule="exact"/>
              <w:ind w:left="673" w:right="657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On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</w:tc>
      </w:tr>
      <w:tr>
        <w:trPr>
          <w:trHeight w:val="516" w:hRule="exact"/>
        </w:trPr>
        <w:tc>
          <w:tcPr>
            <w:tcW w:w="1099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For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e</w:t>
            </w:r>
          </w:p>
          <w:p>
            <w:pPr>
              <w:spacing w:before="1" w:after="0" w:line="252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ag</w:t>
            </w:r>
          </w:p>
        </w:tc>
        <w:tc>
          <w:tcPr>
            <w:tcW w:w="721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236" w:right="22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N</w:t>
            </w:r>
          </w:p>
        </w:tc>
        <w:tc>
          <w:tcPr>
            <w:tcW w:w="1080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100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4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240.925</w:t>
            </w:r>
          </w:p>
        </w:tc>
        <w:tc>
          <w:tcPr>
            <w:tcW w:w="1037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308" w:right="293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100</w:t>
            </w:r>
          </w:p>
        </w:tc>
        <w:tc>
          <w:tcPr>
            <w:tcW w:w="1663" w:type="dxa"/>
            <w:tcBorders>
              <w:top w:val="single" w:sz="4.639840" w:space="0" w:color="000000"/>
              <w:bottom w:val="single" w:sz="4.64032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1.449188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2</w:t>
            </w:r>
          </w:p>
        </w:tc>
        <w:tc>
          <w:tcPr>
            <w:tcW w:w="1880" w:type="dxa"/>
            <w:tcBorders>
              <w:top w:val="single" w:sz="4.639840" w:space="0" w:color="000000"/>
              <w:bottom w:val="single" w:sz="4.64032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100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0.368491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0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37</w:t>
            </w:r>
          </w:p>
        </w:tc>
        <w:tc>
          <w:tcPr>
            <w:tcW w:w="1702" w:type="dxa"/>
            <w:tcBorders>
              <w:top w:val="single" w:sz="4.639840" w:space="0" w:color="000000"/>
              <w:bottom w:val="single" w:sz="4.64032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0" w:after="0" w:line="251" w:lineRule="exact"/>
              <w:ind w:left="673" w:right="657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On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</w:tc>
      </w:tr>
      <w:tr>
        <w:trPr>
          <w:trHeight w:val="516" w:hRule="exact"/>
        </w:trPr>
        <w:tc>
          <w:tcPr>
            <w:tcW w:w="1099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For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e</w:t>
            </w:r>
          </w:p>
          <w:p>
            <w:pPr>
              <w:spacing w:before="1" w:after="0" w:line="252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Li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f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t</w:t>
            </w:r>
          </w:p>
        </w:tc>
        <w:tc>
          <w:tcPr>
            <w:tcW w:w="721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236" w:right="220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N</w:t>
            </w:r>
          </w:p>
        </w:tc>
        <w:tc>
          <w:tcPr>
            <w:tcW w:w="1080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51" w:lineRule="exact"/>
              <w:ind w:left="100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4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692.104</w:t>
            </w:r>
          </w:p>
        </w:tc>
        <w:tc>
          <w:tcPr>
            <w:tcW w:w="1037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308" w:right="293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100</w:t>
            </w:r>
          </w:p>
        </w:tc>
        <w:tc>
          <w:tcPr>
            <w:tcW w:w="1663" w:type="dxa"/>
            <w:tcBorders>
              <w:top w:val="single" w:sz="4.64032" w:space="0" w:color="000000"/>
              <w:bottom w:val="single" w:sz="4.6398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7.400985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5</w:t>
            </w:r>
          </w:p>
        </w:tc>
        <w:tc>
          <w:tcPr>
            <w:tcW w:w="1880" w:type="dxa"/>
            <w:tcBorders>
              <w:top w:val="single" w:sz="4.64032" w:space="0" w:color="000000"/>
              <w:bottom w:val="single" w:sz="4.6398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51" w:lineRule="exact"/>
              <w:ind w:left="100" w:right="-20"/>
              <w:jc w:val="left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1.205956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2"/>
                <w:w w:val="100"/>
              </w:rPr>
              <w:t>9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  <w:t>9</w:t>
            </w:r>
          </w:p>
        </w:tc>
        <w:tc>
          <w:tcPr>
            <w:tcW w:w="1702" w:type="dxa"/>
            <w:tcBorders>
              <w:top w:val="single" w:sz="4.64032" w:space="0" w:color="000000"/>
              <w:bottom w:val="single" w:sz="4.6398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0" w:after="0" w:line="251" w:lineRule="exact"/>
              <w:ind w:left="673" w:right="657"/>
              <w:jc w:val="center"/>
              <w:rPr>
                <w:rFonts w:ascii="Times New Roman" w:hAnsi="Times New Roman" w:cs="Times New Roman" w:eastAsia="Times New Roman"/>
                <w:sz w:val="22"/>
                <w:szCs w:val="22"/>
              </w:rPr>
            </w:pPr>
            <w:rPr/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-1"/>
                <w:w w:val="100"/>
              </w:rPr>
              <w:t>On</w:t>
            </w:r>
            <w:r>
              <w:rPr>
                <w:rFonts w:ascii="Times New Roman" w:hAnsi="Times New Roman" w:cs="Times New Roman" w:eastAsia="Times New Roman"/>
                <w:sz w:val="22"/>
                <w:szCs w:val="22"/>
                <w:spacing w:val="0"/>
                <w:w w:val="100"/>
              </w:rPr>
            </w:r>
          </w:p>
        </w:tc>
      </w:tr>
    </w:tbl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3.4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atan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ATR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LASMA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7" w:after="0" w:line="275" w:lineRule="auto"/>
        <w:ind w:left="1308" w:right="1195" w:firstLine="72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rkum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maka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lanjut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PATRI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</w:p>
    <w:p>
      <w:pPr>
        <w:jc w:val="both"/>
        <w:spacing w:after="0"/>
        <w:sectPr>
          <w:pgMar w:header="738" w:footer="0" w:top="960" w:bottom="280" w:left="1680" w:right="44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3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4" w:after="0" w:line="337" w:lineRule="exact"/>
        <w:ind w:left="3726" w:right="4080"/>
        <w:jc w:val="center"/>
        <w:rPr>
          <w:rFonts w:ascii="Calibri" w:hAnsi="Calibri" w:cs="Calibri" w:eastAsia="Calibri"/>
          <w:sz w:val="28"/>
          <w:szCs w:val="28"/>
        </w:rPr>
      </w:pPr>
      <w:rPr/>
      <w:r>
        <w:rPr>
          <w:rFonts w:ascii="Calibri" w:hAnsi="Calibri" w:cs="Calibri" w:eastAsia="Calibri"/>
          <w:sz w:val="28"/>
          <w:szCs w:val="28"/>
          <w:color w:val="FFFFFF"/>
          <w:spacing w:val="0"/>
          <w:w w:val="100"/>
          <w:b/>
          <w:bCs/>
        </w:rPr>
        <w:t>START</w:t>
      </w:r>
      <w:r>
        <w:rPr>
          <w:rFonts w:ascii="Calibri" w:hAnsi="Calibri" w:cs="Calibri" w:eastAsia="Calibri"/>
          <w:sz w:val="28"/>
          <w:szCs w:val="28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99" w:lineRule="exact"/>
        <w:ind w:left="1150" w:right="-20"/>
        <w:jc w:val="left"/>
        <w:tabs>
          <w:tab w:pos="6220" w:val="left"/>
        </w:tabs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  <w:position w:val="1"/>
        </w:rPr>
        <w:t>S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  <w:position w:val="1"/>
        </w:rPr>
        <w:t>t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  <w:position w:val="1"/>
        </w:rPr>
        <w:t>u</w:t>
      </w:r>
      <w:r>
        <w:rPr>
          <w:rFonts w:ascii="Calibri" w:hAnsi="Calibri" w:cs="Calibri" w:eastAsia="Calibri"/>
          <w:sz w:val="24"/>
          <w:szCs w:val="24"/>
          <w:color w:val="FFFFFF"/>
          <w:spacing w:val="-1"/>
          <w:w w:val="100"/>
          <w:position w:val="1"/>
        </w:rPr>
        <w:t>d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  <w:position w:val="1"/>
        </w:rPr>
        <w:t>i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  <w:position w:val="1"/>
        </w:rPr>
        <w:t> 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  <w:position w:val="1"/>
        </w:rPr>
        <w:t>Li</w:t>
      </w:r>
      <w:r>
        <w:rPr>
          <w:rFonts w:ascii="Calibri" w:hAnsi="Calibri" w:cs="Calibri" w:eastAsia="Calibri"/>
          <w:sz w:val="24"/>
          <w:szCs w:val="24"/>
          <w:color w:val="FFFFFF"/>
          <w:spacing w:val="-1"/>
          <w:w w:val="100"/>
          <w:position w:val="1"/>
        </w:rPr>
        <w:t>t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  <w:position w:val="1"/>
        </w:rPr>
        <w:t>e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  <w:position w:val="1"/>
        </w:rPr>
        <w:t>r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  <w:position w:val="1"/>
        </w:rPr>
        <w:t>a</w:t>
      </w:r>
      <w:r>
        <w:rPr>
          <w:rFonts w:ascii="Calibri" w:hAnsi="Calibri" w:cs="Calibri" w:eastAsia="Calibri"/>
          <w:sz w:val="24"/>
          <w:szCs w:val="24"/>
          <w:color w:val="FFFFFF"/>
          <w:spacing w:val="-1"/>
          <w:w w:val="100"/>
          <w:position w:val="1"/>
        </w:rPr>
        <w:t>t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  <w:position w:val="1"/>
        </w:rPr>
        <w:t>u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  <w:position w:val="1"/>
        </w:rPr>
        <w:t>r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  <w:position w:val="1"/>
        </w:rPr>
        <w:tab/>
      </w:r>
      <w:r>
        <w:rPr>
          <w:rFonts w:ascii="Calibri" w:hAnsi="Calibri" w:cs="Calibri" w:eastAsia="Calibri"/>
          <w:sz w:val="24"/>
          <w:szCs w:val="24"/>
          <w:color w:val="FFFFFF"/>
          <w:spacing w:val="-8"/>
          <w:w w:val="100"/>
          <w:position w:val="0"/>
        </w:rPr>
        <w:t>O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  <w:position w:val="0"/>
        </w:rPr>
        <w:t>b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  <w:position w:val="0"/>
        </w:rPr>
        <w:t>servasi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  <w:position w:val="0"/>
        </w:rPr>
      </w:r>
    </w:p>
    <w:p>
      <w:pPr>
        <w:spacing w:before="7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40" w:lineRule="exact"/>
        <w:ind w:left="3103" w:right="3409"/>
        <w:jc w:val="center"/>
        <w:rPr>
          <w:rFonts w:ascii="Calibri" w:hAnsi="Calibri" w:cs="Calibri" w:eastAsia="Calibri"/>
          <w:sz w:val="20"/>
          <w:szCs w:val="20"/>
        </w:rPr>
      </w:pPr>
      <w:rPr/>
      <w:r>
        <w:rPr>
          <w:rFonts w:ascii="Calibri" w:hAnsi="Calibri" w:cs="Calibri" w:eastAsia="Calibri"/>
          <w:sz w:val="20"/>
          <w:szCs w:val="20"/>
          <w:color w:val="FFFFFF"/>
          <w:spacing w:val="0"/>
          <w:w w:val="100"/>
        </w:rPr>
        <w:t>Per</w:t>
      </w:r>
      <w:r>
        <w:rPr>
          <w:rFonts w:ascii="Calibri" w:hAnsi="Calibri" w:cs="Calibri" w:eastAsia="Calibri"/>
          <w:sz w:val="20"/>
          <w:szCs w:val="20"/>
          <w:color w:val="FFFFFF"/>
          <w:spacing w:val="-1"/>
          <w:w w:val="100"/>
        </w:rPr>
        <w:t>e</w:t>
      </w:r>
      <w:r>
        <w:rPr>
          <w:rFonts w:ascii="Calibri" w:hAnsi="Calibri" w:cs="Calibri" w:eastAsia="Calibri"/>
          <w:sz w:val="20"/>
          <w:szCs w:val="20"/>
          <w:color w:val="FFFFFF"/>
          <w:spacing w:val="1"/>
          <w:w w:val="100"/>
        </w:rPr>
        <w:t>n</w:t>
      </w:r>
      <w:r>
        <w:rPr>
          <w:rFonts w:ascii="Calibri" w:hAnsi="Calibri" w:cs="Calibri" w:eastAsia="Calibri"/>
          <w:sz w:val="20"/>
          <w:szCs w:val="20"/>
          <w:color w:val="FFFFFF"/>
          <w:spacing w:val="0"/>
          <w:w w:val="100"/>
        </w:rPr>
        <w:t>ca</w:t>
      </w:r>
      <w:r>
        <w:rPr>
          <w:rFonts w:ascii="Calibri" w:hAnsi="Calibri" w:cs="Calibri" w:eastAsia="Calibri"/>
          <w:sz w:val="20"/>
          <w:szCs w:val="20"/>
          <w:color w:val="FFFFFF"/>
          <w:spacing w:val="1"/>
          <w:w w:val="100"/>
        </w:rPr>
        <w:t>n</w:t>
      </w:r>
      <w:r>
        <w:rPr>
          <w:rFonts w:ascii="Calibri" w:hAnsi="Calibri" w:cs="Calibri" w:eastAsia="Calibri"/>
          <w:sz w:val="20"/>
          <w:szCs w:val="20"/>
          <w:color w:val="FFFFFF"/>
          <w:spacing w:val="0"/>
          <w:w w:val="100"/>
        </w:rPr>
        <w:t>a</w:t>
      </w:r>
      <w:r>
        <w:rPr>
          <w:rFonts w:ascii="Calibri" w:hAnsi="Calibri" w:cs="Calibri" w:eastAsia="Calibri"/>
          <w:sz w:val="20"/>
          <w:szCs w:val="20"/>
          <w:color w:val="FFFFFF"/>
          <w:spacing w:val="1"/>
          <w:w w:val="100"/>
        </w:rPr>
        <w:t>a</w:t>
      </w:r>
      <w:r>
        <w:rPr>
          <w:rFonts w:ascii="Calibri" w:hAnsi="Calibri" w:cs="Calibri" w:eastAsia="Calibri"/>
          <w:sz w:val="20"/>
          <w:szCs w:val="20"/>
          <w:color w:val="FFFFFF"/>
          <w:spacing w:val="0"/>
          <w:w w:val="100"/>
        </w:rPr>
        <w:t>n</w:t>
      </w:r>
      <w:r>
        <w:rPr>
          <w:rFonts w:ascii="Calibri" w:hAnsi="Calibri" w:cs="Calibri" w:eastAsia="Calibri"/>
          <w:sz w:val="20"/>
          <w:szCs w:val="20"/>
          <w:color w:val="FFFFFF"/>
          <w:spacing w:val="-10"/>
          <w:w w:val="100"/>
        </w:rPr>
        <w:t> </w:t>
      </w:r>
      <w:r>
        <w:rPr>
          <w:rFonts w:ascii="Calibri" w:hAnsi="Calibri" w:cs="Calibri" w:eastAsia="Calibri"/>
          <w:sz w:val="20"/>
          <w:szCs w:val="20"/>
          <w:color w:val="FFFFFF"/>
          <w:spacing w:val="1"/>
          <w:w w:val="100"/>
        </w:rPr>
        <w:t>d</w:t>
      </w:r>
      <w:r>
        <w:rPr>
          <w:rFonts w:ascii="Calibri" w:hAnsi="Calibri" w:cs="Calibri" w:eastAsia="Calibri"/>
          <w:sz w:val="20"/>
          <w:szCs w:val="20"/>
          <w:color w:val="FFFFFF"/>
          <w:spacing w:val="0"/>
          <w:w w:val="100"/>
        </w:rPr>
        <w:t>an</w:t>
      </w:r>
      <w:r>
        <w:rPr>
          <w:rFonts w:ascii="Calibri" w:hAnsi="Calibri" w:cs="Calibri" w:eastAsia="Calibri"/>
          <w:sz w:val="20"/>
          <w:szCs w:val="20"/>
          <w:color w:val="FFFFFF"/>
          <w:spacing w:val="-2"/>
          <w:w w:val="100"/>
        </w:rPr>
        <w:t> </w:t>
      </w:r>
      <w:r>
        <w:rPr>
          <w:rFonts w:ascii="Calibri" w:hAnsi="Calibri" w:cs="Calibri" w:eastAsia="Calibri"/>
          <w:sz w:val="20"/>
          <w:szCs w:val="20"/>
          <w:color w:val="FFFFFF"/>
          <w:spacing w:val="1"/>
          <w:w w:val="99"/>
        </w:rPr>
        <w:t>a</w:t>
      </w:r>
      <w:r>
        <w:rPr>
          <w:rFonts w:ascii="Calibri" w:hAnsi="Calibri" w:cs="Calibri" w:eastAsia="Calibri"/>
          <w:sz w:val="20"/>
          <w:szCs w:val="20"/>
          <w:color w:val="FFFFFF"/>
          <w:spacing w:val="1"/>
          <w:w w:val="99"/>
        </w:rPr>
        <w:t>n</w:t>
      </w:r>
      <w:r>
        <w:rPr>
          <w:rFonts w:ascii="Calibri" w:hAnsi="Calibri" w:cs="Calibri" w:eastAsia="Calibri"/>
          <w:sz w:val="20"/>
          <w:szCs w:val="20"/>
          <w:color w:val="FFFFFF"/>
          <w:spacing w:val="0"/>
          <w:w w:val="99"/>
        </w:rPr>
        <w:t>ali</w:t>
      </w:r>
      <w:r>
        <w:rPr>
          <w:rFonts w:ascii="Calibri" w:hAnsi="Calibri" w:cs="Calibri" w:eastAsia="Calibri"/>
          <w:sz w:val="20"/>
          <w:szCs w:val="20"/>
          <w:color w:val="FFFFFF"/>
          <w:spacing w:val="-1"/>
          <w:w w:val="99"/>
        </w:rPr>
        <w:t>s</w:t>
      </w:r>
      <w:r>
        <w:rPr>
          <w:rFonts w:ascii="Calibri" w:hAnsi="Calibri" w:cs="Calibri" w:eastAsia="Calibri"/>
          <w:sz w:val="20"/>
          <w:szCs w:val="20"/>
          <w:color w:val="FFFFFF"/>
          <w:spacing w:val="0"/>
          <w:w w:val="99"/>
        </w:rPr>
        <w:t>is</w:t>
      </w:r>
      <w:r>
        <w:rPr>
          <w:rFonts w:ascii="Calibri" w:hAnsi="Calibri" w:cs="Calibri" w:eastAsia="Calibri"/>
          <w:sz w:val="20"/>
          <w:szCs w:val="20"/>
          <w:color w:val="000000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11" w:after="0" w:line="289" w:lineRule="exact"/>
        <w:ind w:left="3124" w:right="3333"/>
        <w:jc w:val="center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P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e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mili</w:t>
      </w:r>
      <w:r>
        <w:rPr>
          <w:rFonts w:ascii="Calibri" w:hAnsi="Calibri" w:cs="Calibri" w:eastAsia="Calibri"/>
          <w:sz w:val="24"/>
          <w:szCs w:val="24"/>
          <w:color w:val="FFFFFF"/>
          <w:spacing w:val="2"/>
          <w:w w:val="100"/>
        </w:rPr>
        <w:t>h</w:t>
      </w:r>
      <w:r>
        <w:rPr>
          <w:rFonts w:ascii="Calibri" w:hAnsi="Calibri" w:cs="Calibri" w:eastAsia="Calibri"/>
          <w:sz w:val="24"/>
          <w:szCs w:val="24"/>
          <w:color w:val="FFFFFF"/>
          <w:spacing w:val="-2"/>
          <w:w w:val="100"/>
        </w:rPr>
        <w:t>a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n</w:t>
      </w:r>
      <w:r>
        <w:rPr>
          <w:rFonts w:ascii="Calibri" w:hAnsi="Calibri" w:cs="Calibri" w:eastAsia="Calibri"/>
          <w:sz w:val="24"/>
          <w:szCs w:val="24"/>
          <w:color w:val="FFFFFF"/>
          <w:spacing w:val="3"/>
          <w:w w:val="100"/>
        </w:rPr>
        <w:t> 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99"/>
        </w:rPr>
        <w:t>K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99"/>
        </w:rPr>
        <w:t>o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m</w:t>
      </w:r>
      <w:r>
        <w:rPr>
          <w:rFonts w:ascii="Calibri" w:hAnsi="Calibri" w:cs="Calibri" w:eastAsia="Calibri"/>
          <w:sz w:val="24"/>
          <w:szCs w:val="24"/>
          <w:color w:val="FFFFFF"/>
          <w:spacing w:val="-1"/>
          <w:w w:val="100"/>
        </w:rPr>
        <w:t>p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o</w:t>
      </w:r>
      <w:r>
        <w:rPr>
          <w:rFonts w:ascii="Calibri" w:hAnsi="Calibri" w:cs="Calibri" w:eastAsia="Calibri"/>
          <w:sz w:val="24"/>
          <w:szCs w:val="24"/>
          <w:color w:val="FFFFFF"/>
          <w:spacing w:val="2"/>
          <w:w w:val="100"/>
        </w:rPr>
        <w:t>n</w:t>
      </w:r>
      <w:r>
        <w:rPr>
          <w:rFonts w:ascii="Calibri" w:hAnsi="Calibri" w:cs="Calibri" w:eastAsia="Calibri"/>
          <w:sz w:val="24"/>
          <w:szCs w:val="24"/>
          <w:color w:val="FFFFFF"/>
          <w:spacing w:val="-2"/>
          <w:w w:val="99"/>
        </w:rPr>
        <w:t>e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n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89" w:lineRule="exact"/>
        <w:ind w:left="3337" w:right="3646"/>
        <w:jc w:val="center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P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e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m</w:t>
      </w:r>
      <w:r>
        <w:rPr>
          <w:rFonts w:ascii="Calibri" w:hAnsi="Calibri" w:cs="Calibri" w:eastAsia="Calibri"/>
          <w:sz w:val="24"/>
          <w:szCs w:val="24"/>
          <w:color w:val="FFFFFF"/>
          <w:spacing w:val="-1"/>
          <w:w w:val="100"/>
        </w:rPr>
        <w:t>b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u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a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t</w:t>
      </w:r>
      <w:r>
        <w:rPr>
          <w:rFonts w:ascii="Calibri" w:hAnsi="Calibri" w:cs="Calibri" w:eastAsia="Calibri"/>
          <w:sz w:val="24"/>
          <w:szCs w:val="24"/>
          <w:color w:val="FFFFFF"/>
          <w:spacing w:val="-2"/>
          <w:w w:val="100"/>
        </w:rPr>
        <w:t>a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n</w:t>
      </w:r>
      <w:r>
        <w:rPr>
          <w:rFonts w:ascii="Calibri" w:hAnsi="Calibri" w:cs="Calibri" w:eastAsia="Calibri"/>
          <w:sz w:val="24"/>
          <w:szCs w:val="24"/>
          <w:color w:val="FFFFFF"/>
          <w:spacing w:val="-2"/>
          <w:w w:val="100"/>
        </w:rPr>
        <w:t> 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Al</w:t>
      </w:r>
      <w:r>
        <w:rPr>
          <w:rFonts w:ascii="Calibri" w:hAnsi="Calibri" w:cs="Calibri" w:eastAsia="Calibri"/>
          <w:sz w:val="24"/>
          <w:szCs w:val="24"/>
          <w:color w:val="FFFFFF"/>
          <w:spacing w:val="-2"/>
          <w:w w:val="100"/>
        </w:rPr>
        <w:t>a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99"/>
        </w:rPr>
        <w:t>t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1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89" w:lineRule="exact"/>
        <w:ind w:left="3604" w:right="3984"/>
        <w:jc w:val="center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FFFFFF"/>
          <w:w w:val="99"/>
        </w:rPr>
        <w:t>P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99"/>
        </w:rPr>
        <w:t>e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n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g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u</w:t>
      </w:r>
      <w:r>
        <w:rPr>
          <w:rFonts w:ascii="Calibri" w:hAnsi="Calibri" w:cs="Calibri" w:eastAsia="Calibri"/>
          <w:sz w:val="24"/>
          <w:szCs w:val="24"/>
          <w:color w:val="FFFFFF"/>
          <w:spacing w:val="-2"/>
          <w:w w:val="100"/>
        </w:rPr>
        <w:t>j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ian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4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738" w:footer="0" w:top="960" w:bottom="280" w:left="1680" w:right="1580"/>
          <w:pgSz w:w="11920" w:h="16840"/>
        </w:sectPr>
      </w:pPr>
      <w:rPr/>
    </w:p>
    <w:p>
      <w:pPr>
        <w:spacing w:before="11" w:after="0" w:line="240" w:lineRule="auto"/>
        <w:ind w:right="-20"/>
        <w:jc w:val="right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</w:rPr>
        <w:t>Ti</w:t>
      </w:r>
      <w:r>
        <w:rPr>
          <w:rFonts w:ascii="Calibri" w:hAnsi="Calibri" w:cs="Calibri" w:eastAsia="Calibri"/>
          <w:sz w:val="24"/>
          <w:szCs w:val="24"/>
          <w:spacing w:val="2"/>
        </w:rPr>
        <w:t>d</w:t>
      </w:r>
      <w:r>
        <w:rPr>
          <w:rFonts w:ascii="Calibri" w:hAnsi="Calibri" w:cs="Calibri" w:eastAsia="Calibri"/>
          <w:sz w:val="24"/>
          <w:szCs w:val="24"/>
          <w:spacing w:val="0"/>
          <w:w w:val="99"/>
        </w:rPr>
        <w:t>ak</w:t>
      </w:r>
      <w:r>
        <w:rPr>
          <w:rFonts w:ascii="Calibri" w:hAnsi="Calibri" w:cs="Calibri" w:eastAsia="Calibri"/>
          <w:sz w:val="24"/>
          <w:szCs w:val="24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/>
        <w:br w:type="column"/>
      </w:r>
      <w:r>
        <w:rPr>
          <w:sz w:val="16"/>
          <w:szCs w:val="16"/>
        </w:rPr>
      </w:r>
    </w:p>
    <w:p>
      <w:pPr>
        <w:spacing w:before="0" w:after="0" w:line="240" w:lineRule="auto"/>
        <w:ind w:right="-20"/>
        <w:jc w:val="left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FFFFFF"/>
          <w:spacing w:val="-1"/>
          <w:w w:val="100"/>
        </w:rPr>
        <w:t>H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asil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 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P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e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n</w:t>
      </w:r>
      <w:r>
        <w:rPr>
          <w:rFonts w:ascii="Calibri" w:hAnsi="Calibri" w:cs="Calibri" w:eastAsia="Calibri"/>
          <w:sz w:val="24"/>
          <w:szCs w:val="24"/>
          <w:color w:val="FFFFFF"/>
          <w:spacing w:val="-3"/>
          <w:w w:val="100"/>
        </w:rPr>
        <w:t>g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u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jian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40" w:lineRule="auto"/>
        <w:ind w:left="46" w:right="-20"/>
        <w:jc w:val="left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spacing w:val="0"/>
          <w:w w:val="100"/>
        </w:rPr>
        <w:t>I</w:t>
      </w:r>
      <w:r>
        <w:rPr>
          <w:rFonts w:ascii="Calibri" w:hAnsi="Calibri" w:cs="Calibri" w:eastAsia="Calibri"/>
          <w:sz w:val="24"/>
          <w:szCs w:val="24"/>
          <w:spacing w:val="-1"/>
          <w:w w:val="100"/>
        </w:rPr>
        <w:t>y</w:t>
      </w:r>
      <w:r>
        <w:rPr>
          <w:rFonts w:ascii="Calibri" w:hAnsi="Calibri" w:cs="Calibri" w:eastAsia="Calibri"/>
          <w:sz w:val="24"/>
          <w:szCs w:val="24"/>
          <w:spacing w:val="0"/>
          <w:w w:val="100"/>
        </w:rPr>
        <w:t>a</w:t>
      </w:r>
    </w:p>
    <w:p>
      <w:pPr>
        <w:spacing w:before="60" w:after="0" w:line="289" w:lineRule="exact"/>
        <w:ind w:left="276" w:right="4095"/>
        <w:jc w:val="center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Eval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u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asi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1680" w:right="1580"/>
          <w:cols w:num="2" w:equalWidth="0">
            <w:col w:w="2436" w:space="956"/>
            <w:col w:w="5268"/>
          </w:cols>
        </w:sectPr>
      </w:pPr>
      <w:rPr/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/>
        <w:pict>
          <v:group style="position:absolute;margin-left:113.550003pt;margin-top:102.259979pt;width:365.85pt;height:367.53pt;mso-position-horizontal-relative:page;mso-position-vertical-relative:page;z-index:-5565" coordorigin="2271,2045" coordsize="7317,7351">
            <v:shape style="position:absolute;left:2271;top:3024;width:2446;height:646" type="#_x0000_t75">
              <v:imagedata r:id="rId14" o:title=""/>
            </v:shape>
            <v:shape style="position:absolute;left:2375;top:3092;width:2234;height:455" type="#_x0000_t75">
              <v:imagedata r:id="rId15" o:title=""/>
            </v:shape>
            <v:group style="position:absolute;left:2382;top:3097;width:2224;height:447" coordorigin="2382,3097" coordsize="2224,447">
              <v:shape style="position:absolute;left:2382;top:3097;width:2224;height:447" coordorigin="2382,3097" coordsize="2224,447" path="m2382,3172l2410,3116,4524,3097,4548,3100,4598,3139,4606,3469,4603,3491,4559,3537,2464,3544,2440,3541,2390,3502,2382,3172xe" filled="f" stroked="t" strokeweight="2.280pt" strokecolor="#F1F1F1">
                <v:path arrowok="t"/>
              </v:shape>
            </v:group>
            <v:group style="position:absolute;left:3505;top:3557;width:2;height:199" coordorigin="3505,3557" coordsize="2,199">
              <v:shape style="position:absolute;left:3505;top:3557;width:2;height:199" coordorigin="3505,3557" coordsize="0,199" path="m3505,3557l3505,3756e" filled="f" stroked="t" strokeweight="2.280pt" strokecolor="#1F4E79">
                <v:path arrowok="t"/>
              </v:shape>
            </v:group>
            <v:group style="position:absolute;left:3505;top:3756;width:4930;height:2" coordorigin="3505,3756" coordsize="4930,2">
              <v:shape style="position:absolute;left:3505;top:3756;width:4930;height:2" coordorigin="3505,3756" coordsize="4930,0" path="m3505,3756l8435,3756e" filled="f" stroked="t" strokeweight="2.280pt" strokecolor="#1F4E79">
                <v:path arrowok="t"/>
              </v:shape>
              <v:shape style="position:absolute;left:7140;top:3030;width:2448;height:646" type="#_x0000_t75">
                <v:imagedata r:id="rId16" o:title=""/>
              </v:shape>
              <v:shape style="position:absolute;left:7242;top:3096;width:2239;height:455" type="#_x0000_t75">
                <v:imagedata r:id="rId17" o:title=""/>
              </v:shape>
            </v:group>
            <v:group style="position:absolute;left:7250;top:3104;width:2227;height:447" coordorigin="7250,3104" coordsize="2227,447">
              <v:shape style="position:absolute;left:7250;top:3104;width:2227;height:447" coordorigin="7250,3104" coordsize="2227,447" path="m7250,3178l7278,3122,9395,3104,9419,3107,9469,3146,9477,3477,9474,3498,9430,3544,7332,3551,7308,3548,7258,3509,7250,3178xe" filled="f" stroked="t" strokeweight="2.280pt" strokecolor="#F1F1F1">
                <v:path arrowok="t"/>
              </v:shape>
            </v:group>
            <v:group style="position:absolute;left:8438;top:3565;width:2;height:199" coordorigin="8438,3565" coordsize="2,199">
              <v:shape style="position:absolute;left:8438;top:3565;width:2;height:199" coordorigin="8438,3565" coordsize="0,199" path="m8438,3565l8438,3764e" filled="f" stroked="t" strokeweight="2.280pt" strokecolor="#1F4E79">
                <v:path arrowok="t"/>
              </v:shape>
            </v:group>
            <v:group style="position:absolute;left:3464;top:2926;width:4930;height:2" coordorigin="3464,2926" coordsize="4930,2">
              <v:shape style="position:absolute;left:3464;top:2926;width:4930;height:2" coordorigin="3464,2926" coordsize="4930,0" path="m3464,2926l8394,2926e" filled="f" stroked="t" strokeweight="2.280pt" strokecolor="#1F4E79">
                <v:path arrowok="t"/>
              </v:shape>
            </v:group>
            <v:group style="position:absolute;left:3397;top:2928;width:130;height:244" coordorigin="3397,2928" coordsize="130,244">
              <v:shape style="position:absolute;left:3397;top:2928;width:130;height:244" coordorigin="3397,2928" coordsize="130,244" path="m3527,3054l3397,3054,3462,3172,3527,3054e" filled="t" fillcolor="#1F4E79" stroked="f">
                <v:path arrowok="t"/>
                <v:fill/>
              </v:shape>
              <v:shape style="position:absolute;left:3397;top:2928;width:130;height:244" coordorigin="3397,2928" coordsize="130,244" path="m3484,2928l3440,2928,3440,3054,3484,3054,3484,2928e" filled="t" fillcolor="#1F4E79" stroked="f">
                <v:path arrowok="t"/>
                <v:fill/>
              </v:shape>
            </v:group>
            <v:group style="position:absolute;left:8343;top:2909;width:130;height:244" coordorigin="8343,2909" coordsize="130,244">
              <v:shape style="position:absolute;left:8343;top:2909;width:130;height:244" coordorigin="8343,2909" coordsize="130,244" path="m8473,3035l8343,3035,8408,3153,8473,3035e" filled="t" fillcolor="#1F4E79" stroked="f">
                <v:path arrowok="t"/>
                <v:fill/>
              </v:shape>
              <v:shape style="position:absolute;left:8343;top:2909;width:130;height:244" coordorigin="8343,2909" coordsize="130,244" path="m8430,2909l8386,2909,8386,3035,8430,3035,8430,2909e" filled="t" fillcolor="#1F4E79" stroked="f">
                <v:path arrowok="t"/>
                <v:fill/>
              </v:shape>
            </v:group>
            <v:group style="position:absolute;left:5736;top:2675;width:130;height:244" coordorigin="5736,2675" coordsize="130,244">
              <v:shape style="position:absolute;left:5736;top:2675;width:130;height:244" coordorigin="5736,2675" coordsize="130,244" path="m5866,2801l5736,2801,5801,2919,5866,2801e" filled="t" fillcolor="#212A35" stroked="f">
                <v:path arrowok="t"/>
                <v:fill/>
              </v:shape>
              <v:shape style="position:absolute;left:5736;top:2675;width:130;height:244" coordorigin="5736,2675" coordsize="130,244" path="m5823,2675l5779,2675,5779,2801,5823,2801,5823,2675e" filled="t" fillcolor="#212A35" stroked="f">
                <v:path arrowok="t"/>
                <v:fill/>
              </v:shape>
            </v:group>
            <v:group style="position:absolute;left:5024;top:2068;width:1544;height:592" coordorigin="5024,2068" coordsize="1544,592">
              <v:shape style="position:absolute;left:5024;top:2068;width:1544;height:592" coordorigin="5024,2068" coordsize="1544,592" path="m5796,2068l5733,2069,5671,2072,5611,2077,5496,2091,5389,2112,5294,2139,5210,2171,5140,2208,5085,2249,5034,2316,5024,2364,5027,2388,5063,2458,5110,2500,5173,2539,5250,2573,5340,2603,5441,2627,5552,2645,5671,2656,5733,2659,5796,2660,5859,2659,5921,2656,5981,2651,6096,2637,6203,2616,6298,2589,6382,2557,6452,2520,6507,2479,6558,2412,6568,2364,6565,2340,6529,2270,6482,2228,6419,2189,6342,2155,6252,2125,6151,2101,6040,2083,5921,2072,5859,2069,5796,2068e" filled="t" fillcolor="#EC7C30" stroked="f">
                <v:path arrowok="t"/>
                <v:fill/>
              </v:shape>
            </v:group>
            <v:group style="position:absolute;left:5024;top:2068;width:1544;height:592" coordorigin="5024,2068" coordsize="1544,592">
              <v:shape style="position:absolute;left:5024;top:2068;width:1544;height:592" coordorigin="5024,2068" coordsize="1544,592" path="m5024,2364l5046,2293,5110,2228,5173,2189,5250,2155,5340,2125,5441,2101,5552,2083,5671,2072,5733,2069,5796,2068,5859,2069,5921,2072,5981,2077,6096,2091,6203,2112,6298,2139,6382,2171,6452,2208,6507,2249,6558,2316,6568,2364,6565,2388,6529,2458,6482,2500,6419,2539,6342,2573,6252,2603,6151,2627,6040,2645,5921,2656,5859,2659,5796,2660,5733,2659,5671,2656,5611,2651,5496,2637,5389,2616,5294,2589,5210,2557,5140,2520,5085,2479,5034,2412,5024,2364xe" filled="f" stroked="t" strokeweight=".96pt" strokecolor="#41709C">
                <v:path arrowok="t"/>
              </v:shape>
              <v:shape style="position:absolute;left:4553;top:5838;width:2448;height:648" type="#_x0000_t75">
                <v:imagedata r:id="rId18" o:title=""/>
              </v:shape>
              <v:shape style="position:absolute;left:4654;top:5906;width:2239;height:455" type="#_x0000_t75">
                <v:imagedata r:id="rId19" o:title=""/>
              </v:shape>
            </v:group>
            <v:group style="position:absolute;left:4663;top:5912;width:2227;height:449" coordorigin="4663,5912" coordsize="2227,449">
              <v:shape style="position:absolute;left:4663;top:5912;width:2227;height:449" coordorigin="4663,5912" coordsize="2227,449" path="m4663,5987l4691,5931,6808,5912,6831,5915,6882,5954,6890,6286,6887,6308,6843,6354,4745,6361,4722,6358,4671,6319,4663,5987xe" filled="f" stroked="t" strokeweight="2.280pt" strokecolor="#F1F1F1">
                <v:path arrowok="t"/>
              </v:shape>
              <v:shape style="position:absolute;left:4632;top:3910;width:2449;height:645" type="#_x0000_t75">
                <v:imagedata r:id="rId20" o:title=""/>
              </v:shape>
              <v:shape style="position:absolute;left:4735;top:3979;width:2239;height:455" type="#_x0000_t75">
                <v:imagedata r:id="rId21" o:title=""/>
              </v:shape>
            </v:group>
            <v:group style="position:absolute;left:4743;top:3983;width:2227;height:447" coordorigin="4743,3983" coordsize="2227,447">
              <v:shape style="position:absolute;left:4743;top:3983;width:2227;height:447" coordorigin="4743,3983" coordsize="2227,447" path="m4743,4058l4771,4002,6888,3983,6912,3986,6962,4025,6970,4356,6967,4377,6923,4423,4825,4430,4801,4427,4751,4388,4743,4058xe" filled="f" stroked="t" strokeweight="2.280pt" strokecolor="#F1F1F1">
                <v:path arrowok="t"/>
              </v:shape>
              <v:shape style="position:absolute;left:4420;top:4572;width:2827;height:646" type="#_x0000_t75">
                <v:imagedata r:id="rId22" o:title=""/>
              </v:shape>
              <v:shape style="position:absolute;left:4525;top:4638;width:2613;height:455" type="#_x0000_t75">
                <v:imagedata r:id="rId23" o:title=""/>
              </v:shape>
            </v:group>
            <v:group style="position:absolute;left:4531;top:4645;width:2605;height:447" coordorigin="4531,4645" coordsize="2605,447">
              <v:shape style="position:absolute;left:4531;top:4645;width:2605;height:447" coordorigin="4531,4645" coordsize="2605,447" path="m4531,4719l4559,4663,7054,4645,7078,4648,7128,4687,7136,5018,7133,5039,7089,5085,4613,5092,4589,5089,4539,5050,4531,4719xe" filled="f" stroked="t" strokeweight="2.280pt" strokecolor="#F1F1F1">
                <v:path arrowok="t"/>
              </v:shape>
              <v:shape style="position:absolute;left:4575;top:5199;width:2449;height:646" type="#_x0000_t75">
                <v:imagedata r:id="rId24" o:title=""/>
              </v:shape>
              <v:shape style="position:absolute;left:4677;top:5264;width:2239;height:456" type="#_x0000_t75">
                <v:imagedata r:id="rId25" o:title=""/>
              </v:shape>
            </v:group>
            <v:group style="position:absolute;left:4686;top:5272;width:2227;height:447" coordorigin="4686,5272" coordsize="2227,447">
              <v:shape style="position:absolute;left:4686;top:5272;width:2227;height:447" coordorigin="4686,5272" coordsize="2227,447" path="m4686,5347l4714,5291,6831,5272,6855,5275,6905,5314,6913,5645,6910,5666,6866,5712,4768,5719,4744,5716,4694,5677,4686,5347xe" filled="f" stroked="t" strokeweight="2.280pt" strokecolor="#F1F1F1">
                <v:path arrowok="t"/>
              </v:shape>
              <v:shape style="position:absolute;left:3971;top:6519;width:3611;height:975" type="#_x0000_t75">
                <v:imagedata r:id="rId26" o:title=""/>
              </v:shape>
              <v:shape style="position:absolute;left:4056;top:6565;width:3437;height:824" type="#_x0000_t75">
                <v:imagedata r:id="rId27" o:title=""/>
              </v:shape>
              <v:shape style="position:absolute;left:4555;top:7511;width:2405;height:608" type="#_x0000_t75">
                <v:imagedata r:id="rId28" o:title=""/>
              </v:shape>
              <v:shape style="position:absolute;left:4639;top:7557;width:2234;height:460" type="#_x0000_t75">
                <v:imagedata r:id="rId29" o:title=""/>
              </v:shape>
              <v:shape style="position:absolute;left:4430;top:8160;width:2708;height:607" type="#_x0000_t75">
                <v:imagedata r:id="rId30" o:title=""/>
              </v:shape>
              <v:shape style="position:absolute;left:4512;top:8209;width:2539;height:455" type="#_x0000_t75">
                <v:imagedata r:id="rId31" o:title=""/>
              </v:shape>
            </v:group>
            <v:group style="position:absolute;left:4988;top:8781;width:1543;height:592" coordorigin="4988,8781" coordsize="1543,592">
              <v:shape style="position:absolute;left:4988;top:8781;width:1543;height:592" coordorigin="4988,8781" coordsize="1543,592" path="m5759,8781l5696,8782,5634,8785,5574,8790,5459,8804,5353,8825,5257,8852,5174,8884,5104,8921,5049,8962,4998,9029,4988,9077,4991,9101,5027,9171,5074,9213,5137,9252,5214,9286,5304,9316,5405,9340,5516,9358,5634,9369,5696,9372,5759,9373,5823,9372,5885,9369,5945,9364,6060,9350,6166,9329,6262,9302,6345,9270,6415,9233,6470,9192,6521,9125,6531,9077,6528,9053,6492,8983,6445,8941,6382,8902,6305,8868,6215,8838,6114,8814,6003,8796,5885,8785,5823,8782,5759,8781e" filled="t" fillcolor="#EC7C30" stroked="f">
                <v:path arrowok="t"/>
                <v:fill/>
              </v:shape>
            </v:group>
            <v:group style="position:absolute;left:4988;top:8781;width:1543;height:592" coordorigin="4988,8781" coordsize="1543,592">
              <v:shape style="position:absolute;left:4988;top:8781;width:1543;height:592" coordorigin="4988,8781" coordsize="1543,592" path="m4988,9077l5010,9006,5074,8941,5137,8902,5214,8868,5304,8838,5405,8814,5516,8796,5634,8785,5696,8782,5759,8781,5823,8782,5885,8785,5945,8790,6060,8804,6166,8825,6262,8852,6345,8884,6415,8921,6470,8962,6521,9029,6531,9077,6528,9101,6492,9171,6445,9213,6382,9252,6305,9286,6215,9316,6114,9340,6003,9358,5885,9369,5823,9372,5759,9373,5696,9372,5634,9369,5574,9364,5459,9350,5353,9329,5257,9302,5174,9270,5104,9233,5049,9192,4998,9125,4988,9077xe" filled="f" stroked="t" strokeweight=".96pt" strokecolor="#41709C">
                <v:path arrowok="t"/>
              </v:shape>
            </v:group>
            <v:group style="position:absolute;left:5736;top:3774;width:130;height:244" coordorigin="5736,3774" coordsize="130,244">
              <v:shape style="position:absolute;left:5736;top:3774;width:130;height:244" coordorigin="5736,3774" coordsize="130,244" path="m5866,3900l5736,3900,5801,4018,5866,3900e" filled="t" fillcolor="#212A35" stroked="f">
                <v:path arrowok="t"/>
                <v:fill/>
              </v:shape>
              <v:shape style="position:absolute;left:5736;top:3774;width:130;height:244" coordorigin="5736,3774" coordsize="130,244" path="m5823,3774l5779,3774,5779,3900,5823,3900,5823,3774e" filled="t" fillcolor="#212A35" stroked="f">
                <v:path arrowok="t"/>
                <v:fill/>
              </v:shape>
            </v:group>
            <v:group style="position:absolute;left:5752;top:4445;width:130;height:244" coordorigin="5752,4445" coordsize="130,244">
              <v:shape style="position:absolute;left:5752;top:4445;width:130;height:244" coordorigin="5752,4445" coordsize="130,244" path="m5882,4571l5752,4571,5817,4689,5882,4571e" filled="t" fillcolor="#212A35" stroked="f">
                <v:path arrowok="t"/>
                <v:fill/>
              </v:shape>
              <v:shape style="position:absolute;left:5752;top:4445;width:130;height:244" coordorigin="5752,4445" coordsize="130,244" path="m5839,4445l5795,4445,5795,4571,5839,4571,5839,4445e" filled="t" fillcolor="#212A35" stroked="f">
                <v:path arrowok="t"/>
                <v:fill/>
              </v:shape>
            </v:group>
            <v:group style="position:absolute;left:5736;top:5074;width:130;height:244" coordorigin="5736,5074" coordsize="130,244">
              <v:shape style="position:absolute;left:5736;top:5074;width:130;height:244" coordorigin="5736,5074" coordsize="130,244" path="m5866,5200l5736,5200,5801,5318,5866,5200e" filled="t" fillcolor="#212A35" stroked="f">
                <v:path arrowok="t"/>
                <v:fill/>
              </v:shape>
              <v:shape style="position:absolute;left:5736;top:5074;width:130;height:244" coordorigin="5736,5074" coordsize="130,244" path="m5823,5074l5779,5074,5779,5200,5823,5200,5823,5074e" filled="t" fillcolor="#212A35" stroked="f">
                <v:path arrowok="t"/>
                <v:fill/>
              </v:shape>
            </v:group>
            <v:group style="position:absolute;left:5706;top:6342;width:130;height:244" coordorigin="5706,6342" coordsize="130,244">
              <v:shape style="position:absolute;left:5706;top:6342;width:130;height:244" coordorigin="5706,6342" coordsize="130,244" path="m5836,6468l5706,6468,5771,6586,5836,6468e" filled="t" fillcolor="#212A35" stroked="f">
                <v:path arrowok="t"/>
                <v:fill/>
              </v:shape>
              <v:shape style="position:absolute;left:5706;top:6342;width:130;height:244" coordorigin="5706,6342" coordsize="130,244" path="m5793,6342l5749,6342,5749,6468,5793,6468,5793,6342e" filled="t" fillcolor="#212A35" stroked="f">
                <v:path arrowok="t"/>
                <v:fill/>
              </v:shape>
            </v:group>
            <v:group style="position:absolute;left:5720;top:5722;width:130;height:244" coordorigin="5720,5722" coordsize="130,244">
              <v:shape style="position:absolute;left:5720;top:5722;width:130;height:244" coordorigin="5720,5722" coordsize="130,244" path="m5850,5848l5720,5848,5785,5966,5850,5848e" filled="t" fillcolor="#212A35" stroked="f">
                <v:path arrowok="t"/>
                <v:fill/>
              </v:shape>
              <v:shape style="position:absolute;left:5720;top:5722;width:130;height:244" coordorigin="5720,5722" coordsize="130,244" path="m5807,5722l5763,5722,5763,5848,5807,5848,5807,5722e" filled="t" fillcolor="#212A35" stroked="f">
                <v:path arrowok="t"/>
                <v:fill/>
              </v:shape>
            </v:group>
            <v:group style="position:absolute;left:5695;top:7391;width:130;height:244" coordorigin="5695,7391" coordsize="130,244">
              <v:shape style="position:absolute;left:5695;top:7391;width:130;height:244" coordorigin="5695,7391" coordsize="130,244" path="m5825,7517l5695,7517,5760,7635,5825,7517e" filled="t" fillcolor="#5B9BD4" stroked="f">
                <v:path arrowok="t"/>
                <v:fill/>
              </v:shape>
              <v:shape style="position:absolute;left:5695;top:7391;width:130;height:244" coordorigin="5695,7391" coordsize="130,244" path="m5782,7391l5738,7391,5738,7517,5782,7517,5782,7391e" filled="t" fillcolor="#5B9BD4" stroked="f">
                <v:path arrowok="t"/>
                <v:fill/>
              </v:shape>
            </v:group>
            <v:group style="position:absolute;left:5752;top:7973;width:130;height:244" coordorigin="5752,7973" coordsize="130,244">
              <v:shape style="position:absolute;left:5752;top:7973;width:130;height:244" coordorigin="5752,7973" coordsize="130,244" path="m5882,8099l5752,8099,5817,8217,5882,8099e" filled="t" fillcolor="#5B9BD4" stroked="f">
                <v:path arrowok="t"/>
                <v:fill/>
              </v:shape>
              <v:shape style="position:absolute;left:5752;top:7973;width:130;height:244" coordorigin="5752,7973" coordsize="130,244" path="m5839,7973l5795,7973,5795,8099,5839,8099,5839,7973e" filled="t" fillcolor="#5B9BD4" stroked="f">
                <v:path arrowok="t"/>
                <v:fill/>
              </v:shape>
            </v:group>
            <v:group style="position:absolute;left:5695;top:8652;width:130;height:195" coordorigin="5695,8652" coordsize="130,195">
              <v:shape style="position:absolute;left:5695;top:8652;width:130;height:195" coordorigin="5695,8652" coordsize="130,195" path="m5825,8729l5695,8729,5760,8847,5825,8729e" filled="t" fillcolor="#5B9BD4" stroked="f">
                <v:path arrowok="t"/>
                <v:fill/>
              </v:shape>
              <v:shape style="position:absolute;left:5695;top:8652;width:130;height:195" coordorigin="5695,8652" coordsize="130,195" path="m5782,8652l5738,8652,5738,8729,5782,8729,5782,8652e" filled="t" fillcolor="#5B9BD4" stroked="f">
                <v:path arrowok="t"/>
                <v:fill/>
              </v:shape>
            </v:group>
            <v:group style="position:absolute;left:3038;top:7000;width:1076;height:2" coordorigin="3038,7000" coordsize="1076,2">
              <v:shape style="position:absolute;left:3038;top:7000;width:1076;height:2" coordorigin="3038,7000" coordsize="1076,0" path="m3038,7000l4114,7000e" filled="f" stroked="t" strokeweight="2.280pt" strokecolor="#1F3863">
                <v:path arrowok="t"/>
              </v:shape>
            </v:group>
            <v:group style="position:absolute;left:3045;top:5556;width:2;height:1466" coordorigin="3045,5556" coordsize="2,1466">
              <v:shape style="position:absolute;left:3045;top:5556;width:2;height:1466" coordorigin="3045,5556" coordsize="0,1466" path="m3045,5556l3045,7022e" filled="f" stroked="t" strokeweight="2.280pt" strokecolor="#1F3863">
                <v:path arrowok="t"/>
              </v:shape>
            </v:group>
            <v:group style="position:absolute;left:3045;top:5499;width:1670;height:118" coordorigin="3045,5499" coordsize="1670,118">
              <v:shape style="position:absolute;left:3045;top:5499;width:1670;height:118" coordorigin="3045,5499" coordsize="1670,118" path="m4585,5499l4585,5538,3045,5538,3045,5578,4585,5578,4585,5617,4715,5558,4585,5499e" filled="t" fillcolor="#1F3863" stroked="f">
                <v:path arrowok="t"/>
                <v:fill/>
              </v:shape>
            </v:group>
            <w10:wrap type="none"/>
          </v:group>
        </w:pict>
      </w:r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89" w:lineRule="exact"/>
        <w:ind w:left="3100" w:right="3411"/>
        <w:jc w:val="center"/>
        <w:rPr>
          <w:rFonts w:ascii="Calibri" w:hAnsi="Calibri" w:cs="Calibri" w:eastAsia="Calibri"/>
          <w:sz w:val="24"/>
          <w:szCs w:val="24"/>
        </w:rPr>
      </w:pPr>
      <w:rPr/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P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e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n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yu</w:t>
      </w:r>
      <w:r>
        <w:rPr>
          <w:rFonts w:ascii="Calibri" w:hAnsi="Calibri" w:cs="Calibri" w:eastAsia="Calibri"/>
          <w:sz w:val="24"/>
          <w:szCs w:val="24"/>
          <w:color w:val="FFFFFF"/>
          <w:spacing w:val="-2"/>
          <w:w w:val="100"/>
        </w:rPr>
        <w:t>s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u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100"/>
        </w:rPr>
        <w:t>n</w:t>
      </w:r>
      <w:r>
        <w:rPr>
          <w:rFonts w:ascii="Calibri" w:hAnsi="Calibri" w:cs="Calibri" w:eastAsia="Calibri"/>
          <w:sz w:val="24"/>
          <w:szCs w:val="24"/>
          <w:color w:val="FFFFFF"/>
          <w:spacing w:val="-2"/>
          <w:w w:val="100"/>
        </w:rPr>
        <w:t>a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n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 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La</w:t>
      </w:r>
      <w:r>
        <w:rPr>
          <w:rFonts w:ascii="Calibri" w:hAnsi="Calibri" w:cs="Calibri" w:eastAsia="Calibri"/>
          <w:sz w:val="24"/>
          <w:szCs w:val="24"/>
          <w:color w:val="FFFFFF"/>
          <w:spacing w:val="-1"/>
          <w:w w:val="100"/>
        </w:rPr>
        <w:t>p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99"/>
        </w:rPr>
        <w:t>o</w:t>
      </w:r>
      <w:r>
        <w:rPr>
          <w:rFonts w:ascii="Calibri" w:hAnsi="Calibri" w:cs="Calibri" w:eastAsia="Calibri"/>
          <w:sz w:val="24"/>
          <w:szCs w:val="24"/>
          <w:color w:val="FFFFFF"/>
          <w:spacing w:val="1"/>
          <w:w w:val="99"/>
        </w:rPr>
        <w:t>r</w:t>
      </w:r>
      <w:r>
        <w:rPr>
          <w:rFonts w:ascii="Calibri" w:hAnsi="Calibri" w:cs="Calibri" w:eastAsia="Calibri"/>
          <w:sz w:val="24"/>
          <w:szCs w:val="24"/>
          <w:color w:val="FFFFFF"/>
          <w:spacing w:val="0"/>
          <w:w w:val="100"/>
        </w:rPr>
        <w:t>an</w:t>
      </w:r>
      <w:r>
        <w:rPr>
          <w:rFonts w:ascii="Calibri" w:hAnsi="Calibri" w:cs="Calibri" w:eastAsia="Calibri"/>
          <w:sz w:val="24"/>
          <w:szCs w:val="24"/>
          <w:color w:val="000000"/>
          <w:spacing w:val="0"/>
          <w:w w:val="100"/>
        </w:rPr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" w:after="0" w:line="240" w:lineRule="auto"/>
        <w:ind w:left="3675" w:right="4097"/>
        <w:jc w:val="center"/>
        <w:rPr>
          <w:rFonts w:ascii="Calibri" w:hAnsi="Calibri" w:cs="Calibri" w:eastAsia="Calibri"/>
          <w:sz w:val="28"/>
          <w:szCs w:val="28"/>
        </w:rPr>
      </w:pPr>
      <w:rPr/>
      <w:r>
        <w:rPr>
          <w:rFonts w:ascii="Calibri" w:hAnsi="Calibri" w:cs="Calibri" w:eastAsia="Calibri"/>
          <w:sz w:val="28"/>
          <w:szCs w:val="28"/>
          <w:color w:val="FFFFFF"/>
          <w:spacing w:val="0"/>
          <w:w w:val="100"/>
          <w:b/>
          <w:bCs/>
        </w:rPr>
        <w:t>FINI</w:t>
      </w:r>
      <w:r>
        <w:rPr>
          <w:rFonts w:ascii="Calibri" w:hAnsi="Calibri" w:cs="Calibri" w:eastAsia="Calibri"/>
          <w:sz w:val="28"/>
          <w:szCs w:val="28"/>
          <w:color w:val="FFFFFF"/>
          <w:spacing w:val="-1"/>
          <w:w w:val="100"/>
          <w:b/>
          <w:bCs/>
        </w:rPr>
        <w:t>S</w:t>
      </w:r>
      <w:r>
        <w:rPr>
          <w:rFonts w:ascii="Calibri" w:hAnsi="Calibri" w:cs="Calibri" w:eastAsia="Calibri"/>
          <w:sz w:val="28"/>
          <w:szCs w:val="28"/>
          <w:color w:val="FFFFFF"/>
          <w:spacing w:val="0"/>
          <w:w w:val="100"/>
          <w:b/>
          <w:bCs/>
        </w:rPr>
        <w:t>H</w:t>
      </w:r>
      <w:r>
        <w:rPr>
          <w:rFonts w:ascii="Calibri" w:hAnsi="Calibri" w:cs="Calibri" w:eastAsia="Calibri"/>
          <w:sz w:val="28"/>
          <w:szCs w:val="28"/>
          <w:color w:val="000000"/>
          <w:spacing w:val="0"/>
          <w:w w:val="100"/>
        </w:rPr>
      </w:r>
    </w:p>
    <w:p>
      <w:pPr>
        <w:spacing w:before="96" w:after="0" w:line="240" w:lineRule="auto"/>
        <w:ind w:left="20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</w:p>
    <w:p>
      <w:pPr>
        <w:spacing w:before="0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76" w:lineRule="auto"/>
        <w:ind w:left="588" w:right="217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PATRI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KM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2017,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kni: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(1)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umpu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komponen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(2)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PATRI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(3)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mah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(4)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ktu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laks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</w:t>
      </w:r>
    </w:p>
    <w:p>
      <w:pPr>
        <w:spacing w:before="70" w:after="0" w:line="240" w:lineRule="auto"/>
        <w:ind w:left="910" w:right="1283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4.1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PAT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IOT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PLA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7" w:after="0" w:line="275" w:lineRule="auto"/>
        <w:ind w:left="588" w:right="56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bulan,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tempuh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kni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umpu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ATR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Fib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ip,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Timah,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Aki,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ESC,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vo,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Ultasonik,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Infrar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spacing w:before="44" w:after="0" w:line="240" w:lineRule="auto"/>
        <w:ind w:left="94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4.2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itan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TRIOT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9" w:after="0" w:line="276" w:lineRule="auto"/>
        <w:ind w:left="588" w:right="357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rkumpul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maka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lanjut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PATRI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rikut:</w:t>
      </w:r>
    </w:p>
    <w:p>
      <w:pPr>
        <w:jc w:val="both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4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1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32.289114pt;height:234.4575pt;mso-position-horizontal-relative:char;mso-position-vertical-relative:line" type="#_x0000_t75">
            <v:imagedata r:id="rId3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1" w:after="0" w:line="240" w:lineRule="auto"/>
        <w:ind w:left="226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3.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ASMA</w:t>
      </w:r>
    </w:p>
    <w:p>
      <w:pPr>
        <w:spacing w:before="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94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4.3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Blok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Diag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71" w:lineRule="exact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-1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rikut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-1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blok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-1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sistem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position w:val="-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ASM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7" w:after="0" w:line="240" w:lineRule="auto"/>
        <w:ind w:left="2125" w:right="-20"/>
        <w:jc w:val="left"/>
        <w:rPr>
          <w:rFonts w:ascii="Arial" w:hAnsi="Arial" w:cs="Arial" w:eastAsia="Arial"/>
          <w:sz w:val="13"/>
          <w:szCs w:val="13"/>
        </w:rPr>
      </w:pPr>
      <w:rPr/>
      <w:r>
        <w:rPr>
          <w:rFonts w:ascii="Arial" w:hAnsi="Arial" w:cs="Arial" w:eastAsia="Arial"/>
          <w:sz w:val="13"/>
          <w:szCs w:val="13"/>
          <w:spacing w:val="0"/>
          <w:w w:val="104"/>
        </w:rPr>
        <w:t>ACCU</w:t>
      </w:r>
      <w:r>
        <w:rPr>
          <w:rFonts w:ascii="Arial" w:hAnsi="Arial" w:cs="Arial" w:eastAsia="Arial"/>
          <w:sz w:val="13"/>
          <w:szCs w:val="13"/>
          <w:spacing w:val="0"/>
          <w:w w:val="100"/>
        </w:rPr>
      </w:r>
    </w:p>
    <w:p>
      <w:pPr>
        <w:spacing w:before="13" w:after="0" w:line="148" w:lineRule="exact"/>
        <w:ind w:left="2065" w:right="-20"/>
        <w:jc w:val="left"/>
        <w:rPr>
          <w:rFonts w:ascii="Arial" w:hAnsi="Arial" w:cs="Arial" w:eastAsia="Arial"/>
          <w:sz w:val="13"/>
          <w:szCs w:val="13"/>
        </w:rPr>
      </w:pPr>
      <w:rPr/>
      <w:r>
        <w:rPr>
          <w:rFonts w:ascii="Arial" w:hAnsi="Arial" w:cs="Arial" w:eastAsia="Arial"/>
          <w:sz w:val="13"/>
          <w:szCs w:val="13"/>
          <w:spacing w:val="0"/>
          <w:w w:val="100"/>
        </w:rPr>
        <w:t>12</w:t>
      </w:r>
      <w:r>
        <w:rPr>
          <w:rFonts w:ascii="Arial" w:hAnsi="Arial" w:cs="Arial" w:eastAsia="Arial"/>
          <w:sz w:val="13"/>
          <w:szCs w:val="13"/>
          <w:spacing w:val="8"/>
          <w:w w:val="100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VOLT</w:t>
      </w:r>
      <w:r>
        <w:rPr>
          <w:rFonts w:ascii="Arial" w:hAnsi="Arial" w:cs="Arial" w:eastAsia="Arial"/>
          <w:sz w:val="13"/>
          <w:szCs w:val="13"/>
          <w:spacing w:val="0"/>
          <w:w w:val="100"/>
        </w:rPr>
      </w:r>
    </w:p>
    <w:p>
      <w:pPr>
        <w:spacing w:before="9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7" w:after="0" w:line="148" w:lineRule="exact"/>
        <w:ind w:left="1855" w:right="-20"/>
        <w:jc w:val="left"/>
        <w:tabs>
          <w:tab w:pos="3680" w:val="left"/>
          <w:tab w:pos="4940" w:val="left"/>
        </w:tabs>
        <w:rPr>
          <w:rFonts w:ascii="Arial" w:hAnsi="Arial" w:cs="Arial" w:eastAsia="Arial"/>
          <w:sz w:val="13"/>
          <w:szCs w:val="13"/>
        </w:rPr>
      </w:pPr>
      <w:rPr/>
      <w:r>
        <w:rPr>
          <w:rFonts w:ascii="Arial" w:hAnsi="Arial" w:cs="Arial" w:eastAsia="Arial"/>
          <w:sz w:val="13"/>
          <w:szCs w:val="13"/>
          <w:spacing w:val="0"/>
          <w:w w:val="100"/>
        </w:rPr>
        <w:t>RECEIVER</w:t>
      </w:r>
      <w:r>
        <w:rPr>
          <w:rFonts w:ascii="Arial" w:hAnsi="Arial" w:cs="Arial" w:eastAsia="Arial"/>
          <w:sz w:val="13"/>
          <w:szCs w:val="13"/>
          <w:spacing w:val="28"/>
          <w:w w:val="100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0"/>
        </w:rPr>
        <w:t>RC</w:t>
      </w:r>
      <w:r>
        <w:rPr>
          <w:rFonts w:ascii="Arial" w:hAnsi="Arial" w:cs="Arial" w:eastAsia="Arial"/>
          <w:sz w:val="13"/>
          <w:szCs w:val="13"/>
          <w:spacing w:val="-29"/>
          <w:w w:val="100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0"/>
        </w:rPr>
        <w:tab/>
      </w:r>
      <w:r>
        <w:rPr>
          <w:rFonts w:ascii="Arial" w:hAnsi="Arial" w:cs="Arial" w:eastAsia="Arial"/>
          <w:sz w:val="13"/>
          <w:szCs w:val="13"/>
          <w:spacing w:val="0"/>
          <w:w w:val="100"/>
        </w:rPr>
        <w:t>ESC</w:t>
      </w:r>
      <w:r>
        <w:rPr>
          <w:rFonts w:ascii="Arial" w:hAnsi="Arial" w:cs="Arial" w:eastAsia="Arial"/>
          <w:sz w:val="13"/>
          <w:szCs w:val="13"/>
          <w:spacing w:val="-25"/>
          <w:w w:val="100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0"/>
        </w:rPr>
        <w:tab/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BALING-BALING</w:t>
      </w:r>
      <w:r>
        <w:rPr>
          <w:rFonts w:ascii="Arial" w:hAnsi="Arial" w:cs="Arial" w:eastAsia="Arial"/>
          <w:sz w:val="13"/>
          <w:szCs w:val="13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738" w:footer="0" w:top="960" w:bottom="280" w:left="1680" w:right="15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3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60" w:lineRule="auto"/>
        <w:ind w:left="2005" w:right="-42" w:firstLine="-331"/>
        <w:jc w:val="left"/>
        <w:rPr>
          <w:rFonts w:ascii="Arial" w:hAnsi="Arial" w:cs="Arial" w:eastAsia="Arial"/>
          <w:sz w:val="13"/>
          <w:szCs w:val="13"/>
        </w:rPr>
      </w:pPr>
      <w:rPr/>
      <w:r>
        <w:rPr>
          <w:rFonts w:ascii="Arial" w:hAnsi="Arial" w:cs="Arial" w:eastAsia="Arial"/>
          <w:sz w:val="13"/>
          <w:szCs w:val="13"/>
          <w:spacing w:val="0"/>
          <w:w w:val="104"/>
        </w:rPr>
        <w:t>MIKROKONTROLER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ARDUINO</w:t>
      </w:r>
      <w:r>
        <w:rPr>
          <w:rFonts w:ascii="Arial" w:hAnsi="Arial" w:cs="Arial" w:eastAsia="Arial"/>
          <w:sz w:val="13"/>
          <w:szCs w:val="13"/>
          <w:spacing w:val="0"/>
          <w:w w:val="100"/>
        </w:rPr>
      </w:r>
    </w:p>
    <w:p>
      <w:pPr>
        <w:spacing w:before="47" w:after="0" w:line="260" w:lineRule="auto"/>
        <w:ind w:right="-42" w:firstLine="150"/>
        <w:jc w:val="left"/>
        <w:rPr>
          <w:rFonts w:ascii="Arial" w:hAnsi="Arial" w:cs="Arial" w:eastAsia="Arial"/>
          <w:sz w:val="13"/>
          <w:szCs w:val="13"/>
        </w:rPr>
      </w:pPr>
      <w:rPr/>
      <w:r>
        <w:rPr/>
        <w:br w:type="column"/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SENSOR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ULTRASONIC</w:t>
      </w:r>
      <w:r>
        <w:rPr>
          <w:rFonts w:ascii="Arial" w:hAnsi="Arial" w:cs="Arial" w:eastAsia="Arial"/>
          <w:sz w:val="13"/>
          <w:szCs w:val="13"/>
          <w:spacing w:val="0"/>
          <w:w w:val="100"/>
        </w:rPr>
      </w:r>
    </w:p>
    <w:p>
      <w:pPr>
        <w:spacing w:before="47" w:after="0" w:line="260" w:lineRule="auto"/>
        <w:ind w:left="301" w:right="-42" w:firstLine="-301"/>
        <w:jc w:val="left"/>
        <w:rPr>
          <w:rFonts w:ascii="Arial" w:hAnsi="Arial" w:cs="Arial" w:eastAsia="Arial"/>
          <w:sz w:val="13"/>
          <w:szCs w:val="13"/>
        </w:rPr>
      </w:pPr>
      <w:rPr/>
      <w:r>
        <w:rPr/>
        <w:br w:type="column"/>
      </w:r>
      <w:r>
        <w:rPr>
          <w:rFonts w:ascii="Arial" w:hAnsi="Arial" w:cs="Arial" w:eastAsia="Arial"/>
          <w:sz w:val="13"/>
          <w:szCs w:val="13"/>
          <w:spacing w:val="0"/>
          <w:w w:val="100"/>
        </w:rPr>
        <w:t>SERVO</w:t>
      </w:r>
      <w:r>
        <w:rPr>
          <w:rFonts w:ascii="Arial" w:hAnsi="Arial" w:cs="Arial" w:eastAsia="Arial"/>
          <w:sz w:val="13"/>
          <w:szCs w:val="13"/>
          <w:spacing w:val="19"/>
          <w:w w:val="100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KEMUDI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KAPAL</w:t>
      </w:r>
      <w:r>
        <w:rPr>
          <w:rFonts w:ascii="Arial" w:hAnsi="Arial" w:cs="Arial" w:eastAsia="Arial"/>
          <w:sz w:val="13"/>
          <w:szCs w:val="13"/>
          <w:spacing w:val="0"/>
          <w:w w:val="100"/>
        </w:rPr>
      </w:r>
    </w:p>
    <w:p>
      <w:pPr>
        <w:spacing w:before="9" w:after="0" w:line="120" w:lineRule="exact"/>
        <w:jc w:val="left"/>
        <w:rPr>
          <w:sz w:val="12"/>
          <w:szCs w:val="12"/>
        </w:rPr>
      </w:pPr>
      <w:rPr/>
      <w:r>
        <w:rPr/>
        <w:br w:type="column"/>
      </w:r>
      <w:r>
        <w:rPr>
          <w:sz w:val="12"/>
          <w:szCs w:val="12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13"/>
          <w:szCs w:val="13"/>
        </w:rPr>
      </w:pPr>
      <w:rPr/>
      <w:r>
        <w:rPr>
          <w:rFonts w:ascii="Arial" w:hAnsi="Arial" w:cs="Arial" w:eastAsia="Arial"/>
          <w:sz w:val="13"/>
          <w:szCs w:val="13"/>
          <w:spacing w:val="0"/>
          <w:w w:val="100"/>
        </w:rPr>
        <w:t>GERAK</w:t>
      </w:r>
      <w:r>
        <w:rPr>
          <w:rFonts w:ascii="Arial" w:hAnsi="Arial" w:cs="Arial" w:eastAsia="Arial"/>
          <w:sz w:val="13"/>
          <w:szCs w:val="13"/>
          <w:spacing w:val="19"/>
          <w:w w:val="100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KAPAL</w:t>
      </w:r>
      <w:r>
        <w:rPr>
          <w:rFonts w:ascii="Arial" w:hAnsi="Arial" w:cs="Arial" w:eastAsia="Arial"/>
          <w:sz w:val="13"/>
          <w:szCs w:val="13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4" w:equalWidth="0">
            <w:col w:w="2961" w:space="697"/>
            <w:col w:w="873" w:space="489"/>
            <w:col w:w="1039" w:space="350"/>
            <w:col w:w="2251"/>
          </w:cols>
        </w:sectPr>
      </w:pPr>
      <w:rPr/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47" w:after="0" w:line="240" w:lineRule="auto"/>
        <w:ind w:right="153"/>
        <w:jc w:val="right"/>
        <w:rPr>
          <w:rFonts w:ascii="Arial" w:hAnsi="Arial" w:cs="Arial" w:eastAsia="Arial"/>
          <w:sz w:val="13"/>
          <w:szCs w:val="13"/>
        </w:rPr>
      </w:pPr>
      <w:rPr/>
      <w:r>
        <w:rPr>
          <w:rFonts w:ascii="Arial" w:hAnsi="Arial" w:cs="Arial" w:eastAsia="Arial"/>
          <w:sz w:val="13"/>
          <w:szCs w:val="13"/>
          <w:spacing w:val="0"/>
          <w:w w:val="104"/>
        </w:rPr>
        <w:t>SENSOR</w:t>
      </w:r>
      <w:r>
        <w:rPr>
          <w:rFonts w:ascii="Arial" w:hAnsi="Arial" w:cs="Arial" w:eastAsia="Arial"/>
          <w:sz w:val="13"/>
          <w:szCs w:val="13"/>
          <w:spacing w:val="0"/>
          <w:w w:val="100"/>
        </w:rPr>
      </w:r>
    </w:p>
    <w:p>
      <w:pPr>
        <w:spacing w:before="13" w:after="0" w:line="148" w:lineRule="exact"/>
        <w:ind w:right="-20"/>
        <w:jc w:val="right"/>
        <w:rPr>
          <w:rFonts w:ascii="Arial" w:hAnsi="Arial" w:cs="Arial" w:eastAsia="Arial"/>
          <w:sz w:val="13"/>
          <w:szCs w:val="13"/>
        </w:rPr>
      </w:pPr>
      <w:rPr/>
      <w:r>
        <w:rPr>
          <w:rFonts w:ascii="Arial" w:hAnsi="Arial" w:cs="Arial" w:eastAsia="Arial"/>
          <w:sz w:val="13"/>
          <w:szCs w:val="13"/>
          <w:spacing w:val="0"/>
          <w:w w:val="100"/>
        </w:rPr>
        <w:t>IR</w:t>
      </w:r>
      <w:r>
        <w:rPr>
          <w:rFonts w:ascii="Arial" w:hAnsi="Arial" w:cs="Arial" w:eastAsia="Arial"/>
          <w:sz w:val="13"/>
          <w:szCs w:val="13"/>
          <w:spacing w:val="6"/>
          <w:w w:val="100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PROXIMITY</w:t>
      </w:r>
      <w:r>
        <w:rPr>
          <w:rFonts w:ascii="Arial" w:hAnsi="Arial" w:cs="Arial" w:eastAsia="Arial"/>
          <w:sz w:val="13"/>
          <w:szCs w:val="13"/>
          <w:spacing w:val="0"/>
          <w:w w:val="100"/>
        </w:rPr>
      </w:r>
    </w:p>
    <w:p>
      <w:pPr>
        <w:spacing w:before="47" w:after="0" w:line="260" w:lineRule="auto"/>
        <w:ind w:left="316" w:right="-42" w:firstLine="-316"/>
        <w:jc w:val="left"/>
        <w:rPr>
          <w:rFonts w:ascii="Arial" w:hAnsi="Arial" w:cs="Arial" w:eastAsia="Arial"/>
          <w:sz w:val="13"/>
          <w:szCs w:val="13"/>
        </w:rPr>
      </w:pPr>
      <w:rPr/>
      <w:r>
        <w:rPr/>
        <w:br w:type="column"/>
      </w:r>
      <w:r>
        <w:rPr>
          <w:rFonts w:ascii="Arial" w:hAnsi="Arial" w:cs="Arial" w:eastAsia="Arial"/>
          <w:sz w:val="13"/>
          <w:szCs w:val="13"/>
          <w:spacing w:val="0"/>
          <w:w w:val="100"/>
        </w:rPr>
        <w:t>SERVO</w:t>
      </w:r>
      <w:r>
        <w:rPr>
          <w:rFonts w:ascii="Arial" w:hAnsi="Arial" w:cs="Arial" w:eastAsia="Arial"/>
          <w:sz w:val="13"/>
          <w:szCs w:val="13"/>
          <w:spacing w:val="19"/>
          <w:w w:val="100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LENGAN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KAPAL</w:t>
      </w:r>
      <w:r>
        <w:rPr>
          <w:rFonts w:ascii="Arial" w:hAnsi="Arial" w:cs="Arial" w:eastAsia="Arial"/>
          <w:sz w:val="13"/>
          <w:szCs w:val="13"/>
          <w:spacing w:val="0"/>
          <w:w w:val="100"/>
        </w:rPr>
      </w:r>
    </w:p>
    <w:p>
      <w:pPr>
        <w:spacing w:before="47" w:after="0" w:line="260" w:lineRule="auto"/>
        <w:ind w:left="316" w:right="1157" w:firstLine="-316"/>
        <w:jc w:val="left"/>
        <w:rPr>
          <w:rFonts w:ascii="Arial" w:hAnsi="Arial" w:cs="Arial" w:eastAsia="Arial"/>
          <w:sz w:val="13"/>
          <w:szCs w:val="13"/>
        </w:rPr>
      </w:pPr>
      <w:rPr/>
      <w:r>
        <w:rPr/>
        <w:br w:type="column"/>
      </w:r>
      <w:r>
        <w:rPr>
          <w:rFonts w:ascii="Arial" w:hAnsi="Arial" w:cs="Arial" w:eastAsia="Arial"/>
          <w:sz w:val="13"/>
          <w:szCs w:val="13"/>
          <w:spacing w:val="0"/>
          <w:w w:val="100"/>
        </w:rPr>
        <w:t>GERAK</w:t>
      </w:r>
      <w:r>
        <w:rPr>
          <w:rFonts w:ascii="Arial" w:hAnsi="Arial" w:cs="Arial" w:eastAsia="Arial"/>
          <w:sz w:val="13"/>
          <w:szCs w:val="13"/>
          <w:spacing w:val="19"/>
          <w:w w:val="100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LENGAN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 </w:t>
      </w:r>
      <w:r>
        <w:rPr>
          <w:rFonts w:ascii="Arial" w:hAnsi="Arial" w:cs="Arial" w:eastAsia="Arial"/>
          <w:sz w:val="13"/>
          <w:szCs w:val="13"/>
          <w:spacing w:val="0"/>
          <w:w w:val="104"/>
        </w:rPr>
        <w:t>KAPAL</w:t>
      </w:r>
      <w:r>
        <w:rPr>
          <w:rFonts w:ascii="Arial" w:hAnsi="Arial" w:cs="Arial" w:eastAsia="Arial"/>
          <w:sz w:val="13"/>
          <w:szCs w:val="13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3" w:equalWidth="0">
            <w:col w:w="4584" w:space="451"/>
            <w:col w:w="1069" w:space="275"/>
            <w:col w:w="2281"/>
          </w:cols>
        </w:sectPr>
      </w:pPr>
      <w:rPr/>
    </w:p>
    <w:p>
      <w:pPr>
        <w:spacing w:before="1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29" w:after="0" w:line="240" w:lineRule="auto"/>
        <w:ind w:left="274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159.412399pt;margin-top:-182.538116pt;width:298.867878pt;height:179.030442pt;mso-position-horizontal-relative:page;mso-position-vertical-relative:paragraph;z-index:-5564" coordorigin="3188,-3651" coordsize="5977,3581">
            <v:group style="position:absolute;left:3190;top:-2690;width:1615;height:2302" coordorigin="3190,-2690" coordsize="1615,2302">
              <v:shape style="position:absolute;left:3190;top:-2690;width:1615;height:2302" coordorigin="3190,-2690" coordsize="1615,2302" path="m3190,-388l4805,-388,4805,-2690,3190,-2690,3190,-388xe" filled="f" stroked="t" strokeweight=".13538pt" strokecolor="#000000">
                <v:path arrowok="t"/>
                <v:stroke dashstyle="dash"/>
              </v:shape>
            </v:group>
            <v:group style="position:absolute;left:3322;top:-1354;width:1350;height:810" coordorigin="3322,-1354" coordsize="1350,810">
              <v:shape style="position:absolute;left:3322;top:-1354;width:1350;height:810" coordorigin="3322,-1354" coordsize="1350,810" path="m3322,-545l4672,-545,4672,-1354,3322,-1354,3322,-545e" filled="t" fillcolor="#FFFFFF" stroked="f">
                <v:path arrowok="t"/>
                <v:fill/>
              </v:shape>
            </v:group>
            <v:group style="position:absolute;left:3322;top:-1354;width:1350;height:810" coordorigin="3322,-1354" coordsize="1350,810">
              <v:shape style="position:absolute;left:3322;top:-1354;width:1350;height:810" coordorigin="3322,-1354" coordsize="1350,810" path="m3322,-545l4672,-545,4672,-1354,3322,-1354,3322,-545xe" filled="f" stroked="t" strokeweight=".135355pt" strokecolor="#000000">
                <v:path arrowok="t"/>
              </v:shape>
            </v:group>
            <v:group style="position:absolute;left:5203;top:-1697;width:1142;height:685" coordorigin="5203,-1697" coordsize="1142,685">
              <v:shape style="position:absolute;left:5203;top:-1697;width:1142;height:685" coordorigin="5203,-1697" coordsize="1142,685" path="m5203,-1012l6345,-1012,6345,-1697,5203,-1697,5203,-1012xe" filled="f" stroked="t" strokeweight=".135355pt" strokecolor="#000000">
                <v:path arrowok="t"/>
              </v:shape>
            </v:group>
            <v:group style="position:absolute;left:4672;top:-1354;width:476;height:405" coordorigin="4672,-1354" coordsize="476,405">
              <v:shape style="position:absolute;left:4672;top:-1354;width:476;height:405" coordorigin="4672,-1354" coordsize="476,405" path="m4672,-950l4885,-950,4885,-1354,5148,-1354e" filled="f" stroked="t" strokeweight=".135353pt" strokecolor="#000000">
                <v:path arrowok="t"/>
              </v:shape>
            </v:group>
            <v:group style="position:absolute;left:5141;top:-1386;width:62;height:62" coordorigin="5141,-1386" coordsize="62,62">
              <v:shape style="position:absolute;left:5141;top:-1386;width:62;height:62" coordorigin="5141,-1386" coordsize="62,62" path="m5141,-1386l5141,-1323,5203,-1354,5141,-1386e" filled="t" fillcolor="#000000" stroked="f">
                <v:path arrowok="t"/>
                <v:fill/>
              </v:shape>
            </v:group>
            <v:group style="position:absolute;left:6648;top:-1697;width:1142;height:685" coordorigin="6648,-1697" coordsize="1142,685">
              <v:shape style="position:absolute;left:6648;top:-1697;width:1142;height:685" coordorigin="6648,-1697" coordsize="1142,685" path="m6648,-1012l7790,-1012,7790,-1697,6648,-1697,6648,-1012xe" filled="f" stroked="t" strokeweight=".135355pt" strokecolor="#000000">
                <v:path arrowok="t"/>
              </v:shape>
            </v:group>
            <v:group style="position:absolute;left:6345;top:-1354;width:248;height:2" coordorigin="6345,-1354" coordsize="248,2">
              <v:shape style="position:absolute;left:6345;top:-1354;width:248;height:2" coordorigin="6345,-1354" coordsize="248,0" path="m6345,-1354l6593,-1354e" filled="f" stroked="t" strokeweight=".135326pt" strokecolor="#000000">
                <v:path arrowok="t"/>
              </v:shape>
            </v:group>
            <v:group style="position:absolute;left:6585;top:-1386;width:62;height:62" coordorigin="6585,-1386" coordsize="62,62">
              <v:shape style="position:absolute;left:6585;top:-1386;width:62;height:62" coordorigin="6585,-1386" coordsize="62,62" path="m6585,-1386l6585,-1323,6648,-1354,6585,-1386e" filled="t" fillcolor="#000000" stroked="f">
                <v:path arrowok="t"/>
                <v:fill/>
              </v:shape>
            </v:group>
            <v:group style="position:absolute;left:7992;top:-1697;width:1142;height:685" coordorigin="7992,-1697" coordsize="1142,685">
              <v:shape style="position:absolute;left:7992;top:-1697;width:1142;height:685" coordorigin="7992,-1697" coordsize="1142,685" path="m7992,-1012l9134,-1012,9134,-1697,7992,-1697,7992,-1012xe" filled="f" stroked="t" strokeweight=".135355pt" strokecolor="#000000">
                <v:path arrowok="t"/>
              </v:shape>
            </v:group>
            <v:group style="position:absolute;left:7790;top:-1354;width:147;height:2" coordorigin="7790,-1354" coordsize="147,2">
              <v:shape style="position:absolute;left:7790;top:-1354;width:147;height:2" coordorigin="7790,-1354" coordsize="147,0" path="m7790,-1354l7937,-1354e" filled="f" stroked="t" strokeweight=".135326pt" strokecolor="#000000">
                <v:path arrowok="t"/>
              </v:shape>
            </v:group>
            <v:group style="position:absolute;left:7929;top:-1386;width:62;height:62" coordorigin="7929,-1386" coordsize="62,62">
              <v:shape style="position:absolute;left:7929;top:-1386;width:62;height:62" coordorigin="7929,-1386" coordsize="62,62" path="m7929,-1386l7929,-1323,7992,-1354,7929,-1386e" filled="t" fillcolor="#000000" stroked="f">
                <v:path arrowok="t"/>
                <v:fill/>
              </v:shape>
            </v:group>
            <v:group style="position:absolute;left:5233;top:-757;width:1142;height:685" coordorigin="5233,-757" coordsize="1142,685">
              <v:shape style="position:absolute;left:5233;top:-757;width:1142;height:685" coordorigin="5233,-757" coordsize="1142,685" path="m5233,-72l6376,-72,6376,-757,5233,-757,5233,-72xe" filled="f" stroked="t" strokeweight=".135355pt" strokecolor="#000000">
                <v:path arrowok="t"/>
              </v:shape>
            </v:group>
            <v:group style="position:absolute;left:4885;top:-950;width:294;height:536" coordorigin="4885,-950" coordsize="294,536">
              <v:shape style="position:absolute;left:4885;top:-950;width:294;height:536" coordorigin="4885,-950" coordsize="294,536" path="m4885,-950l4885,-414,5179,-414e" filled="f" stroked="t" strokeweight=".135375pt" strokecolor="#000000">
                <v:path arrowok="t"/>
              </v:shape>
            </v:group>
            <v:group style="position:absolute;left:5171;top:-445;width:62;height:62" coordorigin="5171,-445" coordsize="62,62">
              <v:shape style="position:absolute;left:5171;top:-445;width:62;height:62" coordorigin="5171,-445" coordsize="62,62" path="m5171,-445l5171,-383,5233,-414,5171,-445e" filled="t" fillcolor="#000000" stroked="f">
                <v:path arrowok="t"/>
                <v:fill/>
              </v:shape>
            </v:group>
            <v:group style="position:absolute;left:6678;top:-757;width:1142;height:685" coordorigin="6678,-757" coordsize="1142,685">
              <v:shape style="position:absolute;left:6678;top:-757;width:1142;height:685" coordorigin="6678,-757" coordsize="1142,685" path="m6678,-72l7820,-72,7820,-757,6678,-757,6678,-72xe" filled="f" stroked="t" strokeweight=".135355pt" strokecolor="#000000">
                <v:path arrowok="t"/>
              </v:shape>
            </v:group>
            <v:group style="position:absolute;left:6376;top:-414;width:248;height:2" coordorigin="6376,-414" coordsize="248,2">
              <v:shape style="position:absolute;left:6376;top:-414;width:248;height:2" coordorigin="6376,-414" coordsize="248,0" path="m6376,-414l6623,-414e" filled="f" stroked="t" strokeweight=".135326pt" strokecolor="#000000">
                <v:path arrowok="t"/>
              </v:shape>
            </v:group>
            <v:group style="position:absolute;left:6616;top:-445;width:62;height:62" coordorigin="6616,-445" coordsize="62,62">
              <v:shape style="position:absolute;left:6616;top:-445;width:62;height:62" coordorigin="6616,-445" coordsize="62,62" path="m6616,-445l6616,-383,6678,-414,6616,-445e" filled="t" fillcolor="#000000" stroked="f">
                <v:path arrowok="t"/>
                <v:fill/>
              </v:shape>
            </v:group>
            <v:group style="position:absolute;left:8022;top:-757;width:1142;height:685" coordorigin="8022,-757" coordsize="1142,685">
              <v:shape style="position:absolute;left:8022;top:-757;width:1142;height:685" coordorigin="8022,-757" coordsize="1142,685" path="m8022,-72l9164,-72,9164,-757,8022,-757,8022,-72xe" filled="f" stroked="t" strokeweight=".135355pt" strokecolor="#000000">
                <v:path arrowok="t"/>
              </v:shape>
            </v:group>
            <v:group style="position:absolute;left:7820;top:-414;width:147;height:2" coordorigin="7820,-414" coordsize="147,2">
              <v:shape style="position:absolute;left:7820;top:-414;width:147;height:2" coordorigin="7820,-414" coordsize="147,0" path="m7820,-414l7967,-414e" filled="f" stroked="t" strokeweight=".135326pt" strokecolor="#000000">
                <v:path arrowok="t"/>
              </v:shape>
            </v:group>
            <v:group style="position:absolute;left:7960;top:-445;width:62;height:62" coordorigin="7960,-445" coordsize="62,62">
              <v:shape style="position:absolute;left:7960;top:-445;width:62;height:62" coordorigin="7960,-445" coordsize="62,62" path="m7960,-445l7960,-383,8022,-414,7960,-445e" filled="t" fillcolor="#000000" stroked="f">
                <v:path arrowok="t"/>
                <v:fill/>
              </v:shape>
            </v:group>
            <v:group style="position:absolute;left:3634;top:-3649;width:726;height:480" coordorigin="3634,-3649" coordsize="726,480">
              <v:shape style="position:absolute;left:3634;top:-3649;width:726;height:480" coordorigin="3634,-3649" coordsize="726,480" path="m3634,-3170l4360,-3170,4360,-3649,3634,-3649,3634,-3170xe" filled="f" stroked="t" strokeweight=".135357pt" strokecolor="#000000">
                <v:path arrowok="t"/>
              </v:shape>
            </v:group>
            <v:group style="position:absolute;left:3997;top:-3170;width:2;height:425" coordorigin="3997,-3170" coordsize="2,425">
              <v:shape style="position:absolute;left:3997;top:-3170;width:2;height:425" coordorigin="3997,-3170" coordsize="0,425" path="m3997,-3170l3997,-2745e" filled="f" stroked="t" strokeweight=".135390pt" strokecolor="#000000">
                <v:path arrowok="t"/>
              </v:shape>
            </v:group>
            <v:group style="position:absolute;left:3966;top:-2753;width:62;height:62" coordorigin="3966,-2753" coordsize="62,62">
              <v:shape style="position:absolute;left:3966;top:-2753;width:62;height:62" coordorigin="3966,-2753" coordsize="62,62" path="m4028,-2753l3966,-2753,3997,-2690,4028,-2753e" filled="t" fillcolor="#000000" stroked="f">
                <v:path arrowok="t"/>
                <v:fill/>
              </v:shape>
            </v:group>
            <v:group style="position:absolute;left:3326;top:-2537;width:1343;height:806" coordorigin="3326,-2537" coordsize="1343,806">
              <v:shape style="position:absolute;left:3326;top:-2537;width:1343;height:806" coordorigin="3326,-2537" coordsize="1343,806" path="m3326,-1731l4669,-1731,4669,-2537,3326,-2537,3326,-1731e" filled="t" fillcolor="#FFFFFF" stroked="f">
                <v:path arrowok="t"/>
                <v:fill/>
              </v:shape>
            </v:group>
            <v:group style="position:absolute;left:3326;top:-2537;width:1343;height:806" coordorigin="3326,-2537" coordsize="1343,806">
              <v:shape style="position:absolute;left:3326;top:-2537;width:1343;height:806" coordorigin="3326,-2537" coordsize="1343,806" path="m3326,-1731l4669,-1731,4669,-2537,3326,-2537,3326,-1731xe" filled="f" stroked="t" strokeweight=".135355pt" strokecolor="#000000">
                <v:path arrowok="t"/>
              </v:shape>
            </v:group>
            <v:group style="position:absolute;left:3997;top:-1731;width:2;height:322" coordorigin="3997,-1731" coordsize="2,322">
              <v:shape style="position:absolute;left:3997;top:-1731;width:2;height:322" coordorigin="3997,-1731" coordsize="0,322" path="m3997,-1731l3997,-1409e" filled="f" stroked="t" strokeweight=".135390pt" strokecolor="#000000">
                <v:path arrowok="t"/>
              </v:shape>
            </v:group>
            <v:group style="position:absolute;left:3966;top:-1417;width:62;height:62" coordorigin="3966,-1417" coordsize="62,62">
              <v:shape style="position:absolute;left:3966;top:-1417;width:62;height:62" coordorigin="3966,-1417" coordsize="62,62" path="m4028,-1417l3966,-1417,3997,-1354,4028,-1417e" filled="t" fillcolor="#000000" stroked="f">
                <v:path arrowok="t"/>
                <v:fill/>
              </v:shape>
            </v:group>
            <v:group style="position:absolute;left:5109;top:-2374;width:800;height:480" coordorigin="5109,-2374" coordsize="800,480">
              <v:shape style="position:absolute;left:5109;top:-2374;width:800;height:480" coordorigin="5109,-2374" coordsize="800,480" path="m5109,-1894l5908,-1894,5908,-2374,5109,-2374,5109,-1894xe" filled="f" stroked="t" strokeweight=".135355pt" strokecolor="#000000">
                <v:path arrowok="t"/>
              </v:shape>
            </v:group>
            <v:group style="position:absolute;left:4669;top:-2134;width:385;height:2" coordorigin="4669,-2134" coordsize="385,2">
              <v:shape style="position:absolute;left:4669;top:-2134;width:385;height:2" coordorigin="4669,-2134" coordsize="385,0" path="m4669,-2134l5054,-2134e" filled="f" stroked="t" strokeweight=".135326pt" strokecolor="#000000">
                <v:path arrowok="t"/>
              </v:shape>
            </v:group>
            <v:group style="position:absolute;left:5046;top:-2165;width:62;height:62" coordorigin="5046,-2165" coordsize="62,62">
              <v:shape style="position:absolute;left:5046;top:-2165;width:62;height:62" coordorigin="5046,-2165" coordsize="62,62" path="m5046,-2165l5046,-2103,5109,-2134,5046,-2165e" filled="t" fillcolor="#000000" stroked="f">
                <v:path arrowok="t"/>
                <v:fill/>
              </v:shape>
            </v:group>
            <v:group style="position:absolute;left:6468;top:-2374;width:1359;height:480" coordorigin="6468,-2374" coordsize="1359,480">
              <v:shape style="position:absolute;left:6468;top:-2374;width:1359;height:480" coordorigin="6468,-2374" coordsize="1359,480" path="m6468,-1894l7827,-1894,7827,-2374,6468,-2374,6468,-1894xe" filled="f" stroked="t" strokeweight=".135345pt" strokecolor="#000000">
                <v:path arrowok="t"/>
              </v:shape>
            </v:group>
            <v:group style="position:absolute;left:5908;top:-2134;width:505;height:2" coordorigin="5908,-2134" coordsize="505,2">
              <v:shape style="position:absolute;left:5908;top:-2134;width:505;height:2" coordorigin="5908,-2134" coordsize="505,0" path="m5908,-2134l6414,-2134e" filled="f" stroked="t" strokeweight=".135326pt" strokecolor="#000000">
                <v:path arrowok="t"/>
              </v:shape>
            </v:group>
            <v:group style="position:absolute;left:6406;top:-2165;width:62;height:62" coordorigin="6406,-2165" coordsize="62,62">
              <v:shape style="position:absolute;left:6406;top:-2165;width:62;height:62" coordorigin="6406,-2165" coordsize="62,62" path="m6406,-2165l6406,-2103,6468,-2134,6406,-2165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4.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40" w:lineRule="auto"/>
        <w:ind w:left="94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4.4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Sist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71" w:lineRule="exact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114.000565pt;margin-top:16.491854pt;width:392.881067pt;height:426.852184pt;mso-position-horizontal-relative:page;mso-position-vertical-relative:paragraph;z-index:-5563" coordorigin="2280,330" coordsize="7858,8537">
            <v:group style="position:absolute;left:5710;top:331;width:655;height:262" coordorigin="5710,331" coordsize="655,262">
              <v:shape style="position:absolute;left:5710;top:331;width:655;height:262" coordorigin="5710,331" coordsize="655,262" path="m5841,593l6235,593,6258,591,6317,564,6356,512,6366,468,6364,444,6338,382,6288,342,6235,331,5841,331,5818,333,5759,360,5720,412,5710,456,5712,480,5738,542,5788,582,5830,593,5841,593xe" filled="f" stroked="t" strokeweight=".111002pt" strokecolor="#000000">
                <v:path arrowok="t"/>
              </v:shape>
            </v:group>
            <v:group style="position:absolute;left:3560;top:908;width:656;height:393" coordorigin="3560,908" coordsize="656,393">
              <v:shape style="position:absolute;left:3560;top:908;width:656;height:393" coordorigin="3560,908" coordsize="656,393" path="m3560,1301l4215,1301,4215,908,3560,908,3560,1301xe" filled="f" stroked="t" strokeweight=".111006pt" strokecolor="#000000">
                <v:path arrowok="t"/>
              </v:shape>
            </v:group>
            <v:group style="position:absolute;left:3887;top:672;width:2151;height:204" coordorigin="3887,672" coordsize="2151,204">
              <v:shape style="position:absolute;left:3887;top:672;width:2151;height:204" coordorigin="3887,672" coordsize="2151,204" path="m6038,672l6038,755,3887,755,3887,876e" filled="f" stroked="t" strokeweight=".11099pt" strokecolor="#000000">
                <v:path arrowok="t"/>
              </v:shape>
            </v:group>
            <v:group style="position:absolute;left:3862;top:870;width:51;height:51" coordorigin="3862,870" coordsize="51,51">
              <v:shape style="position:absolute;left:3862;top:870;width:51;height:51" coordorigin="3862,870" coordsize="51,51" path="m3913,870l3862,870,3887,921,3913,870e" filled="t" fillcolor="#000000" stroked="f">
                <v:path arrowok="t"/>
                <v:fill/>
              </v:shape>
            </v:group>
            <v:group style="position:absolute;left:2648;top:1576;width:656;height:393" coordorigin="2648,1576" coordsize="656,393">
              <v:shape style="position:absolute;left:2648;top:1576;width:656;height:393" coordorigin="2648,1576" coordsize="656,393" path="m2648,1773l2976,1576,3304,1773,2976,1970,2648,1773xe" filled="f" stroked="t" strokeweight=".111006pt" strokecolor="#000000">
                <v:path arrowok="t"/>
              </v:shape>
            </v:group>
            <v:group style="position:absolute;left:2976;top:1301;width:911;height:231" coordorigin="2976,1301" coordsize="911,231">
              <v:shape style="position:absolute;left:2976;top:1301;width:911;height:231" coordorigin="2976,1301" coordsize="911,231" path="m3887,1301l3887,1426,2976,1426,2976,1532e" filled="f" stroked="t" strokeweight=".110991pt" strokecolor="#000000">
                <v:path arrowok="t"/>
              </v:shape>
            </v:group>
            <v:group style="position:absolute;left:2951;top:1525;width:51;height:51" coordorigin="2951,1525" coordsize="51,51">
              <v:shape style="position:absolute;left:2951;top:1525;width:51;height:51" coordorigin="2951,1525" coordsize="51,51" path="m3002,1525l2951,1525,2976,1576,3002,1525e" filled="t" fillcolor="#000000" stroked="f">
                <v:path arrowok="t"/>
                <v:fill/>
              </v:shape>
            </v:group>
            <v:group style="position:absolute;left:2976;top:1970;width:2;height:84" coordorigin="2976,1970" coordsize="2,84">
              <v:shape style="position:absolute;left:2976;top:1970;width:2;height:84" coordorigin="2976,1970" coordsize="0,84" path="m2976,1970l2976,2054e" filled="f" stroked="t" strokeweight=".111017pt" strokecolor="#000000">
                <v:path arrowok="t"/>
              </v:shape>
            </v:group>
            <v:group style="position:absolute;left:2599;top:2124;width:754;height:452" coordorigin="2599,2124" coordsize="754,452">
              <v:shape style="position:absolute;left:2599;top:2124;width:754;height:452" coordorigin="2599,2124" coordsize="754,452" path="m2599,2350l2976,2124,3353,2350,2976,2576,2599,2350xe" filled="f" stroked="t" strokeweight=".111006pt" strokecolor="#000000">
                <v:path arrowok="t"/>
              </v:shape>
            </v:group>
            <v:group style="position:absolute;left:2951;top:2047;width:51;height:77" coordorigin="2951,2047" coordsize="51,77">
              <v:shape style="position:absolute;left:2951;top:2047;width:51;height:77" coordorigin="2951,2047" coordsize="51,77" path="m3002,2047l2951,2047,2976,2124,3002,2047e" filled="t" fillcolor="#000000" stroked="f">
                <v:path arrowok="t"/>
                <v:fill/>
              </v:shape>
            </v:group>
            <v:group style="position:absolute;left:3353;top:2350;width:149;height:2" coordorigin="3353,2350" coordsize="149,2">
              <v:shape style="position:absolute;left:3353;top:2350;width:149;height:2" coordorigin="3353,2350" coordsize="149,0" path="m3353,2350l3502,2350e" filled="f" stroked="t" strokeweight=".110989pt" strokecolor="#000000">
                <v:path arrowok="t"/>
              </v:shape>
            </v:group>
            <v:group style="position:absolute;left:3495;top:2324;width:51;height:51" coordorigin="3495,2324" coordsize="51,51">
              <v:shape style="position:absolute;left:3495;top:2324;width:51;height:51" coordorigin="3495,2324" coordsize="51,51" path="m3495,2324l3495,2375,3546,2350,3495,2324e" filled="t" fillcolor="#000000" stroked="f">
                <v:path arrowok="t"/>
                <v:fill/>
              </v:shape>
            </v:group>
            <v:group style="position:absolute;left:2976;top:2576;width:2;height:163" coordorigin="2976,2576" coordsize="2,163">
              <v:shape style="position:absolute;left:2976;top:2576;width:2;height:163" coordorigin="2976,2576" coordsize="0,163" path="m2976,2576l2976,2739e" filled="f" stroked="t" strokeweight=".111017pt" strokecolor="#000000">
                <v:path arrowok="t"/>
              </v:shape>
            </v:group>
            <v:group style="position:absolute;left:2648;top:2809;width:656;height:393" coordorigin="2648,2809" coordsize="656,393">
              <v:shape style="position:absolute;left:2648;top:2809;width:656;height:393" coordorigin="2648,2809" coordsize="656,393" path="m2648,3202l3304,3202,3304,2809,2648,2809,2648,3202xe" filled="f" stroked="t" strokeweight=".111006pt" strokecolor="#000000">
                <v:path arrowok="t"/>
              </v:shape>
            </v:group>
            <v:group style="position:absolute;left:2951;top:2732;width:51;height:77" coordorigin="2951,2732" coordsize="51,77">
              <v:shape style="position:absolute;left:2951;top:2732;width:51;height:77" coordorigin="2951,2732" coordsize="51,77" path="m3002,2732l2951,2732,2976,2809,3002,2732e" filled="t" fillcolor="#000000" stroked="f">
                <v:path arrowok="t"/>
                <v:fill/>
              </v:shape>
            </v:group>
            <v:group style="position:absolute;left:3691;top:2809;width:656;height:393" coordorigin="3691,2809" coordsize="656,393">
              <v:shape style="position:absolute;left:3691;top:2809;width:656;height:393" coordorigin="3691,2809" coordsize="656,393" path="m3691,3202l4346,3202,4346,2809,3691,2809,3691,3202xe" filled="f" stroked="t" strokeweight=".111006pt" strokecolor="#000000">
                <v:path arrowok="t"/>
              </v:shape>
            </v:group>
            <v:group style="position:absolute;left:3304;top:1773;width:715;height:991" coordorigin="3304,1773" coordsize="715,991">
              <v:shape style="position:absolute;left:3304;top:1773;width:715;height:991" coordorigin="3304,1773" coordsize="715,991" path="m3304,1773l4019,1773,4019,2764e" filled="f" stroked="t" strokeweight=".111007pt" strokecolor="#000000">
                <v:path arrowok="t"/>
              </v:shape>
            </v:group>
            <v:group style="position:absolute;left:3993;top:2758;width:51;height:51" coordorigin="3993,2758" coordsize="51,51">
              <v:shape style="position:absolute;left:3993;top:2758;width:51;height:51" coordorigin="3993,2758" coordsize="51,51" path="m4044,2758l3993,2758,4019,2809,4044,2758e" filled="t" fillcolor="#000000" stroked="f">
                <v:path arrowok="t"/>
                <v:fill/>
              </v:shape>
            </v:group>
            <v:group style="position:absolute;left:4555;top:1548;width:656;height:393" coordorigin="4555,1548" coordsize="656,393">
              <v:shape style="position:absolute;left:4555;top:1548;width:656;height:393" coordorigin="4555,1548" coordsize="656,393" path="m4555,1744l4882,1548,5210,1744,4882,1941,4555,1744xe" filled="f" stroked="t" strokeweight=".111006pt" strokecolor="#000000">
                <v:path arrowok="t"/>
              </v:shape>
            </v:group>
            <v:group style="position:absolute;left:4882;top:1941;width:2;height:147" coordorigin="4882,1941" coordsize="2,147">
              <v:shape style="position:absolute;left:4882;top:1941;width:2;height:147" coordorigin="4882,1941" coordsize="0,147" path="m4882,1941l4882,2088e" filled="f" stroked="t" strokeweight=".111017pt" strokecolor="#000000">
                <v:path arrowok="t"/>
              </v:shape>
            </v:group>
            <v:group style="position:absolute;left:4473;top:2158;width:820;height:492" coordorigin="4473,2158" coordsize="820,492">
              <v:shape style="position:absolute;left:4473;top:2158;width:820;height:492" coordorigin="4473,2158" coordsize="820,492" path="m4473,2404l4882,2158,5292,2404,4882,2649,4473,2404xe" filled="f" stroked="t" strokeweight=".111006pt" strokecolor="#000000">
                <v:path arrowok="t"/>
              </v:shape>
            </v:group>
            <v:group style="position:absolute;left:4857;top:2081;width:51;height:77" coordorigin="4857,2081" coordsize="51,77">
              <v:shape style="position:absolute;left:4857;top:2081;width:51;height:77" coordorigin="4857,2081" coordsize="51,77" path="m4908,2081l4857,2081,4882,2158,4908,2081e" filled="t" fillcolor="#000000" stroked="f">
                <v:path arrowok="t"/>
                <v:fill/>
              </v:shape>
            </v:group>
            <v:group style="position:absolute;left:4555;top:2819;width:656;height:393" coordorigin="4555,2819" coordsize="656,393">
              <v:shape style="position:absolute;left:4555;top:2819;width:656;height:393" coordorigin="4555,2819" coordsize="656,393" path="m4555,3213l5210,3213,5210,2819,4555,2819,4555,3213xe" filled="f" stroked="t" strokeweight=".111006pt" strokecolor="#000000">
                <v:path arrowok="t"/>
              </v:shape>
            </v:group>
            <v:group style="position:absolute;left:4882;top:2649;width:2;height:125" coordorigin="4882,2649" coordsize="2,125">
              <v:shape style="position:absolute;left:4882;top:2649;width:2;height:125" coordorigin="4882,2649" coordsize="0,125" path="m4882,2649l4882,2775e" filled="f" stroked="t" strokeweight=".111017pt" strokecolor="#000000">
                <v:path arrowok="t"/>
              </v:shape>
            </v:group>
            <v:group style="position:absolute;left:4857;top:2768;width:51;height:51" coordorigin="4857,2768" coordsize="51,51">
              <v:shape style="position:absolute;left:4857;top:2768;width:51;height:51" coordorigin="4857,2768" coordsize="51,51" path="m4908,2768l4857,2768,4882,2819,4908,2768e" filled="t" fillcolor="#000000" stroked="f">
                <v:path arrowok="t"/>
                <v:fill/>
              </v:shape>
            </v:group>
            <v:group style="position:absolute;left:5527;top:5051;width:655;height:262" coordorigin="5527,5051" coordsize="655,262">
              <v:shape style="position:absolute;left:5527;top:5051;width:655;height:262" coordorigin="5527,5051" coordsize="655,262" path="m5658,5313l6051,5313,6074,5311,6134,5284,6172,5232,6182,5188,6180,5164,6154,5102,6105,5062,6051,5051,5658,5051,5635,5053,5575,5080,5537,5132,5527,5175,5529,5199,5555,5261,5604,5301,5646,5312,5658,5313xe" filled="f" stroked="t" strokeweight=".111002pt" strokecolor="#000000">
                <v:path arrowok="t"/>
              </v:shape>
            </v:group>
            <v:group style="position:absolute;left:4227;top:4185;width:656;height:393" coordorigin="4227,4185" coordsize="656,393">
              <v:shape style="position:absolute;left:4227;top:4185;width:656;height:393" coordorigin="4227,4185" coordsize="656,393" path="m4227,4382l4555,4185,4882,4382,4555,4579,4227,4382xe" filled="f" stroked="t" strokeweight=".111006pt" strokecolor="#000000">
                <v:path arrowok="t"/>
              </v:shape>
            </v:group>
            <v:group style="position:absolute;left:4555;top:4579;width:1300;height:402" coordorigin="4555,4579" coordsize="1300,402">
              <v:shape style="position:absolute;left:4555;top:4579;width:1300;height:402" coordorigin="4555,4579" coordsize="1300,402" path="m4555,4579l4555,4643,5854,4643,5854,4980e" filled="f" stroked="t" strokeweight=".110992pt" strokecolor="#000000">
                <v:path arrowok="t"/>
              </v:shape>
            </v:group>
            <v:group style="position:absolute;left:5829;top:4974;width:51;height:77" coordorigin="5829,4974" coordsize="51,77">
              <v:shape style="position:absolute;left:5829;top:4974;width:51;height:77" coordorigin="5829,4974" coordsize="51,77" path="m5880,4974l5829,4974,5854,5051,5880,4974e" filled="t" fillcolor="#000000" stroked="f">
                <v:path arrowok="t"/>
                <v:fill/>
              </v:shape>
            </v:group>
            <v:group style="position:absolute;left:2976;top:3202;width:1579;height:939" coordorigin="2976,3202" coordsize="1579,939">
              <v:shape style="position:absolute;left:2976;top:3202;width:1579;height:939" coordorigin="2976,3202" coordsize="1579,939" path="m2976,3202l2976,3805,4555,3805,4555,4141e" filled="f" stroked="t" strokeweight=".110996pt" strokecolor="#000000">
                <v:path arrowok="t"/>
              </v:shape>
            </v:group>
            <v:group style="position:absolute;left:4529;top:4134;width:51;height:51" coordorigin="4529,4134" coordsize="51,51">
              <v:shape style="position:absolute;left:4529;top:4134;width:51;height:51" coordorigin="4529,4134" coordsize="51,51" path="m4580,4134l4529,4134,4555,4185,4580,4134e" filled="t" fillcolor="#000000" stroked="f">
                <v:path arrowok="t"/>
                <v:fill/>
              </v:shape>
            </v:group>
            <v:group style="position:absolute;left:6038;top:567;width:2570;height:270" coordorigin="6038,567" coordsize="2570,270">
              <v:shape style="position:absolute;left:6038;top:567;width:2570;height:270" coordorigin="6038,567" coordsize="2570,270" path="m6038,567l6038,757,8608,757,8608,837e" filled="f" stroked="t" strokeweight=".11099pt" strokecolor="#000000">
                <v:path arrowok="t"/>
              </v:shape>
            </v:group>
            <v:group style="position:absolute;left:8280;top:908;width:656;height:393" coordorigin="8280,908" coordsize="656,393">
              <v:shape style="position:absolute;left:8280;top:908;width:656;height:393" coordorigin="8280,908" coordsize="656,393" path="m8280,1301l8936,1301,8936,908,8280,908,8280,1301xe" filled="f" stroked="t" strokeweight=".111006pt" strokecolor="#000000">
                <v:path arrowok="t"/>
              </v:shape>
            </v:group>
            <v:group style="position:absolute;left:8583;top:831;width:51;height:51" coordorigin="8583,831" coordsize="51,51">
              <v:shape style="position:absolute;left:8583;top:831;width:51;height:51" coordorigin="8583,831" coordsize="51,51" path="m8634,831l8583,831,8608,882,8634,831e" filled="t" fillcolor="#000000" stroked="f">
                <v:path arrowok="t"/>
                <v:fill/>
              </v:shape>
            </v:group>
            <v:group style="position:absolute;left:3304;top:1773;width:270;height:2" coordorigin="3304,1773" coordsize="270,2">
              <v:shape style="position:absolute;left:3304;top:1773;width:270;height:2" coordorigin="3304,1773" coordsize="270,0" path="m3304,1773l3574,1773e" filled="f" stroked="t" strokeweight=".110989pt" strokecolor="#000000">
                <v:path arrowok="t"/>
              </v:shape>
            </v:group>
            <v:group style="position:absolute;left:3568;top:1747;width:51;height:51" coordorigin="3568,1747" coordsize="51,51">
              <v:shape style="position:absolute;left:3568;top:1747;width:51;height:51" coordorigin="3568,1747" coordsize="51,51" path="m3568,1747l3568,1799,3619,1773,3568,1747e" filled="t" fillcolor="#000000" stroked="f">
                <v:path arrowok="t"/>
                <v:fill/>
              </v:shape>
            </v:group>
            <v:group style="position:absolute;left:4019;top:3202;width:536;height:939" coordorigin="4019,3202" coordsize="536,939">
              <v:shape style="position:absolute;left:4019;top:3202;width:536;height:939" coordorigin="4019,3202" coordsize="536,939" path="m4019,3202l4019,3805,4555,3805,4555,4141e" filled="f" stroked="t" strokeweight=".11101pt" strokecolor="#000000">
                <v:path arrowok="t"/>
              </v:shape>
            </v:group>
            <v:group style="position:absolute;left:4529;top:4134;width:51;height:51" coordorigin="4529,4134" coordsize="51,51">
              <v:shape style="position:absolute;left:4529;top:4134;width:51;height:51" coordorigin="4529,4134" coordsize="51,51" path="m4580,4134l4529,4134,4555,4185,4580,4134e" filled="t" fillcolor="#000000" stroked="f">
                <v:path arrowok="t"/>
                <v:fill/>
              </v:shape>
            </v:group>
            <v:group style="position:absolute;left:2465;top:1104;width:1762;height:3278" coordorigin="2465,1104" coordsize="1762,3278">
              <v:shape style="position:absolute;left:2465;top:1104;width:1762;height:3278" coordorigin="2465,1104" coordsize="1762,3278" path="m4227,4382l2465,4382,2465,1104,3515,1104e" filled="f" stroked="t" strokeweight=".111011pt" strokecolor="#000000">
                <v:path arrowok="t"/>
              </v:shape>
            </v:group>
            <v:group style="position:absolute;left:3509;top:1079;width:51;height:51" coordorigin="3509,1079" coordsize="51,51">
              <v:shape style="position:absolute;left:3509;top:1079;width:51;height:51" coordorigin="3509,1079" coordsize="51,51" path="m3509,1079l3509,1130,3560,1104,3509,1079e" filled="t" fillcolor="#000000" stroked="f">
                <v:path arrowok="t"/>
                <v:fill/>
              </v:shape>
            </v:group>
            <v:group style="position:absolute;left:3887;top:1301;width:995;height:202" coordorigin="3887,1301" coordsize="995,202">
              <v:shape style="position:absolute;left:3887;top:1301;width:995;height:202" coordorigin="3887,1301" coordsize="995,202" path="m3887,1301l3887,1426,4882,1426,4882,1503e" filled="f" stroked="t" strokeweight=".11099pt" strokecolor="#000000">
                <v:path arrowok="t"/>
              </v:shape>
            </v:group>
            <v:group style="position:absolute;left:4857;top:1497;width:51;height:51" coordorigin="4857,1497" coordsize="51,51">
              <v:shape style="position:absolute;left:4857;top:1497;width:51;height:51" coordorigin="4857,1497" coordsize="51,51" path="m4908,1497l4857,1497,4882,1548,4908,1497e" filled="t" fillcolor="#000000" stroked="f">
                <v:path arrowok="t"/>
                <v:fill/>
              </v:shape>
            </v:group>
            <v:group style="position:absolute;left:5210;top:1734;width:841;height:11" coordorigin="5210,1734" coordsize="841,11">
              <v:shape style="position:absolute;left:5210;top:1734;width:841;height:11" coordorigin="5210,1734" coordsize="841,11" path="m5210,1744l6035,1744,6035,1734,6051,1734e" filled="f" stroked="t" strokeweight=".110989pt" strokecolor="#000000">
                <v:path arrowok="t"/>
              </v:shape>
            </v:group>
            <v:group style="position:absolute;left:5975;top:1708;width:77;height:51" coordorigin="5975,1708" coordsize="77,51">
              <v:shape style="position:absolute;left:5975;top:1708;width:77;height:51" coordorigin="5975,1708" coordsize="77,51" path="m5975,1708l5975,1759,6051,1734,5975,1708e" filled="t" fillcolor="#000000" stroked="f">
                <v:path arrowok="t"/>
                <v:fill/>
              </v:shape>
            </v:group>
            <v:group style="position:absolute;left:5966;top:2117;width:826;height:496" coordorigin="5966,2117" coordsize="826,496">
              <v:shape style="position:absolute;left:5966;top:2117;width:826;height:496" coordorigin="5966,2117" coordsize="826,496" path="m5966,2364l6379,2117,6792,2364,6379,2612,5966,2364xe" filled="f" stroked="t" strokeweight=".111006pt" strokecolor="#000000">
                <v:path arrowok="t"/>
              </v:shape>
            </v:group>
            <v:group style="position:absolute;left:6379;top:1930;width:2;height:116" coordorigin="6379,1930" coordsize="2,116">
              <v:shape style="position:absolute;left:6379;top:1930;width:2;height:116" coordorigin="6379,1930" coordsize="0,116" path="m6379,1930l6379,2046e" filled="f" stroked="t" strokeweight=".111017pt" strokecolor="#000000">
                <v:path arrowok="t"/>
              </v:shape>
            </v:group>
            <v:group style="position:absolute;left:6353;top:2040;width:51;height:77" coordorigin="6353,2040" coordsize="51,77">
              <v:shape style="position:absolute;left:6353;top:2040;width:51;height:77" coordorigin="6353,2040" coordsize="51,77" path="m6405,2040l6353,2040,6379,2117,6405,2040e" filled="t" fillcolor="#000000" stroked="f">
                <v:path arrowok="t"/>
                <v:fill/>
              </v:shape>
            </v:group>
            <v:group style="position:absolute;left:6379;top:2612;width:2;height:126" coordorigin="6379,2612" coordsize="2,126">
              <v:shape style="position:absolute;left:6379;top:2612;width:2;height:126" coordorigin="6379,2612" coordsize="0,126" path="m6379,2612l6379,2739e" filled="f" stroked="t" strokeweight=".111017pt" strokecolor="#000000">
                <v:path arrowok="t"/>
              </v:shape>
            </v:group>
            <v:group style="position:absolute;left:6051;top:2809;width:656;height:393" coordorigin="6051,2809" coordsize="656,393">
              <v:shape style="position:absolute;left:6051;top:2809;width:656;height:393" coordorigin="6051,2809" coordsize="656,393" path="m6051,3202l6707,3202,6707,2809,6051,2809,6051,3202xe" filled="f" stroked="t" strokeweight=".111006pt" strokecolor="#000000">
                <v:path arrowok="t"/>
              </v:shape>
            </v:group>
            <v:group style="position:absolute;left:6353;top:2732;width:51;height:77" coordorigin="6353,2732" coordsize="51,77">
              <v:shape style="position:absolute;left:6353;top:2732;width:51;height:77" coordorigin="6353,2732" coordsize="51,77" path="m6405,2732l6353,2732,6379,2809,6405,2732e" filled="t" fillcolor="#000000" stroked="f">
                <v:path arrowok="t"/>
                <v:fill/>
              </v:shape>
            </v:group>
            <v:group style="position:absolute;left:6051;top:1537;width:656;height:393" coordorigin="6051,1537" coordsize="656,393">
              <v:shape style="position:absolute;left:6051;top:1537;width:656;height:393" coordorigin="6051,1537" coordsize="656,393" path="m6051,1930l6707,1930,6707,1537,6051,1537,6051,1930xe" filled="f" stroked="t" strokeweight=".111006pt" strokecolor="#000000">
                <v:path arrowok="t"/>
              </v:shape>
            </v:group>
            <v:group style="position:absolute;left:5292;top:2404;width:138;height:2" coordorigin="5292,2404" coordsize="138,2">
              <v:shape style="position:absolute;left:5292;top:2404;width:138;height:2" coordorigin="5292,2404" coordsize="138,0" path="m5292,2404l5430,2404e" filled="f" stroked="t" strokeweight=".110989pt" strokecolor="#000000">
                <v:path arrowok="t"/>
              </v:shape>
            </v:group>
            <v:group style="position:absolute;left:5423;top:2378;width:77;height:51" coordorigin="5423,2378" coordsize="77,51">
              <v:shape style="position:absolute;left:5423;top:2378;width:77;height:51" coordorigin="5423,2378" coordsize="77,51" path="m5423,2378l5423,2429,5500,2404,5423,2378e" filled="t" fillcolor="#000000" stroked="f">
                <v:path arrowok="t"/>
                <v:fill/>
              </v:shape>
            </v:group>
            <v:group style="position:absolute;left:6792;top:2364;width:180;height:3" coordorigin="6792,2364" coordsize="180,3">
              <v:shape style="position:absolute;left:6792;top:2364;width:180;height:3" coordorigin="6792,2364" coordsize="180,3" path="m6792,2364l6833,2364,6833,2367,6972,2367e" filled="f" stroked="t" strokeweight=".110989pt" strokecolor="#000000">
                <v:path arrowok="t"/>
              </v:shape>
            </v:group>
            <v:group style="position:absolute;left:6966;top:2341;width:77;height:51" coordorigin="6966,2341" coordsize="77,51">
              <v:shape style="position:absolute;left:6966;top:2341;width:77;height:51" coordorigin="6966,2341" coordsize="77,51" path="m6966,2341l6966,2392,7042,2367,6966,2341e" filled="t" fillcolor="#000000" stroked="f">
                <v:path arrowok="t"/>
                <v:fill/>
              </v:shape>
            </v:group>
            <v:group style="position:absolute;left:4555;top:3202;width:1824;height:939" coordorigin="4555,3202" coordsize="1824,939">
              <v:shape style="position:absolute;left:4555;top:3202;width:1824;height:939" coordorigin="4555,3202" coordsize="1824,939" path="m6379,3202l6379,4113,4555,4113,4555,4141e" filled="f" stroked="t" strokeweight=".110995pt" strokecolor="#000000">
                <v:path arrowok="t"/>
              </v:shape>
            </v:group>
            <v:group style="position:absolute;left:4529;top:4134;width:51;height:51" coordorigin="4529,4134" coordsize="51,51">
              <v:shape style="position:absolute;left:4529;top:4134;width:51;height:51" coordorigin="4529,4134" coordsize="51,51" path="m4580,4134l4529,4134,4555,4185,4580,4134e" filled="t" fillcolor="#000000" stroked="f">
                <v:path arrowok="t"/>
                <v:fill/>
              </v:shape>
            </v:group>
            <v:group style="position:absolute;left:7821;top:1550;width:656;height:393" coordorigin="7821,1550" coordsize="656,393">
              <v:shape style="position:absolute;left:7821;top:1550;width:656;height:393" coordorigin="7821,1550" coordsize="656,393" path="m7821,1747l8149,1550,8477,1747,8149,1943,7821,1747xe" filled="f" stroked="t" strokeweight=".111006pt" strokecolor="#000000">
                <v:path arrowok="t"/>
              </v:shape>
            </v:group>
            <v:group style="position:absolute;left:8805;top:1550;width:656;height:393" coordorigin="8805,1550" coordsize="656,393">
              <v:shape style="position:absolute;left:8805;top:1550;width:656;height:393" coordorigin="8805,1550" coordsize="656,393" path="m8805,1747l9133,1550,9461,1747,9133,1943,8805,1747xe" filled="f" stroked="t" strokeweight=".111006pt" strokecolor="#000000">
                <v:path arrowok="t"/>
              </v:shape>
            </v:group>
            <v:group style="position:absolute;left:8608;top:1301;width:239;height:420" coordorigin="8608,1301" coordsize="239,420">
              <v:shape style="position:absolute;left:8608;top:1301;width:239;height:420" coordorigin="8608,1301" coordsize="239,420" path="m8608,1301l8608,1681,8848,1681,8848,1721e" filled="f" stroked="t" strokeweight=".11101pt" strokecolor="#000000">
                <v:path arrowok="t"/>
              </v:shape>
            </v:group>
            <v:group style="position:absolute;left:8822;top:1670;width:51;height:51" coordorigin="8822,1670" coordsize="51,51">
              <v:shape style="position:absolute;left:8822;top:1670;width:51;height:51" coordorigin="8822,1670" coordsize="51,51" path="m8873,1670l8822,1670,8848,1721,8873,1670e" filled="t" fillcolor="#000000" stroked="f">
                <v:path arrowok="t"/>
                <v:fill/>
              </v:shape>
            </v:group>
            <v:group style="position:absolute;left:8149;top:1301;width:459;height:179" coordorigin="8149,1301" coordsize="459,179">
              <v:shape style="position:absolute;left:8149;top:1301;width:459;height:179" coordorigin="8149,1301" coordsize="459,179" path="m8149,1480l8149,1373,8608,1373,8608,1301e" filled="f" stroked="t" strokeweight=".110993pt" strokecolor="#000000">
                <v:path arrowok="t"/>
              </v:shape>
            </v:group>
            <v:group style="position:absolute;left:8124;top:1474;width:51;height:77" coordorigin="8124,1474" coordsize="51,77">
              <v:shape style="position:absolute;left:8124;top:1474;width:51;height:77" coordorigin="8124,1474" coordsize="51,77" path="m8175,1474l8124,1474,8149,1550,8175,1474e" filled="t" fillcolor="#000000" stroked="f">
                <v:path arrowok="t"/>
                <v:fill/>
              </v:shape>
            </v:group>
            <v:group style="position:absolute;left:7490;top:1104;width:745;height:642" coordorigin="7490,1104" coordsize="745,642">
              <v:shape style="position:absolute;left:7490;top:1104;width:745;height:642" coordorigin="7490,1104" coordsize="745,642" path="m7821,1747l7490,1747,7490,1104,8236,1104e" filled="f" stroked="t" strokeweight=".111001pt" strokecolor="#000000">
                <v:path arrowok="t"/>
              </v:shape>
            </v:group>
            <v:group style="position:absolute;left:8229;top:1079;width:51;height:51" coordorigin="8229,1079" coordsize="51,51">
              <v:shape style="position:absolute;left:8229;top:1079;width:51;height:51" coordorigin="8229,1079" coordsize="51,51" path="m8229,1079l8229,1130,8280,1104,8229,1079e" filled="t" fillcolor="#000000" stroked="f">
                <v:path arrowok="t"/>
                <v:fill/>
              </v:shape>
            </v:group>
            <v:group style="position:absolute;left:8981;top:1104;width:835;height:642" coordorigin="8981,1104" coordsize="835,642">
              <v:shape style="position:absolute;left:8981;top:1104;width:835;height:642" coordorigin="8981,1104" coordsize="835,642" path="m9461,1747l9816,1747,9816,1104,8981,1104e" filled="f" stroked="t" strokeweight=".111pt" strokecolor="#000000">
                <v:path arrowok="t"/>
              </v:shape>
            </v:group>
            <v:group style="position:absolute;left:8936;top:1079;width:51;height:51" coordorigin="8936,1079" coordsize="51,51">
              <v:shape style="position:absolute;left:8936;top:1079;width:51;height:51" coordorigin="8936,1079" coordsize="51,51" path="m8987,1079l8936,1104,8987,1130,8987,1079e" filled="t" fillcolor="#000000" stroked="f">
                <v:path arrowok="t"/>
                <v:fill/>
              </v:shape>
            </v:group>
            <v:group style="position:absolute;left:7821;top:2284;width:656;height:393" coordorigin="7821,2284" coordsize="656,393">
              <v:shape style="position:absolute;left:7821;top:2284;width:656;height:393" coordorigin="7821,2284" coordsize="656,393" path="m7821,2678l8477,2678,8477,2284,7821,2284,7821,2678xe" filled="f" stroked="t" strokeweight=".111006pt" strokecolor="#000000">
                <v:path arrowok="t"/>
              </v:shape>
            </v:group>
            <v:group style="position:absolute;left:8805;top:2284;width:656;height:393" coordorigin="8805,2284" coordsize="656,393">
              <v:shape style="position:absolute;left:8805;top:2284;width:656;height:393" coordorigin="8805,2284" coordsize="656,393" path="m8805,2678l9461,2678,9461,2284,8805,2284,8805,2678xe" filled="f" stroked="t" strokeweight=".111006pt" strokecolor="#000000">
                <v:path arrowok="t"/>
              </v:shape>
            </v:group>
            <v:group style="position:absolute;left:8149;top:1943;width:2;height:296" coordorigin="8149,1943" coordsize="2,296">
              <v:shape style="position:absolute;left:8149;top:1943;width:2;height:296" coordorigin="8149,1943" coordsize="0,296" path="m8149,1943l8149,2240e" filled="f" stroked="t" strokeweight=".111017pt" strokecolor="#000000">
                <v:path arrowok="t"/>
              </v:shape>
            </v:group>
            <v:group style="position:absolute;left:8124;top:2233;width:51;height:51" coordorigin="8124,2233" coordsize="51,51">
              <v:shape style="position:absolute;left:8124;top:2233;width:51;height:51" coordorigin="8124,2233" coordsize="51,51" path="m8175,2233l8124,2233,8149,2284,8175,2233e" filled="t" fillcolor="#000000" stroked="f">
                <v:path arrowok="t"/>
                <v:fill/>
              </v:shape>
            </v:group>
            <v:group style="position:absolute;left:9133;top:1943;width:2;height:296" coordorigin="9133,1943" coordsize="2,296">
              <v:shape style="position:absolute;left:9133;top:1943;width:2;height:296" coordorigin="9133,1943" coordsize="0,296" path="m9133,1943l9133,2240e" filled="f" stroked="t" strokeweight=".111017pt" strokecolor="#000000">
                <v:path arrowok="t"/>
              </v:shape>
            </v:group>
            <v:group style="position:absolute;left:9107;top:2233;width:51;height:51" coordorigin="9107,2233" coordsize="51,51">
              <v:shape style="position:absolute;left:9107;top:2233;width:51;height:51" coordorigin="9107,2233" coordsize="51,51" path="m9158,2233l9107,2233,9133,2284,9158,2233e" filled="t" fillcolor="#000000" stroked="f">
                <v:path arrowok="t"/>
                <v:fill/>
              </v:shape>
            </v:group>
            <v:group style="position:absolute;left:4555;top:3213;width:328;height:928" coordorigin="4555,3213" coordsize="328,928">
              <v:shape style="position:absolute;left:4555;top:3213;width:328;height:928" coordorigin="4555,3213" coordsize="328,928" path="m4882,3213l4882,3337,4555,3337,4555,4141e" filled="f" stroked="t" strokeweight=".111014pt" strokecolor="#000000">
                <v:path arrowok="t"/>
              </v:shape>
            </v:group>
            <v:group style="position:absolute;left:4529;top:4134;width:51;height:51" coordorigin="4529,4134" coordsize="51,51">
              <v:shape style="position:absolute;left:4529;top:4134;width:51;height:51" coordorigin="4529,4134" coordsize="51,51" path="m4580,4134l4529,4134,4555,4185,4580,4134e" filled="t" fillcolor="#000000" stroked="f">
                <v:path arrowok="t"/>
                <v:fill/>
              </v:shape>
            </v:group>
            <v:group style="position:absolute;left:8280;top:3137;width:656;height:393" coordorigin="8280,3137" coordsize="656,393">
              <v:shape style="position:absolute;left:8280;top:3137;width:656;height:393" coordorigin="8280,3137" coordsize="656,393" path="m8280,3333l8608,3137,8936,3333,8608,3530,8280,3333xe" filled="f" stroked="t" strokeweight=".111006pt" strokecolor="#000000">
                <v:path arrowok="t"/>
              </v:shape>
            </v:group>
            <v:group style="position:absolute;left:8149;top:2678;width:459;height:414" coordorigin="8149,2678" coordsize="459,414">
              <v:shape style="position:absolute;left:8149;top:2678;width:459;height:414" coordorigin="8149,2678" coordsize="459,414" path="m8149,2678l8149,2803,8608,2803,8608,3092e" filled="f" stroked="t" strokeweight=".111002pt" strokecolor="#000000">
                <v:path arrowok="t"/>
              </v:shape>
            </v:group>
            <v:group style="position:absolute;left:8583;top:3085;width:51;height:51" coordorigin="8583,3085" coordsize="51,51">
              <v:shape style="position:absolute;left:8583;top:3085;width:51;height:51" coordorigin="8583,3085" coordsize="51,51" path="m8634,3085l8583,3085,8608,3137,8634,3085e" filled="t" fillcolor="#000000" stroked="f">
                <v:path arrowok="t"/>
                <v:fill/>
              </v:shape>
            </v:group>
            <v:group style="position:absolute;left:8608;top:2678;width:525;height:414" coordorigin="8608,2678" coordsize="525,414">
              <v:shape style="position:absolute;left:8608;top:2678;width:525;height:414" coordorigin="8608,2678" coordsize="525,414" path="m9133,2678l9133,2803,8608,2803,8608,3092e" filled="f" stroked="t" strokeweight=".111pt" strokecolor="#000000">
                <v:path arrowok="t"/>
              </v:shape>
            </v:group>
            <v:group style="position:absolute;left:8583;top:3085;width:51;height:51" coordorigin="8583,3085" coordsize="51,51">
              <v:shape style="position:absolute;left:8583;top:3085;width:51;height:51" coordorigin="8583,3085" coordsize="51,51" path="m8634,3085l8583,3085,8608,3137,8634,3085e" filled="t" fillcolor="#000000" stroked="f">
                <v:path arrowok="t"/>
                <v:fill/>
              </v:shape>
            </v:group>
            <v:group style="position:absolute;left:5854;top:3530;width:2754;height:1476" coordorigin="5854,3530" coordsize="2754,1476">
              <v:shape style="position:absolute;left:5854;top:3530;width:2754;height:1476" coordorigin="5854,3530" coordsize="2754,1476" path="m8608,3530l8608,4841,5854,4841,5854,5006e" filled="f" stroked="t" strokeweight=".110995pt" strokecolor="#000000">
                <v:path arrowok="t"/>
              </v:shape>
            </v:group>
            <v:group style="position:absolute;left:5829;top:4999;width:51;height:51" coordorigin="5829,4999" coordsize="51,51">
              <v:shape style="position:absolute;left:5829;top:4999;width:51;height:51" coordorigin="5829,4999" coordsize="51,51" path="m5880,4999l5829,4999,5854,5051,5880,4999e" filled="t" fillcolor="#000000" stroked="f">
                <v:path arrowok="t"/>
                <v:fill/>
              </v:shape>
            </v:group>
            <v:group style="position:absolute;left:8936;top:1104;width:1062;height:2242" coordorigin="8936,1104" coordsize="1062,2242">
              <v:shape style="position:absolute;left:8936;top:1104;width:1062;height:2242" coordorigin="8936,1104" coordsize="1062,2242" path="m8936,3333l8989,3346,9998,3346,9998,1104,8981,1104e" filled="f" stroked="t" strokeweight=".111012pt" strokecolor="#000000">
                <v:path arrowok="t"/>
              </v:shape>
            </v:group>
            <v:group style="position:absolute;left:8936;top:1079;width:51;height:51" coordorigin="8936,1079" coordsize="51,51">
              <v:shape style="position:absolute;left:8936;top:1079;width:51;height:51" coordorigin="8936,1079" coordsize="51,51" path="m8987,1079l8936,1104,8987,1130,8987,1079e" filled="t" fillcolor="#000000" stroked="f">
                <v:path arrowok="t"/>
                <v:fill/>
              </v:shape>
            </v:group>
            <v:group style="position:absolute;left:3546;top:2168;width:367;height:364" coordorigin="3546,2168" coordsize="367,364">
              <v:shape style="position:absolute;left:3546;top:2168;width:367;height:364" coordorigin="3546,2168" coordsize="367,364" path="m3707,2168l3644,2188,3593,2228,3559,2283,3546,2350,3547,2368,3565,2429,3602,2478,3657,2514,3727,2531,3753,2532,3775,2528,3835,2501,3881,2455,3908,2395,3914,2350,3913,2331,3895,2271,3858,2221,3803,2186,3734,2169,3707,2168e" filled="t" fillcolor="#FFFFFF" stroked="f">
                <v:path arrowok="t"/>
                <v:fill/>
              </v:shape>
            </v:group>
            <v:group style="position:absolute;left:3546;top:2168;width:367;height:364" coordorigin="3546,2168" coordsize="367,364">
              <v:shape style="position:absolute;left:3546;top:2168;width:367;height:364" coordorigin="3546,2168" coordsize="367,364" path="m3546,2350l3559,2283,3593,2228,3644,2188,3707,2168,3734,2169,3803,2186,3858,2221,3895,2271,3913,2331,3914,2350,3912,2373,3908,2395,3881,2455,3835,2501,3775,2528,3753,2532,3727,2531,3657,2514,3602,2478,3565,2429,3547,2368,3546,2350xe" filled="f" stroked="t" strokeweight=".111012pt" strokecolor="#000000">
                <v:path arrowok="t"/>
              </v:shape>
            </v:group>
            <v:group style="position:absolute;left:5500;top:2221;width:367;height:364" coordorigin="5500,2221" coordsize="367,364">
              <v:shape style="position:absolute;left:5500;top:2221;width:367;height:364" coordorigin="5500,2221" coordsize="367,364" path="m5500,2404l5512,2337,5547,2282,5598,2241,5661,2221,5687,2222,5757,2240,5812,2275,5849,2325,5866,2385,5867,2404,5866,2427,5862,2449,5834,2509,5788,2554,5728,2582,5706,2586,5680,2585,5610,2568,5555,2532,5518,2482,5501,2422,5500,2404xe" filled="f" stroked="t" strokeweight=".111012pt" strokecolor="#000000">
                <v:path arrowok="t"/>
              </v:shape>
            </v:group>
            <v:group style="position:absolute;left:7042;top:2185;width:367;height:364" coordorigin="7042,2185" coordsize="367,364">
              <v:shape style="position:absolute;left:7042;top:2185;width:367;height:364" coordorigin="7042,2185" coordsize="367,364" path="m7042,2367l7055,2300,7089,2245,7140,2205,7203,2185,7230,2186,7299,2203,7354,2238,7392,2288,7409,2349,7410,2367,7408,2390,7404,2412,7377,2472,7331,2518,7271,2545,7249,2549,7223,2548,7153,2531,7098,2495,7061,2446,7043,2385,7042,2367xe" filled="f" stroked="t" strokeweight=".111012pt" strokecolor="#000000">
                <v:path arrowok="t"/>
              </v:shape>
            </v:group>
            <v:group style="position:absolute;left:2281;top:5959;width:1231;height:739" coordorigin="2281,5959" coordsize="1231,739">
              <v:shape style="position:absolute;left:2281;top:5959;width:1231;height:739" coordorigin="2281,5959" coordsize="1231,739" path="m2281,6328l2896,5959,3512,6328,2896,6698,2281,6328xe" filled="f" stroked="t" strokeweight=".10423pt" strokecolor="#000000">
                <v:path arrowok="t"/>
              </v:shape>
            </v:group>
            <v:group style="position:absolute;left:2896;top:5762;width:2;height:155" coordorigin="2896,5762" coordsize="2,155">
              <v:shape style="position:absolute;left:2896;top:5762;width:2;height:155" coordorigin="2896,5762" coordsize="0,155" path="m2896,5762l2896,5917e" filled="f" stroked="t" strokeweight=".104198pt" strokecolor="#000000">
                <v:path arrowok="t"/>
              </v:shape>
            </v:group>
            <v:group style="position:absolute;left:2872;top:5911;width:48;height:48" coordorigin="2872,5911" coordsize="48,48">
              <v:shape style="position:absolute;left:2872;top:5911;width:48;height:48" coordorigin="2872,5911" coordsize="48,48" path="m2920,5911l2872,5911,2896,5959,2920,5911e" filled="t" fillcolor="#000000" stroked="f">
                <v:path arrowok="t"/>
                <v:fill/>
              </v:shape>
            </v:group>
            <v:group style="position:absolute;left:4029;top:5959;width:1231;height:739" coordorigin="4029,5959" coordsize="1231,739">
              <v:shape style="position:absolute;left:4029;top:5959;width:1231;height:739" coordorigin="4029,5959" coordsize="1231,739" path="m4029,6328l4644,5959,5260,6328,4644,6698,4029,6328xe" filled="f" stroked="t" strokeweight=".10423pt" strokecolor="#000000">
                <v:path arrowok="t"/>
              </v:shape>
            </v:group>
            <v:group style="position:absolute;left:3512;top:6328;width:475;height:2" coordorigin="3512,6328" coordsize="475,2">
              <v:shape style="position:absolute;left:3512;top:6328;width:475;height:2" coordorigin="3512,6328" coordsize="475,0" path="m3512,6328l3987,6328e" filled="f" stroked="t" strokeweight=".10423pt" strokecolor="#000000">
                <v:path arrowok="t"/>
              </v:shape>
            </v:group>
            <v:group style="position:absolute;left:3981;top:6304;width:48;height:48" coordorigin="3981,6304" coordsize="48,48">
              <v:shape style="position:absolute;left:3981;top:6304;width:48;height:48" coordorigin="3981,6304" coordsize="48,48" path="m3981,6304l3981,6352,4029,6328,3981,6304e" filled="t" fillcolor="#000000" stroked="f">
                <v:path arrowok="t"/>
                <v:fill/>
              </v:shape>
            </v:group>
            <v:group style="position:absolute;left:2589;top:6990;width:615;height:369" coordorigin="2589,6990" coordsize="615,369">
              <v:shape style="position:absolute;left:2589;top:6990;width:615;height:369" coordorigin="2589,6990" coordsize="615,369" path="m2589,7359l3204,7359,3204,6990,2589,6990,2589,7359xe" filled="f" stroked="t" strokeweight=".10423pt" strokecolor="#000000">
                <v:path arrowok="t"/>
              </v:shape>
            </v:group>
            <v:group style="position:absolute;left:2896;top:6698;width:8;height:292" coordorigin="2896,6698" coordsize="8,292">
              <v:shape style="position:absolute;left:2896;top:6698;width:8;height:292" coordorigin="2896,6698" coordsize="8,292" path="m2896,6698l2896,6714,2904,6714,2904,6978,2896,6978,2896,6990e" filled="f" stroked="t" strokeweight=".104198pt" strokecolor="#000000">
                <v:path arrowok="t"/>
              </v:shape>
            </v:group>
            <v:group style="position:absolute;left:2872;top:6942;width:48;height:48" coordorigin="2872,6942" coordsize="48,48">
              <v:shape style="position:absolute;left:2872;top:6942;width:48;height:48" coordorigin="2872,6942" coordsize="48,48" path="m2920,6942l2872,6942,2896,6990,2920,6942e" filled="t" fillcolor="#000000" stroked="f">
                <v:path arrowok="t"/>
                <v:fill/>
              </v:shape>
            </v:group>
            <v:group style="position:absolute;left:4336;top:6990;width:615;height:369" coordorigin="4336,6990" coordsize="615,369">
              <v:shape style="position:absolute;left:4336;top:6990;width:615;height:369" coordorigin="4336,6990" coordsize="615,369" path="m4336,7359l4952,7359,4952,6990,4336,6990,4336,7359xe" filled="f" stroked="t" strokeweight=".10423pt" strokecolor="#000000">
                <v:path arrowok="t"/>
              </v:shape>
            </v:group>
            <v:group style="position:absolute;left:4644;top:6698;width:8;height:292" coordorigin="4644,6698" coordsize="8,292">
              <v:shape style="position:absolute;left:4644;top:6698;width:8;height:292" coordorigin="4644,6698" coordsize="8,292" path="m4644,6698l4644,6714,4652,6714,4652,6978,4644,6978,4644,6990e" filled="f" stroked="t" strokeweight=".104198pt" strokecolor="#000000">
                <v:path arrowok="t"/>
              </v:shape>
            </v:group>
            <v:group style="position:absolute;left:4620;top:6942;width:48;height:48" coordorigin="4620,6942" coordsize="48,48">
              <v:shape style="position:absolute;left:4620;top:6942;width:48;height:48" coordorigin="4620,6942" coordsize="48,48" path="m4668,6942l4620,6942,4644,6990,4668,6942e" filled="t" fillcolor="#000000" stroked="f">
                <v:path arrowok="t"/>
                <v:fill/>
              </v:shape>
            </v:group>
            <v:group style="position:absolute;left:3413;top:7904;width:738;height:443" coordorigin="3413,7904" coordsize="738,443">
              <v:shape style="position:absolute;left:3413;top:7904;width:738;height:443" coordorigin="3413,7904" coordsize="738,443" path="m3413,8126l3783,7904,4152,8126,3783,8348,3413,8126xe" filled="f" stroked="t" strokeweight=".10423pt" strokecolor="#000000">
                <v:path arrowok="t"/>
              </v:shape>
            </v:group>
            <v:group style="position:absolute;left:2896;top:7359;width:886;height:503" coordorigin="2896,7359" coordsize="886,503">
              <v:shape style="position:absolute;left:2896;top:7359;width:886;height:503" coordorigin="2896,7359" coordsize="886,503" path="m2896,7359l2896,7476,3783,7476,3783,7862e" filled="f" stroked="t" strokeweight=".104222pt" strokecolor="#000000">
                <v:path arrowok="t"/>
              </v:shape>
            </v:group>
            <v:group style="position:absolute;left:3759;top:7856;width:48;height:48" coordorigin="3759,7856" coordsize="48,48">
              <v:shape style="position:absolute;left:3759;top:7856;width:48;height:48" coordorigin="3759,7856" coordsize="48,48" path="m3807,7856l3759,7856,3783,7904,3807,7856e" filled="t" fillcolor="#000000" stroked="f">
                <v:path arrowok="t"/>
                <v:fill/>
              </v:shape>
            </v:group>
            <v:group style="position:absolute;left:3783;top:7359;width:862;height:503" coordorigin="3783,7359" coordsize="862,503">
              <v:shape style="position:absolute;left:3783;top:7359;width:862;height:503" coordorigin="3783,7359" coordsize="862,503" path="m4644,7359l4644,7476,3783,7476,3783,7862e" filled="f" stroked="t" strokeweight=".104222pt" strokecolor="#000000">
                <v:path arrowok="t"/>
              </v:shape>
            </v:group>
            <v:group style="position:absolute;left:3759;top:7856;width:48;height:48" coordorigin="3759,7856" coordsize="48,48">
              <v:shape style="position:absolute;left:3759;top:7856;width:48;height:48" coordorigin="3759,7856" coordsize="48,48" path="m3807,7856l3759,7856,3783,7904,3807,7856e" filled="t" fillcolor="#000000" stroked="f">
                <v:path arrowok="t"/>
                <v:fill/>
              </v:shape>
            </v:group>
            <v:group style="position:absolute;left:5260;top:6328;width:578;height:619" coordorigin="5260,6328" coordsize="578,619">
              <v:shape style="position:absolute;left:5260;top:6328;width:578;height:619" coordorigin="5260,6328" coordsize="578,619" path="m5260,6328l5838,6328,5838,6948e" filled="f" stroked="t" strokeweight=".104213pt" strokecolor="#000000">
                <v:path arrowok="t"/>
              </v:shape>
            </v:group>
            <v:group style="position:absolute;left:5814;top:6942;width:48;height:48" coordorigin="5814,6942" coordsize="48,48">
              <v:shape style="position:absolute;left:5814;top:6942;width:48;height:48" coordorigin="5814,6942" coordsize="48,48" path="m5862,6942l5814,6942,5838,6990,5862,6942e" filled="t" fillcolor="#000000" stroked="f">
                <v:path arrowok="t"/>
                <v:fill/>
              </v:shape>
            </v:group>
            <v:group style="position:absolute;left:5530;top:6990;width:615;height:369" coordorigin="5530,6990" coordsize="615,369">
              <v:shape style="position:absolute;left:5530;top:6990;width:615;height:369" coordorigin="5530,6990" coordsize="615,369" path="m5530,7359l6146,7359,6146,6990,5530,6990,5530,7359xe" filled="f" stroked="t" strokeweight=".10423pt" strokecolor="#000000">
                <v:path arrowok="t"/>
              </v:shape>
            </v:group>
            <v:group style="position:absolute;left:3476;top:8620;width:613;height:246" coordorigin="3476,8620" coordsize="613,246">
              <v:shape style="position:absolute;left:3476;top:8620;width:613;height:246" coordorigin="3476,8620" coordsize="613,246" path="m3598,8866l3967,8866,3990,8864,4049,8835,4084,8781,4089,8759,4088,8733,4063,8669,4015,8630,3967,8620,3598,8620,3575,8622,3517,8650,3481,8705,3476,8727,3478,8753,3502,8817,3550,8856,3591,8866,3598,8866xe" filled="f" stroked="t" strokeweight=".104234pt" strokecolor="#000000">
                <v:path arrowok="t"/>
              </v:shape>
            </v:group>
            <v:group style="position:absolute;left:3783;top:8348;width:8;height:272" coordorigin="3783,8348" coordsize="8,272">
              <v:shape style="position:absolute;left:3783;top:8348;width:8;height:272" coordorigin="3783,8348" coordsize="8,272" path="m3783,8348l3783,8364,3791,8364,3791,8608,3783,8608,3783,8620e" filled="f" stroked="t" strokeweight=".104198pt" strokecolor="#000000">
                <v:path arrowok="t"/>
              </v:shape>
            </v:group>
            <v:group style="position:absolute;left:3759;top:8572;width:48;height:48" coordorigin="3759,8572" coordsize="48,48">
              <v:shape style="position:absolute;left:3759;top:8572;width:48;height:48" coordorigin="3759,8572" coordsize="48,48" path="m3807,8572l3759,8572,3783,8620,3807,8572e" filled="t" fillcolor="#000000" stroked="f">
                <v:path arrowok="t"/>
                <v:fill/>
              </v:shape>
            </v:group>
            <v:group style="position:absolute;left:5530;top:7941;width:615;height:369" coordorigin="5530,7941" coordsize="615,369">
              <v:shape style="position:absolute;left:5530;top:7941;width:615;height:369" coordorigin="5530,7941" coordsize="615,369" path="m5530,8311l6146,8311,6146,7941,5530,7941,5530,8311xe" filled="f" stroked="t" strokeweight=".10423pt" strokecolor="#000000">
                <v:path arrowok="t"/>
              </v:shape>
            </v:group>
            <v:group style="position:absolute;left:5838;top:7359;width:2;height:540" coordorigin="5838,7359" coordsize="2,540">
              <v:shape style="position:absolute;left:5838;top:7359;width:2;height:540" coordorigin="5838,7359" coordsize="0,540" path="m5838,7359l5838,7899e" filled="f" stroked="t" strokeweight=".104198pt" strokecolor="#000000">
                <v:path arrowok="t"/>
              </v:shape>
            </v:group>
            <v:group style="position:absolute;left:5814;top:7893;width:48;height:48" coordorigin="5814,7893" coordsize="48,48">
              <v:shape style="position:absolute;left:5814;top:7893;width:48;height:48" coordorigin="5814,7893" coordsize="48,48" path="m5862,7893l5814,7893,5838,7941,5862,7893e" filled="t" fillcolor="#000000" stroked="f">
                <v:path arrowok="t"/>
                <v:fill/>
              </v:shape>
            </v:group>
            <v:group style="position:absolute;left:4152;top:8126;width:1337;height:2" coordorigin="4152,8126" coordsize="1337,2">
              <v:shape style="position:absolute;left:4152;top:8126;width:1337;height:2" coordorigin="4152,8126" coordsize="1337,0" path="m4152,8126l5488,8126e" filled="f" stroked="t" strokeweight=".10423pt" strokecolor="#000000">
                <v:path arrowok="t"/>
              </v:shape>
            </v:group>
            <v:group style="position:absolute;left:5482;top:8102;width:48;height:48" coordorigin="5482,8102" coordsize="48,48">
              <v:shape style="position:absolute;left:5482;top:8102;width:48;height:48" coordorigin="5482,8102" coordsize="48,48" path="m5482,8102l5482,8150,5530,8126,5482,8102e" filled="t" fillcolor="#000000" stroked="f">
                <v:path arrowok="t"/>
                <v:fill/>
              </v:shape>
            </v:group>
            <v:group style="position:absolute;left:2700;top:5369;width:394;height:392" coordorigin="2700,5369" coordsize="394,392">
              <v:shape style="position:absolute;left:2700;top:5369;width:394;height:392" coordorigin="2700,5369" coordsize="394,392" path="m2700,5565l2711,5498,2743,5441,2792,5398,2853,5373,2875,5369,2901,5370,2971,5387,3027,5421,3068,5469,3090,5528,3093,5565,3092,5588,3088,5610,3062,5671,3019,5719,2962,5751,2918,5761,2892,5760,2822,5743,2766,5709,2725,5661,2703,5603,2700,5581,2700,5565xe" filled="f" stroked="t" strokeweight=".104223pt" strokecolor="#000000">
                <v:path arrowok="t"/>
              </v:shape>
            </v:group>
            <v:group style="position:absolute;left:6236;top:5939;width:1242;height:744" coordorigin="6236,5939" coordsize="1242,744">
              <v:shape style="position:absolute;left:6236;top:5939;width:1242;height:744" coordorigin="6236,5939" coordsize="1242,744" path="m6236,6311l6857,5939,7478,6311,6857,6683,6236,6311xe" filled="f" stroked="t" strokeweight=".105008pt" strokecolor="#000000">
                <v:path arrowok="t"/>
              </v:shape>
            </v:group>
            <v:group style="position:absolute;left:6547;top:6977;width:621;height:372" coordorigin="6547,6977" coordsize="621,372">
              <v:shape style="position:absolute;left:6547;top:6977;width:621;height:372" coordorigin="6547,6977" coordsize="621,372" path="m6547,7349l7168,7349,7168,6977,6547,6977,6547,7349xe" filled="f" stroked="t" strokeweight=".105008pt" strokecolor="#000000">
                <v:path arrowok="t"/>
              </v:shape>
            </v:group>
            <v:group style="position:absolute;left:8000;top:5939;width:1242;height:744" coordorigin="8000,5939" coordsize="1242,744">
              <v:shape style="position:absolute;left:8000;top:5939;width:1242;height:744" coordorigin="8000,5939" coordsize="1242,744" path="m8000,6311l8621,5939,9242,6311,8621,6683,8000,6311xe" filled="f" stroked="t" strokeweight=".105008pt" strokecolor="#000000">
                <v:path arrowok="t"/>
              </v:shape>
            </v:group>
            <v:group style="position:absolute;left:7478;top:6311;width:479;height:2" coordorigin="7478,6311" coordsize="479,2">
              <v:shape style="position:absolute;left:7478;top:6311;width:479;height:2" coordorigin="7478,6311" coordsize="479,0" path="m7478,6311l7958,6311e" filled="f" stroked="t" strokeweight=".104941pt" strokecolor="#000000">
                <v:path arrowok="t"/>
              </v:shape>
            </v:group>
            <v:group style="position:absolute;left:7952;top:6287;width:48;height:48" coordorigin="7952,6287" coordsize="48,48">
              <v:shape style="position:absolute;left:7952;top:6287;width:48;height:48" coordorigin="7952,6287" coordsize="48,48" path="m7952,6287l7952,6335,8000,6311,7952,6287e" filled="t" fillcolor="#000000" stroked="f">
                <v:path arrowok="t"/>
                <v:fill/>
              </v:shape>
            </v:group>
            <v:group style="position:absolute;left:6857;top:6683;width:8;height:294" coordorigin="6857,6683" coordsize="8,294">
              <v:shape style="position:absolute;left:6857;top:6683;width:8;height:294" coordorigin="6857,6683" coordsize="8,294" path="m6857,6683l6857,6700,6865,6700,6865,6965,6857,6965,6857,6977e" filled="f" stroked="t" strokeweight=".105161pt" strokecolor="#000000">
                <v:path arrowok="t"/>
              </v:shape>
            </v:group>
            <v:group style="position:absolute;left:6833;top:6928;width:48;height:48" coordorigin="6833,6928" coordsize="48,48">
              <v:shape style="position:absolute;left:6833;top:6928;width:48;height:48" coordorigin="6833,6928" coordsize="48,48" path="m6881,6928l6833,6928,6857,6977,6881,6928e" filled="t" fillcolor="#000000" stroked="f">
                <v:path arrowok="t"/>
                <v:fill/>
              </v:shape>
            </v:group>
            <v:group style="position:absolute;left:8311;top:6977;width:621;height:372" coordorigin="8311,6977" coordsize="621,372">
              <v:shape style="position:absolute;left:8311;top:6977;width:621;height:372" coordorigin="8311,6977" coordsize="621,372" path="m8311,7349l8932,7349,8932,6977,8311,6977,8311,7349xe" filled="f" stroked="t" strokeweight=".105008pt" strokecolor="#000000">
                <v:path arrowok="t"/>
              </v:shape>
            </v:group>
            <v:group style="position:absolute;left:8621;top:6683;width:8;height:294" coordorigin="8621,6683" coordsize="8,294">
              <v:shape style="position:absolute;left:8621;top:6683;width:8;height:294" coordorigin="8621,6683" coordsize="8,294" path="m8621,6683l8621,6700,8629,6700,8629,6965,8621,6965,8621,6977e" filled="f" stroked="t" strokeweight=".105161pt" strokecolor="#000000">
                <v:path arrowok="t"/>
              </v:shape>
            </v:group>
            <v:group style="position:absolute;left:8597;top:6928;width:48;height:48" coordorigin="8597,6928" coordsize="48,48">
              <v:shape style="position:absolute;left:8597;top:6928;width:48;height:48" coordorigin="8597,6928" coordsize="48,48" path="m8645,6928l8597,6928,8621,6977,8645,6928e" filled="t" fillcolor="#000000" stroked="f">
                <v:path arrowok="t"/>
                <v:fill/>
              </v:shape>
            </v:group>
            <v:group style="position:absolute;left:7379;top:7898;width:745;height:446" coordorigin="7379,7898" coordsize="745,446">
              <v:shape style="position:absolute;left:7379;top:7898;width:745;height:446" coordorigin="7379,7898" coordsize="745,446" path="m7379,8121l7752,7898,8124,8121,7752,8344,7379,8121xe" filled="f" stroked="t" strokeweight=".105008pt" strokecolor="#000000">
                <v:path arrowok="t"/>
              </v:shape>
            </v:group>
            <v:group style="position:absolute;left:6857;top:7349;width:894;height:507" coordorigin="6857,7349" coordsize="894,507">
              <v:shape style="position:absolute;left:6857;top:7349;width:894;height:507" coordorigin="6857,7349" coordsize="894,507" path="m6857,7349l6857,7467,7752,7467,7752,7855e" filled="f" stroked="t" strokeweight=".104994pt" strokecolor="#000000">
                <v:path arrowok="t"/>
              </v:shape>
            </v:group>
            <v:group style="position:absolute;left:7727;top:7849;width:48;height:48" coordorigin="7727,7849" coordsize="48,48">
              <v:shape style="position:absolute;left:7727;top:7849;width:48;height:48" coordorigin="7727,7849" coordsize="48,48" path="m7776,7849l7727,7849,7752,7898,7776,7849e" filled="t" fillcolor="#000000" stroked="f">
                <v:path arrowok="t"/>
                <v:fill/>
              </v:shape>
            </v:group>
            <v:group style="position:absolute;left:7752;top:7349;width:869;height:507" coordorigin="7752,7349" coordsize="869,507">
              <v:shape style="position:absolute;left:7752;top:7349;width:869;height:507" coordorigin="7752,7349" coordsize="869,507" path="m8621,7349l8621,7467,7752,7467,7752,7855e" filled="f" stroked="t" strokeweight=".104997pt" strokecolor="#000000">
                <v:path arrowok="t"/>
              </v:shape>
            </v:group>
            <v:group style="position:absolute;left:7727;top:7849;width:48;height:48" coordorigin="7727,7849" coordsize="48,48">
              <v:shape style="position:absolute;left:7727;top:7849;width:48;height:48" coordorigin="7727,7849" coordsize="48,48" path="m7776,7849l7727,7849,7752,7898,7776,7849e" filled="t" fillcolor="#000000" stroked="f">
                <v:path arrowok="t"/>
                <v:fill/>
              </v:shape>
            </v:group>
            <v:group style="position:absolute;left:9242;top:6311;width:584;height:623" coordorigin="9242,6311" coordsize="584,623">
              <v:shape style="position:absolute;left:9242;top:6311;width:584;height:623" coordorigin="9242,6311" coordsize="584,623" path="m9242,6311l9826,6311,9826,6934e" filled="f" stroked="t" strokeweight=".105058pt" strokecolor="#000000">
                <v:path arrowok="t"/>
              </v:shape>
            </v:group>
            <v:group style="position:absolute;left:9802;top:6928;width:48;height:48" coordorigin="9802,6928" coordsize="48,48">
              <v:shape style="position:absolute;left:9802;top:6928;width:48;height:48" coordorigin="9802,6928" coordsize="48,48" path="m9850,6928l9802,6928,9826,6977,9850,6928e" filled="t" fillcolor="#000000" stroked="f">
                <v:path arrowok="t"/>
                <v:fill/>
              </v:shape>
            </v:group>
            <v:group style="position:absolute;left:9516;top:6977;width:621;height:372" coordorigin="9516,6977" coordsize="621,372">
              <v:shape style="position:absolute;left:9516;top:6977;width:621;height:372" coordorigin="9516,6977" coordsize="621,372" path="m9516,7349l10137,7349,10137,6977,9516,6977,9516,7349xe" filled="f" stroked="t" strokeweight=".105008pt" strokecolor="#000000">
                <v:path arrowok="t"/>
              </v:shape>
            </v:group>
            <v:group style="position:absolute;left:7442;top:8618;width:618;height:248" coordorigin="7442,8618" coordsize="618,248">
              <v:shape style="position:absolute;left:7442;top:8618;width:618;height:248" coordorigin="7442,8618" coordsize="618,248" path="m7565,8866l7938,8866,7961,8864,8020,8835,8056,8781,8061,8760,8059,8733,8035,8669,7988,8629,7938,8618,7565,8618,7542,8620,7484,8648,7448,8702,7442,8724,7444,8750,7468,8815,7515,8855,7555,8865,7565,8866xe" filled="f" stroked="t" strokeweight=".10498pt" strokecolor="#000000">
                <v:path arrowok="t"/>
              </v:shape>
            </v:group>
            <v:group style="position:absolute;left:7752;top:8344;width:8;height:274" coordorigin="7752,8344" coordsize="8,274">
              <v:shape style="position:absolute;left:7752;top:8344;width:8;height:274" coordorigin="7752,8344" coordsize="8,274" path="m7752,8344l7752,8361,7760,8361,7760,8606,7752,8606,7752,8618e" filled="f" stroked="t" strokeweight=".105161pt" strokecolor="#000000">
                <v:path arrowok="t"/>
              </v:shape>
            </v:group>
            <v:group style="position:absolute;left:7727;top:8570;width:48;height:48" coordorigin="7727,8570" coordsize="48,48">
              <v:shape style="position:absolute;left:7727;top:8570;width:48;height:48" coordorigin="7727,8570" coordsize="48,48" path="m7776,8570l7727,8570,7752,8618,7776,8570e" filled="t" fillcolor="#000000" stroked="f">
                <v:path arrowok="t"/>
                <v:fill/>
              </v:shape>
            </v:group>
            <v:group style="position:absolute;left:9516;top:7935;width:621;height:372" coordorigin="9516,7935" coordsize="621,372">
              <v:shape style="position:absolute;left:9516;top:7935;width:621;height:372" coordorigin="9516,7935" coordsize="621,372" path="m9516,8307l10137,8307,10137,7935,9516,7935,9516,8307xe" filled="f" stroked="t" strokeweight=".105008pt" strokecolor="#000000">
                <v:path arrowok="t"/>
              </v:shape>
            </v:group>
            <v:group style="position:absolute;left:9826;top:7349;width:2;height:544" coordorigin="9826,7349" coordsize="2,544">
              <v:shape style="position:absolute;left:9826;top:7349;width:2;height:544" coordorigin="9826,7349" coordsize="0,544" path="m9826,7349l9826,7893e" filled="f" stroked="t" strokeweight=".105161pt" strokecolor="#000000">
                <v:path arrowok="t"/>
              </v:shape>
            </v:group>
            <v:group style="position:absolute;left:9802;top:7887;width:48;height:48" coordorigin="9802,7887" coordsize="48,48">
              <v:shape style="position:absolute;left:9802;top:7887;width:48;height:48" coordorigin="9802,7887" coordsize="48,48" path="m9850,7887l9802,7887,9826,7935,9850,7887e" filled="t" fillcolor="#000000" stroked="f">
                <v:path arrowok="t"/>
                <v:fill/>
              </v:shape>
            </v:group>
            <v:group style="position:absolute;left:8124;top:8121;width:1349;height:2" coordorigin="8124,8121" coordsize="1349,2">
              <v:shape style="position:absolute;left:8124;top:8121;width:1349;height:2" coordorigin="8124,8121" coordsize="1349,0" path="m8124,8121l9473,8121e" filled="f" stroked="t" strokeweight=".104941pt" strokecolor="#000000">
                <v:path arrowok="t"/>
              </v:shape>
            </v:group>
            <v:group style="position:absolute;left:9467;top:8097;width:48;height:48" coordorigin="9467,8097" coordsize="48,48">
              <v:shape style="position:absolute;left:9467;top:8097;width:48;height:48" coordorigin="9467,8097" coordsize="48,48" path="m9467,8097l9467,8145,9516,8121,9467,8097e" filled="t" fillcolor="#000000" stroked="f">
                <v:path arrowok="t"/>
                <v:fill/>
              </v:shape>
            </v:group>
            <v:group style="position:absolute;left:6659;top:5344;width:397;height:397" coordorigin="6659,5344" coordsize="397,397">
              <v:shape style="position:absolute;left:6659;top:5344;width:397;height:397" coordorigin="6659,5344" coordsize="397,397" path="m6659,5542l6670,5476,6702,5419,6750,5375,6811,5350,6856,5344,6880,5345,6944,5364,6997,5402,7035,5454,7054,5518,7056,5542,7055,5565,7051,5588,7025,5649,6982,5697,6925,5729,6858,5741,6835,5739,6771,5721,6717,5683,6679,5631,6660,5567,6659,5544,6659,5542xe" filled="f" stroked="t" strokeweight=".10506pt" strokecolor="#000000">
                <v:path arrowok="t"/>
              </v:shape>
            </v:group>
            <v:group style="position:absolute;left:6857;top:5741;width:2;height:156" coordorigin="6857,5741" coordsize="2,156">
              <v:shape style="position:absolute;left:6857;top:5741;width:2;height:156" coordorigin="6857,5741" coordsize="0,156" path="m6857,5741l6857,5897e" filled="f" stroked="t" strokeweight=".105161pt" strokecolor="#000000">
                <v:path arrowok="t"/>
              </v:shape>
            </v:group>
            <v:group style="position:absolute;left:6833;top:5891;width:48;height:48" coordorigin="6833,5891" coordsize="48,48">
              <v:shape style="position:absolute;left:6833;top:5891;width:48;height:48" coordorigin="6833,5891" coordsize="48,48" path="m6881,5891l6833,5891,6857,5939,6881,5891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-1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rikut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-1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  <w:position w:val="-1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position w:val="-1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stem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position w:val="-1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position w:val="-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position w:val="-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ASMA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7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80" w:lineRule="exact"/>
        <w:ind w:left="4211" w:right="4122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START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738" w:footer="0" w:top="960" w:bottom="280" w:left="1680" w:right="1580"/>
          <w:pgSz w:w="11920" w:h="16840"/>
        </w:sectPr>
      </w:pPr>
      <w:rPr/>
    </w:p>
    <w:p>
      <w:pPr>
        <w:spacing w:before="54" w:after="0" w:line="264" w:lineRule="auto"/>
        <w:ind w:left="1915" w:right="-26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Pembacaan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Data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dari</w:t>
      </w:r>
      <w:r>
        <w:rPr>
          <w:rFonts w:ascii="Arial" w:hAnsi="Arial" w:cs="Arial" w:eastAsia="Arial"/>
          <w:sz w:val="7"/>
          <w:szCs w:val="7"/>
          <w:spacing w:val="7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RC</w:t>
      </w:r>
      <w:r>
        <w:rPr>
          <w:rFonts w:ascii="Arial" w:hAnsi="Arial" w:cs="Arial" w:eastAsia="Arial"/>
          <w:sz w:val="7"/>
          <w:szCs w:val="7"/>
          <w:spacing w:val="6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ke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Receiver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98" w:after="0" w:line="264" w:lineRule="auto"/>
        <w:ind w:left="15" w:right="1400" w:firstLine="-15"/>
        <w:jc w:val="left"/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0"/>
          <w:w w:val="100"/>
        </w:rPr>
        <w:t>Pembacaan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Data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dari</w:t>
      </w:r>
      <w:r>
        <w:rPr>
          <w:rFonts w:ascii="Arial" w:hAnsi="Arial" w:cs="Arial" w:eastAsia="Arial"/>
          <w:sz w:val="7"/>
          <w:szCs w:val="7"/>
          <w:spacing w:val="7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IR</w:t>
      </w:r>
      <w:r>
        <w:rPr>
          <w:rFonts w:ascii="Arial" w:hAnsi="Arial" w:cs="Arial" w:eastAsia="Arial"/>
          <w:sz w:val="7"/>
          <w:szCs w:val="7"/>
          <w:spacing w:val="4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Proximity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2" w:equalWidth="0">
            <w:col w:w="2494" w:space="4148"/>
            <w:col w:w="2018"/>
          </w:cols>
        </w:sectPr>
      </w:pPr>
      <w:rPr/>
    </w:p>
    <w:p>
      <w:pPr>
        <w:spacing w:before="9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7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right="-20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Kendali</w:t>
      </w:r>
      <w:r>
        <w:rPr>
          <w:rFonts w:ascii="Arial" w:hAnsi="Arial" w:cs="Arial" w:eastAsia="Arial"/>
          <w:sz w:val="7"/>
          <w:szCs w:val="7"/>
          <w:spacing w:val="13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Kapal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8" w:after="0" w:line="80" w:lineRule="exact"/>
        <w:ind w:right="128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Maju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96" w:after="0" w:line="240" w:lineRule="auto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0"/>
          <w:w w:val="105"/>
        </w:rPr>
        <w:t>TIDAK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88" w:after="0" w:line="240" w:lineRule="auto"/>
        <w:ind w:right="-52"/>
        <w:jc w:val="left"/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0"/>
          <w:w w:val="100"/>
        </w:rPr>
        <w:t>Kendali</w:t>
      </w:r>
      <w:r>
        <w:rPr>
          <w:rFonts w:ascii="Arial" w:hAnsi="Arial" w:cs="Arial" w:eastAsia="Arial"/>
          <w:sz w:val="7"/>
          <w:szCs w:val="7"/>
          <w:spacing w:val="13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Kapal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8" w:after="0" w:line="240" w:lineRule="auto"/>
        <w:ind w:left="19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Belok</w:t>
      </w:r>
      <w:r>
        <w:rPr>
          <w:rFonts w:ascii="Arial" w:hAnsi="Arial" w:cs="Arial" w:eastAsia="Arial"/>
          <w:sz w:val="7"/>
          <w:szCs w:val="7"/>
          <w:spacing w:val="1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Kanan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54" w:after="0" w:line="240" w:lineRule="auto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0"/>
          <w:w w:val="105"/>
        </w:rPr>
        <w:t>TIDAK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78" w:after="0" w:line="72" w:lineRule="exact"/>
        <w:ind w:right="-20"/>
        <w:jc w:val="left"/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0"/>
          <w:w w:val="100"/>
          <w:position w:val="-1"/>
        </w:rPr>
        <w:t>Kendali</w:t>
      </w:r>
      <w:r>
        <w:rPr>
          <w:rFonts w:ascii="Arial" w:hAnsi="Arial" w:cs="Arial" w:eastAsia="Arial"/>
          <w:sz w:val="7"/>
          <w:szCs w:val="7"/>
          <w:spacing w:val="13"/>
          <w:w w:val="100"/>
          <w:position w:val="-1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  <w:position w:val="-1"/>
        </w:rPr>
        <w:t>Kapal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0"/>
        </w:rPr>
      </w:r>
    </w:p>
    <w:p>
      <w:pPr>
        <w:spacing w:before="0" w:after="0" w:line="96" w:lineRule="exact"/>
        <w:ind w:left="72" w:right="-20"/>
        <w:jc w:val="left"/>
        <w:tabs>
          <w:tab w:pos="1840" w:val="left"/>
          <w:tab w:pos="2880" w:val="left"/>
        </w:tabs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  <w:position w:val="-1"/>
        </w:rPr>
        <w:t>Belok</w:t>
      </w:r>
      <w:r>
        <w:rPr>
          <w:rFonts w:ascii="Arial" w:hAnsi="Arial" w:cs="Arial" w:eastAsia="Arial"/>
          <w:sz w:val="7"/>
          <w:szCs w:val="7"/>
          <w:spacing w:val="10"/>
          <w:w w:val="100"/>
          <w:position w:val="-1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-1"/>
        </w:rPr>
        <w:t>Kiri</w:t>
      </w:r>
      <w:r>
        <w:rPr>
          <w:rFonts w:ascii="Arial" w:hAnsi="Arial" w:cs="Arial" w:eastAsia="Arial"/>
          <w:sz w:val="7"/>
          <w:szCs w:val="7"/>
          <w:spacing w:val="-14"/>
          <w:w w:val="100"/>
          <w:position w:val="-1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-1"/>
        </w:rPr>
        <w:tab/>
      </w:r>
      <w:r>
        <w:rPr>
          <w:rFonts w:ascii="Arial" w:hAnsi="Arial" w:cs="Arial" w:eastAsia="Arial"/>
          <w:sz w:val="7"/>
          <w:szCs w:val="7"/>
          <w:spacing w:val="0"/>
          <w:w w:val="100"/>
          <w:position w:val="3"/>
        </w:rPr>
        <w:t>IR</w:t>
      </w:r>
      <w:r>
        <w:rPr>
          <w:rFonts w:ascii="Arial" w:hAnsi="Arial" w:cs="Arial" w:eastAsia="Arial"/>
          <w:sz w:val="7"/>
          <w:szCs w:val="7"/>
          <w:spacing w:val="4"/>
          <w:w w:val="100"/>
          <w:position w:val="3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3"/>
        </w:rPr>
        <w:t>Kanan</w:t>
      </w:r>
      <w:r>
        <w:rPr>
          <w:rFonts w:ascii="Arial" w:hAnsi="Arial" w:cs="Arial" w:eastAsia="Arial"/>
          <w:sz w:val="7"/>
          <w:szCs w:val="7"/>
          <w:spacing w:val="-9"/>
          <w:w w:val="100"/>
          <w:position w:val="3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3"/>
        </w:rPr>
        <w:tab/>
      </w:r>
      <w:r>
        <w:rPr>
          <w:rFonts w:ascii="Arial" w:hAnsi="Arial" w:cs="Arial" w:eastAsia="Arial"/>
          <w:sz w:val="7"/>
          <w:szCs w:val="7"/>
          <w:spacing w:val="0"/>
          <w:w w:val="100"/>
          <w:position w:val="3"/>
        </w:rPr>
        <w:t>IR</w:t>
      </w:r>
      <w:r>
        <w:rPr>
          <w:rFonts w:ascii="Arial" w:hAnsi="Arial" w:cs="Arial" w:eastAsia="Arial"/>
          <w:sz w:val="7"/>
          <w:szCs w:val="7"/>
          <w:spacing w:val="4"/>
          <w:w w:val="100"/>
          <w:position w:val="3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  <w:position w:val="3"/>
        </w:rPr>
        <w:t>Kiri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5" w:equalWidth="0">
            <w:col w:w="1525" w:space="147"/>
            <w:col w:w="218" w:space="1083"/>
            <w:col w:w="457" w:space="193"/>
            <w:col w:w="218" w:space="628"/>
            <w:col w:w="4191"/>
          </w:cols>
        </w:sectPr>
      </w:pPr>
      <w:rPr/>
    </w:p>
    <w:p>
      <w:pPr>
        <w:spacing w:before="7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40" w:lineRule="auto"/>
        <w:ind w:right="398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YA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5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35" w:lineRule="exact"/>
        <w:ind w:left="1012" w:right="-48"/>
        <w:jc w:val="left"/>
        <w:rPr>
          <w:rFonts w:ascii="Arial" w:hAnsi="Arial" w:cs="Arial" w:eastAsia="Arial"/>
          <w:sz w:val="5"/>
          <w:szCs w:val="5"/>
        </w:rPr>
      </w:pPr>
      <w:rPr/>
      <w:r>
        <w:rPr>
          <w:rFonts w:ascii="Arial" w:hAnsi="Arial" w:cs="Arial" w:eastAsia="Arial"/>
          <w:sz w:val="5"/>
          <w:szCs w:val="5"/>
          <w:spacing w:val="0"/>
          <w:w w:val="111"/>
          <w:position w:val="-2"/>
        </w:rPr>
        <w:t>Pembacaan</w:t>
      </w:r>
      <w:r>
        <w:rPr>
          <w:rFonts w:ascii="Arial" w:hAnsi="Arial" w:cs="Arial" w:eastAsia="Arial"/>
          <w:sz w:val="5"/>
          <w:szCs w:val="5"/>
          <w:spacing w:val="0"/>
          <w:w w:val="111"/>
          <w:position w:val="-2"/>
        </w:rPr>
        <w:t> </w:t>
      </w:r>
      <w:r>
        <w:rPr>
          <w:rFonts w:ascii="Arial" w:hAnsi="Arial" w:cs="Arial" w:eastAsia="Arial"/>
          <w:sz w:val="5"/>
          <w:szCs w:val="5"/>
          <w:spacing w:val="0"/>
          <w:w w:val="100"/>
          <w:position w:val="-2"/>
        </w:rPr>
        <w:t>Jarak</w:t>
      </w:r>
      <w:r>
        <w:rPr>
          <w:rFonts w:ascii="Arial" w:hAnsi="Arial" w:cs="Arial" w:eastAsia="Arial"/>
          <w:sz w:val="5"/>
          <w:szCs w:val="5"/>
          <w:spacing w:val="0"/>
          <w:w w:val="100"/>
          <w:position w:val="-2"/>
        </w:rPr>
        <w:t> </w:t>
      </w:r>
      <w:r>
        <w:rPr>
          <w:rFonts w:ascii="Arial" w:hAnsi="Arial" w:cs="Arial" w:eastAsia="Arial"/>
          <w:sz w:val="5"/>
          <w:szCs w:val="5"/>
          <w:spacing w:val="2"/>
          <w:w w:val="100"/>
          <w:position w:val="-2"/>
        </w:rPr>
        <w:t> </w:t>
      </w:r>
      <w:r>
        <w:rPr>
          <w:rFonts w:ascii="Arial" w:hAnsi="Arial" w:cs="Arial" w:eastAsia="Arial"/>
          <w:sz w:val="5"/>
          <w:szCs w:val="5"/>
          <w:spacing w:val="0"/>
          <w:w w:val="111"/>
          <w:position w:val="-2"/>
        </w:rPr>
        <w:t>oleh</w:t>
      </w:r>
      <w:r>
        <w:rPr>
          <w:rFonts w:ascii="Arial" w:hAnsi="Arial" w:cs="Arial" w:eastAsia="Arial"/>
          <w:sz w:val="5"/>
          <w:szCs w:val="5"/>
          <w:spacing w:val="0"/>
          <w:w w:val="100"/>
          <w:position w:val="0"/>
        </w:rPr>
      </w:r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/>
        <w:br w:type="column"/>
      </w:r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TIDAK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59" w:lineRule="exact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  <w:position w:val="-2"/>
        </w:rPr>
        <w:t>Decision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YA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40" w:lineRule="auto"/>
        <w:ind w:right="-20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TIDAK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1" w:lineRule="exact"/>
        <w:ind w:right="-48"/>
        <w:jc w:val="left"/>
        <w:rPr>
          <w:rFonts w:ascii="Arial" w:hAnsi="Arial" w:cs="Arial" w:eastAsia="Arial"/>
          <w:sz w:val="5"/>
          <w:szCs w:val="5"/>
        </w:rPr>
      </w:pPr>
      <w:rPr/>
      <w:r>
        <w:rPr>
          <w:rFonts w:ascii="Arial" w:hAnsi="Arial" w:cs="Arial" w:eastAsia="Arial"/>
          <w:sz w:val="5"/>
          <w:szCs w:val="5"/>
          <w:spacing w:val="0"/>
          <w:w w:val="111"/>
          <w:position w:val="-3"/>
        </w:rPr>
        <w:t>Pembacaan</w:t>
      </w:r>
      <w:r>
        <w:rPr>
          <w:rFonts w:ascii="Arial" w:hAnsi="Arial" w:cs="Arial" w:eastAsia="Arial"/>
          <w:sz w:val="5"/>
          <w:szCs w:val="5"/>
          <w:spacing w:val="0"/>
          <w:w w:val="111"/>
          <w:position w:val="-3"/>
        </w:rPr>
        <w:t> </w:t>
      </w:r>
      <w:r>
        <w:rPr>
          <w:rFonts w:ascii="Arial" w:hAnsi="Arial" w:cs="Arial" w:eastAsia="Arial"/>
          <w:sz w:val="5"/>
          <w:szCs w:val="5"/>
          <w:spacing w:val="0"/>
          <w:w w:val="100"/>
          <w:position w:val="-3"/>
        </w:rPr>
        <w:t>Jarak</w:t>
      </w:r>
      <w:r>
        <w:rPr>
          <w:rFonts w:ascii="Arial" w:hAnsi="Arial" w:cs="Arial" w:eastAsia="Arial"/>
          <w:sz w:val="5"/>
          <w:szCs w:val="5"/>
          <w:spacing w:val="0"/>
          <w:w w:val="100"/>
          <w:position w:val="-3"/>
        </w:rPr>
        <w:t> </w:t>
      </w:r>
      <w:r>
        <w:rPr>
          <w:rFonts w:ascii="Arial" w:hAnsi="Arial" w:cs="Arial" w:eastAsia="Arial"/>
          <w:sz w:val="5"/>
          <w:szCs w:val="5"/>
          <w:spacing w:val="2"/>
          <w:w w:val="100"/>
          <w:position w:val="-3"/>
        </w:rPr>
        <w:t> </w:t>
      </w:r>
      <w:r>
        <w:rPr>
          <w:rFonts w:ascii="Arial" w:hAnsi="Arial" w:cs="Arial" w:eastAsia="Arial"/>
          <w:sz w:val="5"/>
          <w:szCs w:val="5"/>
          <w:spacing w:val="0"/>
          <w:w w:val="111"/>
          <w:position w:val="-3"/>
        </w:rPr>
        <w:t>oleh</w:t>
      </w:r>
      <w:r>
        <w:rPr>
          <w:rFonts w:ascii="Arial" w:hAnsi="Arial" w:cs="Arial" w:eastAsia="Arial"/>
          <w:sz w:val="5"/>
          <w:szCs w:val="5"/>
          <w:spacing w:val="0"/>
          <w:w w:val="100"/>
          <w:position w:val="0"/>
        </w:rPr>
      </w:r>
    </w:p>
    <w:p>
      <w:pPr>
        <w:spacing w:before="4" w:after="0" w:line="170" w:lineRule="exact"/>
        <w:jc w:val="left"/>
        <w:rPr>
          <w:sz w:val="17"/>
          <w:szCs w:val="17"/>
        </w:rPr>
      </w:pPr>
      <w:rPr/>
      <w:r>
        <w:rPr/>
        <w:br w:type="column"/>
      </w:r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TIDAK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5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42" w:lineRule="exact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  <w:position w:val="-3"/>
        </w:rPr>
        <w:t>Decision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0"/>
        </w:rPr>
      </w:r>
    </w:p>
    <w:p>
      <w:pPr>
        <w:spacing w:before="1" w:after="0" w:line="190" w:lineRule="exact"/>
        <w:jc w:val="left"/>
        <w:rPr>
          <w:sz w:val="19"/>
          <w:szCs w:val="19"/>
        </w:rPr>
      </w:pPr>
      <w:rPr/>
      <w:r>
        <w:rPr/>
        <w:br w:type="column"/>
      </w:r>
      <w:r>
        <w:rPr>
          <w:sz w:val="19"/>
          <w:szCs w:val="19"/>
        </w:rPr>
      </w:r>
    </w:p>
    <w:p>
      <w:pPr>
        <w:spacing w:before="0" w:after="0" w:line="240" w:lineRule="auto"/>
        <w:ind w:right="-20"/>
        <w:jc w:val="left"/>
        <w:tabs>
          <w:tab w:pos="940" w:val="left"/>
        </w:tabs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YA</w:t>
      </w:r>
      <w:r>
        <w:rPr>
          <w:rFonts w:ascii="Arial" w:hAnsi="Arial" w:cs="Arial" w:eastAsia="Arial"/>
          <w:sz w:val="7"/>
          <w:szCs w:val="7"/>
          <w:spacing w:val="-15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ab/>
      </w:r>
      <w:r>
        <w:rPr>
          <w:rFonts w:ascii="Arial" w:hAnsi="Arial" w:cs="Arial" w:eastAsia="Arial"/>
          <w:sz w:val="7"/>
          <w:szCs w:val="7"/>
          <w:spacing w:val="0"/>
          <w:w w:val="105"/>
        </w:rPr>
        <w:t>YA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8" w:equalWidth="0">
            <w:col w:w="1580" w:space="52"/>
            <w:col w:w="218" w:space="57"/>
            <w:col w:w="284" w:space="856"/>
            <w:col w:w="742" w:space="624"/>
            <w:col w:w="568" w:space="105"/>
            <w:col w:w="218" w:space="97"/>
            <w:col w:w="284" w:space="613"/>
            <w:col w:w="2362"/>
          </w:cols>
        </w:sectPr>
      </w:pPr>
      <w:rPr/>
    </w:p>
    <w:p>
      <w:pPr>
        <w:spacing w:before="28" w:after="0" w:line="240" w:lineRule="auto"/>
        <w:ind w:left="1077" w:right="-51"/>
        <w:jc w:val="left"/>
        <w:tabs>
          <w:tab w:pos="2020" w:val="left"/>
        </w:tabs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5"/>
          <w:szCs w:val="5"/>
          <w:spacing w:val="0"/>
          <w:w w:val="109"/>
          <w:position w:val="2"/>
        </w:rPr>
        <w:t>Sensor</w:t>
      </w:r>
      <w:r>
        <w:rPr>
          <w:rFonts w:ascii="Arial" w:hAnsi="Arial" w:cs="Arial" w:eastAsia="Arial"/>
          <w:sz w:val="5"/>
          <w:szCs w:val="5"/>
          <w:spacing w:val="4"/>
          <w:w w:val="109"/>
          <w:position w:val="2"/>
        </w:rPr>
        <w:t> </w:t>
      </w:r>
      <w:r>
        <w:rPr>
          <w:rFonts w:ascii="Arial" w:hAnsi="Arial" w:cs="Arial" w:eastAsia="Arial"/>
          <w:sz w:val="5"/>
          <w:szCs w:val="5"/>
          <w:spacing w:val="0"/>
          <w:w w:val="109"/>
          <w:position w:val="2"/>
        </w:rPr>
        <w:t>Ultrasonik</w:t>
      </w:r>
      <w:r>
        <w:rPr>
          <w:rFonts w:ascii="Arial" w:hAnsi="Arial" w:cs="Arial" w:eastAsia="Arial"/>
          <w:sz w:val="5"/>
          <w:szCs w:val="5"/>
          <w:spacing w:val="-11"/>
          <w:w w:val="109"/>
          <w:position w:val="2"/>
        </w:rPr>
        <w:t> </w:t>
      </w:r>
      <w:r>
        <w:rPr>
          <w:rFonts w:ascii="Arial" w:hAnsi="Arial" w:cs="Arial" w:eastAsia="Arial"/>
          <w:sz w:val="5"/>
          <w:szCs w:val="5"/>
          <w:spacing w:val="0"/>
          <w:w w:val="100"/>
          <w:position w:val="2"/>
        </w:rPr>
        <w:tab/>
      </w:r>
      <w:r>
        <w:rPr>
          <w:rFonts w:ascii="Arial" w:hAnsi="Arial" w:cs="Arial" w:eastAsia="Arial"/>
          <w:sz w:val="5"/>
          <w:szCs w:val="5"/>
          <w:spacing w:val="0"/>
          <w:w w:val="100"/>
          <w:position w:val="2"/>
        </w:rPr>
      </w:r>
      <w:r>
        <w:rPr>
          <w:rFonts w:ascii="Arial" w:hAnsi="Arial" w:cs="Arial" w:eastAsia="Arial"/>
          <w:sz w:val="7"/>
          <w:szCs w:val="7"/>
          <w:spacing w:val="0"/>
          <w:w w:val="109"/>
          <w:position w:val="0"/>
        </w:rPr>
        <w:t>1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0"/>
        </w:rPr>
      </w:r>
    </w:p>
    <w:p>
      <w:pPr>
        <w:spacing w:before="9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80" w:lineRule="exact"/>
        <w:ind w:left="1116" w:right="785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YA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18" w:after="0" w:line="240" w:lineRule="auto"/>
        <w:ind w:right="-49"/>
        <w:jc w:val="left"/>
        <w:rPr>
          <w:rFonts w:ascii="Arial" w:hAnsi="Arial" w:cs="Arial" w:eastAsia="Arial"/>
          <w:sz w:val="5"/>
          <w:szCs w:val="5"/>
        </w:rPr>
      </w:pPr>
      <w:rPr/>
      <w:r>
        <w:rPr/>
        <w:br w:type="column"/>
      </w:r>
      <w:r>
        <w:rPr>
          <w:rFonts w:ascii="Arial" w:hAnsi="Arial" w:cs="Arial" w:eastAsia="Arial"/>
          <w:sz w:val="5"/>
          <w:szCs w:val="5"/>
          <w:spacing w:val="0"/>
          <w:w w:val="111"/>
        </w:rPr>
        <w:t>Pembacaan</w:t>
      </w:r>
      <w:r>
        <w:rPr>
          <w:rFonts w:ascii="Arial" w:hAnsi="Arial" w:cs="Arial" w:eastAsia="Arial"/>
          <w:sz w:val="5"/>
          <w:szCs w:val="5"/>
          <w:spacing w:val="0"/>
          <w:w w:val="111"/>
        </w:rPr>
        <w:t> </w:t>
      </w:r>
      <w:r>
        <w:rPr>
          <w:rFonts w:ascii="Arial" w:hAnsi="Arial" w:cs="Arial" w:eastAsia="Arial"/>
          <w:sz w:val="5"/>
          <w:szCs w:val="5"/>
          <w:spacing w:val="0"/>
          <w:w w:val="100"/>
        </w:rPr>
        <w:t>Jarak</w:t>
      </w:r>
      <w:r>
        <w:rPr>
          <w:rFonts w:ascii="Arial" w:hAnsi="Arial" w:cs="Arial" w:eastAsia="Arial"/>
          <w:sz w:val="5"/>
          <w:szCs w:val="5"/>
          <w:spacing w:val="0"/>
          <w:w w:val="100"/>
        </w:rPr>
        <w:t> </w:t>
      </w:r>
      <w:r>
        <w:rPr>
          <w:rFonts w:ascii="Arial" w:hAnsi="Arial" w:cs="Arial" w:eastAsia="Arial"/>
          <w:sz w:val="5"/>
          <w:szCs w:val="5"/>
          <w:spacing w:val="2"/>
          <w:w w:val="100"/>
        </w:rPr>
        <w:t> </w:t>
      </w:r>
      <w:r>
        <w:rPr>
          <w:rFonts w:ascii="Arial" w:hAnsi="Arial" w:cs="Arial" w:eastAsia="Arial"/>
          <w:sz w:val="5"/>
          <w:szCs w:val="5"/>
          <w:spacing w:val="0"/>
          <w:w w:val="111"/>
        </w:rPr>
        <w:t>oleh</w:t>
      </w:r>
      <w:r>
        <w:rPr>
          <w:rFonts w:ascii="Arial" w:hAnsi="Arial" w:cs="Arial" w:eastAsia="Arial"/>
          <w:sz w:val="5"/>
          <w:szCs w:val="5"/>
          <w:spacing w:val="0"/>
          <w:w w:val="100"/>
        </w:rPr>
      </w:r>
    </w:p>
    <w:p>
      <w:pPr>
        <w:spacing w:before="9" w:after="0" w:line="240" w:lineRule="auto"/>
        <w:ind w:left="65" w:right="-20"/>
        <w:jc w:val="left"/>
        <w:rPr>
          <w:rFonts w:ascii="Arial" w:hAnsi="Arial" w:cs="Arial" w:eastAsia="Arial"/>
          <w:sz w:val="5"/>
          <w:szCs w:val="5"/>
        </w:rPr>
      </w:pPr>
      <w:rPr/>
      <w:r>
        <w:rPr>
          <w:rFonts w:ascii="Arial" w:hAnsi="Arial" w:cs="Arial" w:eastAsia="Arial"/>
          <w:sz w:val="5"/>
          <w:szCs w:val="5"/>
          <w:spacing w:val="0"/>
          <w:w w:val="111"/>
        </w:rPr>
        <w:t>Sensor</w:t>
      </w:r>
      <w:r>
        <w:rPr>
          <w:rFonts w:ascii="Arial" w:hAnsi="Arial" w:cs="Arial" w:eastAsia="Arial"/>
          <w:sz w:val="5"/>
          <w:szCs w:val="5"/>
          <w:spacing w:val="0"/>
          <w:w w:val="111"/>
        </w:rPr>
        <w:t> </w:t>
      </w:r>
      <w:r>
        <w:rPr>
          <w:rFonts w:ascii="Arial" w:hAnsi="Arial" w:cs="Arial" w:eastAsia="Arial"/>
          <w:sz w:val="5"/>
          <w:szCs w:val="5"/>
          <w:spacing w:val="0"/>
          <w:w w:val="111"/>
        </w:rPr>
        <w:t>Ultrasonik</w:t>
      </w:r>
      <w:r>
        <w:rPr>
          <w:rFonts w:ascii="Arial" w:hAnsi="Arial" w:cs="Arial" w:eastAsia="Arial"/>
          <w:sz w:val="5"/>
          <w:szCs w:val="5"/>
          <w:spacing w:val="0"/>
          <w:w w:val="100"/>
        </w:rPr>
      </w:r>
    </w:p>
    <w:p>
      <w:pPr>
        <w:spacing w:before="4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84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YA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0" w:after="0" w:line="75" w:lineRule="exact"/>
        <w:ind w:left="-26" w:right="-46"/>
        <w:jc w:val="center"/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0"/>
          <w:w w:val="105"/>
        </w:rPr>
        <w:t>Decision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8" w:after="0" w:line="240" w:lineRule="auto"/>
        <w:ind w:left="96" w:right="76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2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45" w:after="0" w:line="240" w:lineRule="auto"/>
        <w:ind w:right="-52"/>
        <w:jc w:val="left"/>
        <w:tabs>
          <w:tab w:pos="1040" w:val="left"/>
        </w:tabs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5"/>
          <w:szCs w:val="5"/>
          <w:spacing w:val="0"/>
          <w:w w:val="109"/>
          <w:position w:val="2"/>
        </w:rPr>
        <w:t>Sensor</w:t>
      </w:r>
      <w:r>
        <w:rPr>
          <w:rFonts w:ascii="Arial" w:hAnsi="Arial" w:cs="Arial" w:eastAsia="Arial"/>
          <w:sz w:val="5"/>
          <w:szCs w:val="5"/>
          <w:spacing w:val="4"/>
          <w:w w:val="109"/>
          <w:position w:val="2"/>
        </w:rPr>
        <w:t> </w:t>
      </w:r>
      <w:r>
        <w:rPr>
          <w:rFonts w:ascii="Arial" w:hAnsi="Arial" w:cs="Arial" w:eastAsia="Arial"/>
          <w:sz w:val="5"/>
          <w:szCs w:val="5"/>
          <w:spacing w:val="0"/>
          <w:w w:val="109"/>
          <w:position w:val="2"/>
        </w:rPr>
        <w:t>Ultrasonik</w:t>
      </w:r>
      <w:r>
        <w:rPr>
          <w:rFonts w:ascii="Arial" w:hAnsi="Arial" w:cs="Arial" w:eastAsia="Arial"/>
          <w:sz w:val="5"/>
          <w:szCs w:val="5"/>
          <w:spacing w:val="-11"/>
          <w:w w:val="109"/>
          <w:position w:val="2"/>
        </w:rPr>
        <w:t> </w:t>
      </w:r>
      <w:r>
        <w:rPr>
          <w:rFonts w:ascii="Arial" w:hAnsi="Arial" w:cs="Arial" w:eastAsia="Arial"/>
          <w:sz w:val="5"/>
          <w:szCs w:val="5"/>
          <w:spacing w:val="0"/>
          <w:w w:val="100"/>
          <w:position w:val="2"/>
        </w:rPr>
        <w:tab/>
      </w:r>
      <w:r>
        <w:rPr>
          <w:rFonts w:ascii="Arial" w:hAnsi="Arial" w:cs="Arial" w:eastAsia="Arial"/>
          <w:sz w:val="5"/>
          <w:szCs w:val="5"/>
          <w:spacing w:val="0"/>
          <w:w w:val="100"/>
          <w:position w:val="2"/>
        </w:rPr>
      </w:r>
      <w:r>
        <w:rPr>
          <w:rFonts w:ascii="Arial" w:hAnsi="Arial" w:cs="Arial" w:eastAsia="Arial"/>
          <w:sz w:val="7"/>
          <w:szCs w:val="7"/>
          <w:spacing w:val="0"/>
          <w:w w:val="109"/>
          <w:position w:val="0"/>
        </w:rPr>
        <w:t>3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0"/>
        </w:rPr>
      </w:r>
    </w:p>
    <w:p>
      <w:pPr>
        <w:spacing w:before="9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22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YA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27" w:after="0" w:line="264" w:lineRule="auto"/>
        <w:ind w:left="-6" w:right="-26"/>
        <w:jc w:val="center"/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0"/>
          <w:w w:val="100"/>
        </w:rPr>
        <w:t>Lengan</w:t>
      </w:r>
      <w:r>
        <w:rPr>
          <w:rFonts w:ascii="Arial" w:hAnsi="Arial" w:cs="Arial" w:eastAsia="Arial"/>
          <w:sz w:val="7"/>
          <w:szCs w:val="7"/>
          <w:spacing w:val="13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Kanan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mengambil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sampah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27" w:after="0" w:line="264" w:lineRule="auto"/>
        <w:ind w:left="-6" w:right="980"/>
        <w:jc w:val="center"/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0"/>
          <w:w w:val="100"/>
        </w:rPr>
        <w:t>Lengan</w:t>
      </w:r>
      <w:r>
        <w:rPr>
          <w:rFonts w:ascii="Arial" w:hAnsi="Arial" w:cs="Arial" w:eastAsia="Arial"/>
          <w:sz w:val="7"/>
          <w:szCs w:val="7"/>
          <w:spacing w:val="13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Kiri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mengambil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sampah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1680" w:right="1580"/>
          <w:cols w:num="6" w:equalWidth="0">
            <w:col w:w="2071" w:space="847"/>
            <w:col w:w="568" w:space="375"/>
            <w:col w:w="284" w:space="334"/>
            <w:col w:w="1087" w:space="661"/>
            <w:col w:w="482" w:space="555"/>
            <w:col w:w="1396"/>
          </w:cols>
        </w:sectPr>
      </w:pPr>
      <w:rPr/>
    </w:p>
    <w:p>
      <w:pPr>
        <w:spacing w:before="2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right="-20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Kapal</w:t>
      </w:r>
      <w:r>
        <w:rPr>
          <w:rFonts w:ascii="Arial" w:hAnsi="Arial" w:cs="Arial" w:eastAsia="Arial"/>
          <w:sz w:val="7"/>
          <w:szCs w:val="7"/>
          <w:spacing w:val="1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Maju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2" w:after="0" w:line="220" w:lineRule="exact"/>
        <w:jc w:val="left"/>
        <w:rPr>
          <w:sz w:val="22"/>
          <w:szCs w:val="22"/>
        </w:rPr>
      </w:pPr>
      <w:rPr/>
      <w:r>
        <w:rPr/>
        <w:br w:type="column"/>
      </w:r>
      <w:r>
        <w:rPr>
          <w:sz w:val="22"/>
          <w:szCs w:val="22"/>
        </w:rPr>
      </w:r>
    </w:p>
    <w:p>
      <w:pPr>
        <w:spacing w:before="0" w:after="0" w:line="240" w:lineRule="auto"/>
        <w:ind w:right="-51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Kapal</w:t>
      </w:r>
      <w:r>
        <w:rPr>
          <w:rFonts w:ascii="Arial" w:hAnsi="Arial" w:cs="Arial" w:eastAsia="Arial"/>
          <w:sz w:val="7"/>
          <w:szCs w:val="7"/>
          <w:spacing w:val="1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Mundur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8" w:after="0" w:line="180" w:lineRule="exact"/>
        <w:jc w:val="left"/>
        <w:rPr>
          <w:sz w:val="18"/>
          <w:szCs w:val="18"/>
        </w:rPr>
      </w:pPr>
      <w:rPr/>
      <w:r>
        <w:rPr/>
        <w:br w:type="column"/>
      </w:r>
      <w:r>
        <w:rPr>
          <w:sz w:val="18"/>
          <w:szCs w:val="18"/>
        </w:rPr>
      </w:r>
    </w:p>
    <w:p>
      <w:pPr>
        <w:spacing w:before="0" w:after="0" w:line="240" w:lineRule="auto"/>
        <w:ind w:right="-52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Kapal</w:t>
      </w:r>
      <w:r>
        <w:rPr>
          <w:rFonts w:ascii="Arial" w:hAnsi="Arial" w:cs="Arial" w:eastAsia="Arial"/>
          <w:sz w:val="7"/>
          <w:szCs w:val="7"/>
          <w:spacing w:val="1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Belok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8" w:after="0" w:line="80" w:lineRule="exact"/>
        <w:ind w:left="90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Kanan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2" w:after="0" w:line="220" w:lineRule="exact"/>
        <w:jc w:val="left"/>
        <w:rPr>
          <w:sz w:val="22"/>
          <w:szCs w:val="22"/>
        </w:rPr>
      </w:pPr>
      <w:rPr/>
      <w:r>
        <w:rPr/>
        <w:br w:type="column"/>
      </w:r>
      <w:r>
        <w:rPr>
          <w:sz w:val="22"/>
          <w:szCs w:val="22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Kapal</w:t>
      </w:r>
      <w:r>
        <w:rPr>
          <w:rFonts w:ascii="Arial" w:hAnsi="Arial" w:cs="Arial" w:eastAsia="Arial"/>
          <w:sz w:val="7"/>
          <w:szCs w:val="7"/>
          <w:spacing w:val="1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Belok</w:t>
      </w:r>
      <w:r>
        <w:rPr>
          <w:rFonts w:ascii="Arial" w:hAnsi="Arial" w:cs="Arial" w:eastAsia="Arial"/>
          <w:sz w:val="7"/>
          <w:szCs w:val="7"/>
          <w:spacing w:val="10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</w:rPr>
        <w:t>Kiri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4" w:equalWidth="0">
            <w:col w:w="1482" w:space="626"/>
            <w:col w:w="461" w:space="435"/>
            <w:col w:w="396" w:space="1037"/>
            <w:col w:w="4223"/>
          </w:cols>
        </w:sectPr>
      </w:pPr>
      <w:rPr/>
    </w:p>
    <w:p>
      <w:pPr>
        <w:spacing w:before="9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59" w:lineRule="auto"/>
        <w:ind w:left="6733" w:right="1110" w:firstLine="-19"/>
        <w:jc w:val="left"/>
        <w:tabs>
          <w:tab w:pos="7400" w:val="left"/>
        </w:tabs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Ada</w:t>
      </w:r>
      <w:r>
        <w:rPr>
          <w:rFonts w:ascii="Arial" w:hAnsi="Arial" w:cs="Arial" w:eastAsia="Arial"/>
          <w:sz w:val="7"/>
          <w:szCs w:val="7"/>
          <w:spacing w:val="7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>Perintah</w:t>
      </w:r>
      <w:r>
        <w:rPr>
          <w:rFonts w:ascii="Arial" w:hAnsi="Arial" w:cs="Arial" w:eastAsia="Arial"/>
          <w:sz w:val="7"/>
          <w:szCs w:val="7"/>
          <w:spacing w:val="-6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</w:rPr>
        <w:tab/>
      </w:r>
      <w:r>
        <w:rPr>
          <w:rFonts w:ascii="Arial" w:hAnsi="Arial" w:cs="Arial" w:eastAsia="Arial"/>
          <w:sz w:val="7"/>
          <w:szCs w:val="7"/>
          <w:spacing w:val="0"/>
          <w:w w:val="105"/>
          <w:position w:val="2"/>
        </w:rPr>
        <w:t>YA</w:t>
      </w:r>
      <w:r>
        <w:rPr>
          <w:rFonts w:ascii="Arial" w:hAnsi="Arial" w:cs="Arial" w:eastAsia="Arial"/>
          <w:sz w:val="7"/>
          <w:szCs w:val="7"/>
          <w:spacing w:val="0"/>
          <w:w w:val="105"/>
          <w:position w:val="2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  <w:position w:val="0"/>
        </w:rPr>
        <w:t>Berikutnya?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4" w:after="0" w:line="80" w:lineRule="exact"/>
        <w:ind w:right="1865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TIDAK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51" w:after="0" w:line="240" w:lineRule="auto"/>
        <w:ind w:left="2394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  <w:position w:val="5"/>
        </w:rPr>
        <w:t>YA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5"/>
        </w:rPr>
        <w:t>       </w:t>
      </w:r>
      <w:r>
        <w:rPr>
          <w:rFonts w:ascii="Arial" w:hAnsi="Arial" w:cs="Arial" w:eastAsia="Arial"/>
          <w:sz w:val="7"/>
          <w:szCs w:val="7"/>
          <w:spacing w:val="17"/>
          <w:w w:val="100"/>
          <w:position w:val="5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0"/>
        </w:rPr>
        <w:t>Ada</w:t>
      </w:r>
      <w:r>
        <w:rPr>
          <w:rFonts w:ascii="Arial" w:hAnsi="Arial" w:cs="Arial" w:eastAsia="Arial"/>
          <w:sz w:val="7"/>
          <w:szCs w:val="7"/>
          <w:spacing w:val="7"/>
          <w:w w:val="100"/>
          <w:position w:val="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105"/>
          <w:position w:val="0"/>
        </w:rPr>
        <w:t>Perintah</w:t>
      </w:r>
      <w:r>
        <w:rPr>
          <w:rFonts w:ascii="Arial" w:hAnsi="Arial" w:cs="Arial" w:eastAsia="Arial"/>
          <w:sz w:val="7"/>
          <w:szCs w:val="7"/>
          <w:spacing w:val="0"/>
          <w:w w:val="100"/>
          <w:position w:val="0"/>
        </w:rPr>
      </w:r>
    </w:p>
    <w:p>
      <w:pPr>
        <w:spacing w:before="8" w:after="0" w:line="80" w:lineRule="exact"/>
        <w:ind w:left="2679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Berikutnya?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1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4" w:after="0" w:line="80" w:lineRule="exact"/>
        <w:ind w:left="2582" w:right="-20"/>
        <w:jc w:val="lef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TIDAK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1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54" w:after="0" w:line="80" w:lineRule="exact"/>
        <w:ind w:left="4071" w:right="4348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5"/>
        </w:rPr>
        <w:t>END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7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5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right="-20"/>
        <w:jc w:val="right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0"/>
        </w:rPr>
        <w:t>Decision</w:t>
      </w:r>
      <w:r>
        <w:rPr>
          <w:rFonts w:ascii="Arial" w:hAnsi="Arial" w:cs="Arial" w:eastAsia="Arial"/>
          <w:sz w:val="7"/>
          <w:szCs w:val="7"/>
          <w:spacing w:val="-3"/>
          <w:w w:val="100"/>
        </w:rPr>
        <w:t> </w:t>
      </w:r>
      <w:r>
        <w:rPr>
          <w:rFonts w:ascii="Arial" w:hAnsi="Arial" w:cs="Arial" w:eastAsia="Arial"/>
          <w:sz w:val="7"/>
          <w:szCs w:val="7"/>
          <w:spacing w:val="0"/>
          <w:w w:val="99"/>
        </w:rPr>
        <w:t>1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56" w:after="0" w:line="240" w:lineRule="auto"/>
        <w:ind w:left="-27" w:right="3255"/>
        <w:jc w:val="center"/>
        <w:rPr>
          <w:rFonts w:ascii="Arial" w:hAnsi="Arial" w:cs="Arial" w:eastAsia="Arial"/>
          <w:sz w:val="8"/>
          <w:szCs w:val="8"/>
        </w:rPr>
      </w:pPr>
      <w:rPr/>
      <w:r>
        <w:rPr/>
        <w:br w:type="column"/>
      </w:r>
      <w:r>
        <w:rPr>
          <w:rFonts w:ascii="Arial" w:hAnsi="Arial" w:cs="Arial" w:eastAsia="Arial"/>
          <w:sz w:val="8"/>
          <w:szCs w:val="8"/>
          <w:spacing w:val="0"/>
          <w:w w:val="109"/>
        </w:rPr>
        <w:t>Decision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13" w:after="0" w:line="92" w:lineRule="exact"/>
        <w:ind w:left="117" w:right="3398"/>
        <w:jc w:val="center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9"/>
        </w:rPr>
        <w:t>2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1680" w:right="1580"/>
          <w:cols w:num="2" w:equalWidth="0">
            <w:col w:w="1379" w:space="3630"/>
            <w:col w:w="3651"/>
          </w:cols>
        </w:sectPr>
      </w:pPr>
      <w:rPr/>
    </w:p>
    <w:p>
      <w:pPr>
        <w:spacing w:before="5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4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71" w:lineRule="auto"/>
        <w:ind w:left="751" w:right="-34" w:firstLine="43"/>
        <w:jc w:val="lef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8"/>
        </w:rPr>
        <w:t>Pembacaan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>jarak</w:t>
      </w:r>
      <w:r>
        <w:rPr>
          <w:rFonts w:ascii="Arial" w:hAnsi="Arial" w:cs="Arial" w:eastAsia="Arial"/>
          <w:sz w:val="8"/>
          <w:szCs w:val="8"/>
          <w:spacing w:val="16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dari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>sensor</w:t>
      </w:r>
      <w:r>
        <w:rPr>
          <w:rFonts w:ascii="Arial" w:hAnsi="Arial" w:cs="Arial" w:eastAsia="Arial"/>
          <w:sz w:val="8"/>
          <w:szCs w:val="8"/>
          <w:spacing w:val="21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ultrasonic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Kanan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74" w:after="0" w:line="240" w:lineRule="auto"/>
        <w:ind w:right="-53"/>
        <w:jc w:val="left"/>
        <w:rPr>
          <w:rFonts w:ascii="Arial" w:hAnsi="Arial" w:cs="Arial" w:eastAsia="Arial"/>
          <w:sz w:val="8"/>
          <w:szCs w:val="8"/>
        </w:rPr>
      </w:pPr>
      <w:rPr/>
      <w:r>
        <w:rPr/>
        <w:br w:type="column"/>
      </w:r>
      <w:r>
        <w:rPr>
          <w:rFonts w:ascii="Arial" w:hAnsi="Arial" w:cs="Arial" w:eastAsia="Arial"/>
          <w:sz w:val="8"/>
          <w:szCs w:val="8"/>
          <w:spacing w:val="0"/>
          <w:w w:val="108"/>
        </w:rPr>
        <w:t>TIDAK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4" w:after="0" w:line="190" w:lineRule="exact"/>
        <w:jc w:val="left"/>
        <w:rPr>
          <w:sz w:val="19"/>
          <w:szCs w:val="19"/>
        </w:rPr>
      </w:pPr>
      <w:rPr/>
      <w:r>
        <w:rPr/>
        <w:br w:type="column"/>
      </w:r>
      <w:r>
        <w:rPr>
          <w:sz w:val="19"/>
          <w:szCs w:val="19"/>
        </w:rPr>
      </w:r>
    </w:p>
    <w:p>
      <w:pPr>
        <w:spacing w:before="0" w:after="0" w:line="271" w:lineRule="auto"/>
        <w:ind w:left="19" w:right="-34" w:firstLine="-19"/>
        <w:jc w:val="lef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8"/>
        </w:rPr>
        <w:t>Pembacaan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>jarak</w:t>
      </w:r>
      <w:r>
        <w:rPr>
          <w:rFonts w:ascii="Arial" w:hAnsi="Arial" w:cs="Arial" w:eastAsia="Arial"/>
          <w:sz w:val="8"/>
          <w:szCs w:val="8"/>
          <w:spacing w:val="16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dari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>sensor</w:t>
      </w:r>
      <w:r>
        <w:rPr>
          <w:rFonts w:ascii="Arial" w:hAnsi="Arial" w:cs="Arial" w:eastAsia="Arial"/>
          <w:sz w:val="8"/>
          <w:szCs w:val="8"/>
          <w:spacing w:val="21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ultrasonic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Kiri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74" w:after="0" w:line="240" w:lineRule="auto"/>
        <w:ind w:right="-53"/>
        <w:jc w:val="left"/>
        <w:rPr>
          <w:rFonts w:ascii="Arial" w:hAnsi="Arial" w:cs="Arial" w:eastAsia="Arial"/>
          <w:sz w:val="8"/>
          <w:szCs w:val="8"/>
        </w:rPr>
      </w:pPr>
      <w:rPr/>
      <w:r>
        <w:rPr/>
        <w:br w:type="column"/>
      </w:r>
      <w:r>
        <w:rPr>
          <w:rFonts w:ascii="Arial" w:hAnsi="Arial" w:cs="Arial" w:eastAsia="Arial"/>
          <w:sz w:val="8"/>
          <w:szCs w:val="8"/>
          <w:spacing w:val="0"/>
          <w:w w:val="108"/>
        </w:rPr>
        <w:t>TIDAK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7" w:after="0" w:line="170" w:lineRule="exact"/>
        <w:jc w:val="left"/>
        <w:rPr>
          <w:sz w:val="17"/>
          <w:szCs w:val="17"/>
        </w:rPr>
      </w:pPr>
      <w:rPr/>
      <w:r>
        <w:rPr/>
        <w:br w:type="column"/>
      </w:r>
      <w:r>
        <w:rPr>
          <w:sz w:val="17"/>
          <w:szCs w:val="17"/>
        </w:rPr>
      </w:r>
    </w:p>
    <w:p>
      <w:pPr>
        <w:spacing w:before="0" w:after="0" w:line="273" w:lineRule="auto"/>
        <w:ind w:right="-34" w:firstLine="46"/>
        <w:jc w:val="lef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9"/>
        </w:rPr>
        <w:t>Pembacaan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>jarak</w:t>
      </w:r>
      <w:r>
        <w:rPr>
          <w:rFonts w:ascii="Arial" w:hAnsi="Arial" w:cs="Arial" w:eastAsia="Arial"/>
          <w:sz w:val="8"/>
          <w:szCs w:val="8"/>
          <w:spacing w:val="18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dari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>sensor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1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ultrasonic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Depan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56" w:after="0" w:line="240" w:lineRule="auto"/>
        <w:ind w:right="-53"/>
        <w:jc w:val="left"/>
        <w:rPr>
          <w:rFonts w:ascii="Arial" w:hAnsi="Arial" w:cs="Arial" w:eastAsia="Arial"/>
          <w:sz w:val="8"/>
          <w:szCs w:val="8"/>
        </w:rPr>
      </w:pPr>
      <w:rPr/>
      <w:r>
        <w:rPr/>
        <w:br w:type="column"/>
      </w:r>
      <w:r>
        <w:rPr>
          <w:rFonts w:ascii="Arial" w:hAnsi="Arial" w:cs="Arial" w:eastAsia="Arial"/>
          <w:sz w:val="8"/>
          <w:szCs w:val="8"/>
          <w:spacing w:val="0"/>
          <w:w w:val="109"/>
        </w:rPr>
        <w:t>TIDAK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7" w:after="0" w:line="170" w:lineRule="exact"/>
        <w:jc w:val="left"/>
        <w:rPr>
          <w:sz w:val="17"/>
          <w:szCs w:val="17"/>
        </w:rPr>
      </w:pPr>
      <w:rPr/>
      <w:r>
        <w:rPr/>
        <w:br w:type="column"/>
      </w:r>
      <w:r>
        <w:rPr>
          <w:sz w:val="17"/>
          <w:szCs w:val="17"/>
        </w:rPr>
      </w:r>
    </w:p>
    <w:p>
      <w:pPr>
        <w:spacing w:before="0" w:after="0" w:line="273" w:lineRule="auto"/>
        <w:ind w:left="20" w:right="-34" w:firstLine="-20"/>
        <w:jc w:val="lef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9"/>
        </w:rPr>
        <w:t>Pembacaan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>jarak</w:t>
      </w:r>
      <w:r>
        <w:rPr>
          <w:rFonts w:ascii="Arial" w:hAnsi="Arial" w:cs="Arial" w:eastAsia="Arial"/>
          <w:sz w:val="8"/>
          <w:szCs w:val="8"/>
          <w:spacing w:val="18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dari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>sensor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1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ultrasonic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Kiri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56" w:after="0" w:line="240" w:lineRule="auto"/>
        <w:ind w:right="-20"/>
        <w:jc w:val="left"/>
        <w:rPr>
          <w:rFonts w:ascii="Arial" w:hAnsi="Arial" w:cs="Arial" w:eastAsia="Arial"/>
          <w:sz w:val="8"/>
          <w:szCs w:val="8"/>
        </w:rPr>
      </w:pPr>
      <w:rPr/>
      <w:r>
        <w:rPr/>
        <w:br w:type="column"/>
      </w:r>
      <w:r>
        <w:rPr>
          <w:rFonts w:ascii="Arial" w:hAnsi="Arial" w:cs="Arial" w:eastAsia="Arial"/>
          <w:sz w:val="8"/>
          <w:szCs w:val="8"/>
          <w:spacing w:val="0"/>
          <w:w w:val="109"/>
        </w:rPr>
        <w:t>TIDAK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8" w:equalWidth="0">
            <w:col w:w="1683" w:space="169"/>
            <w:col w:w="256" w:space="434"/>
            <w:col w:w="845" w:space="397"/>
            <w:col w:w="256" w:space="664"/>
            <w:col w:w="946" w:space="168"/>
            <w:col w:w="259" w:space="438"/>
            <w:col w:w="853" w:space="401"/>
            <w:col w:w="891"/>
          </w:cols>
        </w:sectPr>
      </w:pPr>
      <w:rPr/>
    </w:p>
    <w:p>
      <w:pPr>
        <w:spacing w:before="1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70" w:after="0" w:line="92" w:lineRule="exact"/>
        <w:ind w:left="912" w:right="-53"/>
        <w:jc w:val="left"/>
        <w:tabs>
          <w:tab w:pos="2660" w:val="left"/>
        </w:tabs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0"/>
        </w:rPr>
        <w:t>YA</w:t>
      </w:r>
      <w:r>
        <w:rPr>
          <w:rFonts w:ascii="Arial" w:hAnsi="Arial" w:cs="Arial" w:eastAsia="Arial"/>
          <w:sz w:val="8"/>
          <w:szCs w:val="8"/>
          <w:spacing w:val="-14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ab/>
      </w:r>
      <w:r>
        <w:rPr>
          <w:rFonts w:ascii="Arial" w:hAnsi="Arial" w:cs="Arial" w:eastAsia="Arial"/>
          <w:sz w:val="8"/>
          <w:szCs w:val="8"/>
          <w:spacing w:val="0"/>
          <w:w w:val="108"/>
        </w:rPr>
        <w:t>YA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56" w:after="0" w:line="240" w:lineRule="auto"/>
        <w:ind w:right="-20"/>
        <w:jc w:val="left"/>
        <w:tabs>
          <w:tab w:pos="1760" w:val="left"/>
        </w:tabs>
        <w:rPr>
          <w:rFonts w:ascii="Arial" w:hAnsi="Arial" w:cs="Arial" w:eastAsia="Arial"/>
          <w:sz w:val="8"/>
          <w:szCs w:val="8"/>
        </w:rPr>
      </w:pPr>
      <w:rPr/>
      <w:r>
        <w:rPr/>
        <w:br w:type="column"/>
      </w:r>
      <w:r>
        <w:rPr>
          <w:rFonts w:ascii="Arial" w:hAnsi="Arial" w:cs="Arial" w:eastAsia="Arial"/>
          <w:sz w:val="8"/>
          <w:szCs w:val="8"/>
          <w:spacing w:val="0"/>
          <w:w w:val="100"/>
        </w:rPr>
        <w:t>YA</w:t>
      </w:r>
      <w:r>
        <w:rPr>
          <w:rFonts w:ascii="Arial" w:hAnsi="Arial" w:cs="Arial" w:eastAsia="Arial"/>
          <w:sz w:val="8"/>
          <w:szCs w:val="8"/>
          <w:spacing w:val="-13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</w:rPr>
        <w:tab/>
      </w:r>
      <w:r>
        <w:rPr>
          <w:rFonts w:ascii="Arial" w:hAnsi="Arial" w:cs="Arial" w:eastAsia="Arial"/>
          <w:sz w:val="8"/>
          <w:szCs w:val="8"/>
          <w:spacing w:val="0"/>
          <w:w w:val="109"/>
        </w:rPr>
        <w:t>YA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2" w:equalWidth="0">
            <w:col w:w="2776" w:space="2094"/>
            <w:col w:w="3790"/>
          </w:cols>
        </w:sectPr>
      </w:pPr>
      <w:rPr/>
    </w:p>
    <w:p>
      <w:pPr>
        <w:spacing w:before="4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67" w:after="0" w:line="240" w:lineRule="auto"/>
        <w:ind w:right="-20"/>
        <w:jc w:val="righ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0"/>
        </w:rPr>
        <w:t>Kapal</w:t>
      </w:r>
      <w:r>
        <w:rPr>
          <w:rFonts w:ascii="Arial" w:hAnsi="Arial" w:cs="Arial" w:eastAsia="Arial"/>
          <w:sz w:val="8"/>
          <w:szCs w:val="8"/>
          <w:spacing w:val="18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Belok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12" w:after="0" w:line="92" w:lineRule="exact"/>
        <w:ind w:right="86"/>
        <w:jc w:val="righ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8"/>
        </w:rPr>
        <w:t>Kanan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67" w:after="0" w:line="240" w:lineRule="auto"/>
        <w:ind w:left="-27" w:right="-47"/>
        <w:jc w:val="center"/>
        <w:rPr>
          <w:rFonts w:ascii="Arial" w:hAnsi="Arial" w:cs="Arial" w:eastAsia="Arial"/>
          <w:sz w:val="8"/>
          <w:szCs w:val="8"/>
        </w:rPr>
      </w:pPr>
      <w:rPr/>
      <w:r>
        <w:rPr/>
        <w:br w:type="column"/>
      </w:r>
      <w:r>
        <w:rPr>
          <w:rFonts w:ascii="Arial" w:hAnsi="Arial" w:cs="Arial" w:eastAsia="Arial"/>
          <w:sz w:val="8"/>
          <w:szCs w:val="8"/>
          <w:spacing w:val="0"/>
          <w:w w:val="100"/>
        </w:rPr>
        <w:t>Kapal</w:t>
      </w:r>
      <w:r>
        <w:rPr>
          <w:rFonts w:ascii="Arial" w:hAnsi="Arial" w:cs="Arial" w:eastAsia="Arial"/>
          <w:sz w:val="8"/>
          <w:szCs w:val="8"/>
          <w:spacing w:val="18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Belok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12" w:after="0" w:line="92" w:lineRule="exact"/>
        <w:ind w:left="142" w:right="123"/>
        <w:jc w:val="center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8"/>
        </w:rPr>
        <w:t>Kiri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10" w:after="0" w:line="110" w:lineRule="exact"/>
        <w:jc w:val="left"/>
        <w:rPr>
          <w:sz w:val="11"/>
          <w:szCs w:val="11"/>
        </w:rPr>
      </w:pPr>
      <w:rPr/>
      <w:r>
        <w:rPr/>
        <w:br w:type="column"/>
      </w:r>
      <w:r>
        <w:rPr>
          <w:sz w:val="11"/>
          <w:szCs w:val="11"/>
        </w:rPr>
      </w:r>
    </w:p>
    <w:p>
      <w:pPr>
        <w:spacing w:before="0" w:after="0" w:line="240" w:lineRule="auto"/>
        <w:ind w:right="-53"/>
        <w:jc w:val="lef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0"/>
        </w:rPr>
        <w:t>Kapal</w:t>
      </w:r>
      <w:r>
        <w:rPr>
          <w:rFonts w:ascii="Arial" w:hAnsi="Arial" w:cs="Arial" w:eastAsia="Arial"/>
          <w:sz w:val="8"/>
          <w:szCs w:val="8"/>
          <w:spacing w:val="18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Mundur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/>
        <w:br w:type="column"/>
      </w:r>
      <w:r>
        <w:rPr>
          <w:sz w:val="10"/>
          <w:szCs w:val="10"/>
        </w:rPr>
      </w:r>
    </w:p>
    <w:p>
      <w:pPr>
        <w:spacing w:before="0" w:after="0" w:line="240" w:lineRule="auto"/>
        <w:ind w:right="-53"/>
        <w:jc w:val="lef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0"/>
        </w:rPr>
        <w:t>Kapal</w:t>
      </w:r>
      <w:r>
        <w:rPr>
          <w:rFonts w:ascii="Arial" w:hAnsi="Arial" w:cs="Arial" w:eastAsia="Arial"/>
          <w:sz w:val="8"/>
          <w:szCs w:val="8"/>
          <w:spacing w:val="20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Maju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56" w:after="0" w:line="240" w:lineRule="auto"/>
        <w:ind w:left="-27" w:right="-47"/>
        <w:jc w:val="center"/>
        <w:rPr>
          <w:rFonts w:ascii="Arial" w:hAnsi="Arial" w:cs="Arial" w:eastAsia="Arial"/>
          <w:sz w:val="8"/>
          <w:szCs w:val="8"/>
        </w:rPr>
      </w:pPr>
      <w:rPr/>
      <w:r>
        <w:rPr/>
        <w:br w:type="column"/>
      </w:r>
      <w:r>
        <w:rPr>
          <w:rFonts w:ascii="Arial" w:hAnsi="Arial" w:cs="Arial" w:eastAsia="Arial"/>
          <w:sz w:val="8"/>
          <w:szCs w:val="8"/>
          <w:spacing w:val="0"/>
          <w:w w:val="100"/>
        </w:rPr>
        <w:t>Kapal</w:t>
      </w:r>
      <w:r>
        <w:rPr>
          <w:rFonts w:ascii="Arial" w:hAnsi="Arial" w:cs="Arial" w:eastAsia="Arial"/>
          <w:sz w:val="8"/>
          <w:szCs w:val="8"/>
          <w:spacing w:val="20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Belok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13" w:after="0" w:line="240" w:lineRule="auto"/>
        <w:ind w:left="144" w:right="124"/>
        <w:jc w:val="center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9"/>
        </w:rPr>
        <w:t>Kiri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/>
        <w:br w:type="column"/>
      </w:r>
      <w:r>
        <w:rPr>
          <w:sz w:val="10"/>
          <w:szCs w:val="10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0"/>
        </w:rPr>
        <w:t>Kapal</w:t>
      </w:r>
      <w:r>
        <w:rPr>
          <w:rFonts w:ascii="Arial" w:hAnsi="Arial" w:cs="Arial" w:eastAsia="Arial"/>
          <w:sz w:val="8"/>
          <w:szCs w:val="8"/>
          <w:spacing w:val="20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Mundur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6" w:equalWidth="0">
            <w:col w:w="1449" w:space="1284"/>
            <w:col w:w="464" w:space="691"/>
            <w:col w:w="541" w:space="529"/>
            <w:col w:w="439" w:space="1310"/>
            <w:col w:w="468" w:space="698"/>
            <w:col w:w="787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3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right="-20"/>
        <w:jc w:val="righ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0"/>
        </w:rPr>
        <w:t>Ada</w:t>
      </w:r>
      <w:r>
        <w:rPr>
          <w:rFonts w:ascii="Arial" w:hAnsi="Arial" w:cs="Arial" w:eastAsia="Arial"/>
          <w:sz w:val="8"/>
          <w:szCs w:val="8"/>
          <w:spacing w:val="13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</w:rPr>
        <w:t>Perintah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12" w:after="0" w:line="240" w:lineRule="auto"/>
        <w:ind w:right="26"/>
        <w:jc w:val="righ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8"/>
        </w:rPr>
        <w:t>Berikutya?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60" w:after="0" w:line="269" w:lineRule="auto"/>
        <w:ind w:left="1387" w:right="-36" w:firstLine="-1387"/>
        <w:jc w:val="left"/>
        <w:tabs>
          <w:tab w:pos="1400" w:val="left"/>
        </w:tabs>
        <w:rPr>
          <w:rFonts w:ascii="Arial" w:hAnsi="Arial" w:cs="Arial" w:eastAsia="Arial"/>
          <w:sz w:val="8"/>
          <w:szCs w:val="8"/>
        </w:rPr>
      </w:pPr>
      <w:rPr/>
      <w:r>
        <w:rPr/>
        <w:br w:type="column"/>
      </w:r>
      <w:r>
        <w:rPr>
          <w:rFonts w:ascii="Arial" w:hAnsi="Arial" w:cs="Arial" w:eastAsia="Arial"/>
          <w:sz w:val="8"/>
          <w:szCs w:val="8"/>
          <w:spacing w:val="0"/>
          <w:w w:val="100"/>
          <w:position w:val="2"/>
        </w:rPr>
        <w:t>YA</w:t>
      </w:r>
      <w:r>
        <w:rPr>
          <w:rFonts w:ascii="Arial" w:hAnsi="Arial" w:cs="Arial" w:eastAsia="Arial"/>
          <w:sz w:val="8"/>
          <w:szCs w:val="8"/>
          <w:spacing w:val="-14"/>
          <w:w w:val="100"/>
          <w:position w:val="2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  <w:position w:val="2"/>
        </w:rPr>
        <w:tab/>
        <w:tab/>
      </w:r>
      <w:r>
        <w:rPr>
          <w:rFonts w:ascii="Arial" w:hAnsi="Arial" w:cs="Arial" w:eastAsia="Arial"/>
          <w:sz w:val="8"/>
          <w:szCs w:val="8"/>
          <w:spacing w:val="0"/>
          <w:w w:val="108"/>
          <w:position w:val="0"/>
        </w:rPr>
        <w:t>Pembacaan</w:t>
      </w:r>
      <w:r>
        <w:rPr>
          <w:rFonts w:ascii="Arial" w:hAnsi="Arial" w:cs="Arial" w:eastAsia="Arial"/>
          <w:sz w:val="8"/>
          <w:szCs w:val="8"/>
          <w:spacing w:val="0"/>
          <w:w w:val="108"/>
          <w:position w:val="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  <w:position w:val="0"/>
        </w:rPr>
        <w:t>Data</w:t>
      </w:r>
      <w:r>
        <w:rPr>
          <w:rFonts w:ascii="Arial" w:hAnsi="Arial" w:cs="Arial" w:eastAsia="Arial"/>
          <w:sz w:val="8"/>
          <w:szCs w:val="8"/>
          <w:spacing w:val="16"/>
          <w:w w:val="100"/>
          <w:position w:val="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  <w:position w:val="0"/>
        </w:rPr>
        <w:t>Dari</w:t>
      </w:r>
      <w:r>
        <w:rPr>
          <w:rFonts w:ascii="Arial" w:hAnsi="Arial" w:cs="Arial" w:eastAsia="Arial"/>
          <w:sz w:val="8"/>
          <w:szCs w:val="8"/>
          <w:spacing w:val="14"/>
          <w:w w:val="100"/>
          <w:position w:val="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  <w:position w:val="0"/>
        </w:rPr>
        <w:t>RC</w:t>
      </w:r>
      <w:r>
        <w:rPr>
          <w:rFonts w:ascii="Arial" w:hAnsi="Arial" w:cs="Arial" w:eastAsia="Arial"/>
          <w:sz w:val="8"/>
          <w:szCs w:val="8"/>
          <w:spacing w:val="0"/>
          <w:w w:val="108"/>
          <w:position w:val="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  <w:position w:val="0"/>
        </w:rPr>
        <w:t>ke</w:t>
      </w:r>
      <w:r>
        <w:rPr>
          <w:rFonts w:ascii="Arial" w:hAnsi="Arial" w:cs="Arial" w:eastAsia="Arial"/>
          <w:sz w:val="8"/>
          <w:szCs w:val="8"/>
          <w:spacing w:val="9"/>
          <w:w w:val="100"/>
          <w:position w:val="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8"/>
          <w:position w:val="0"/>
        </w:rPr>
        <w:t>Receiver</w:t>
      </w:r>
      <w:r>
        <w:rPr>
          <w:rFonts w:ascii="Arial" w:hAnsi="Arial" w:cs="Arial" w:eastAsia="Arial"/>
          <w:sz w:val="8"/>
          <w:szCs w:val="8"/>
          <w:spacing w:val="0"/>
          <w:w w:val="100"/>
          <w:position w:val="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/>
        <w:br w:type="column"/>
      </w:r>
      <w:r>
        <w:rPr>
          <w:sz w:val="12"/>
          <w:szCs w:val="12"/>
        </w:rPr>
      </w:r>
    </w:p>
    <w:p>
      <w:pPr>
        <w:spacing w:before="0" w:after="0" w:line="240" w:lineRule="auto"/>
        <w:ind w:right="-54"/>
        <w:jc w:val="lef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0"/>
        </w:rPr>
        <w:t>Ada</w:t>
      </w:r>
      <w:r>
        <w:rPr>
          <w:rFonts w:ascii="Arial" w:hAnsi="Arial" w:cs="Arial" w:eastAsia="Arial"/>
          <w:sz w:val="8"/>
          <w:szCs w:val="8"/>
          <w:spacing w:val="15"/>
          <w:w w:val="10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</w:rPr>
        <w:t>Perintah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13" w:after="0" w:line="240" w:lineRule="auto"/>
        <w:ind w:left="46" w:right="-20"/>
        <w:jc w:val="lef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9"/>
        </w:rPr>
        <w:t>Berikutya?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55" w:after="0" w:line="270" w:lineRule="auto"/>
        <w:ind w:left="1400" w:right="204" w:firstLine="-1400"/>
        <w:jc w:val="left"/>
        <w:tabs>
          <w:tab w:pos="1420" w:val="left"/>
        </w:tabs>
        <w:rPr>
          <w:rFonts w:ascii="Arial" w:hAnsi="Arial" w:cs="Arial" w:eastAsia="Arial"/>
          <w:sz w:val="8"/>
          <w:szCs w:val="8"/>
        </w:rPr>
      </w:pPr>
      <w:rPr/>
      <w:r>
        <w:rPr/>
        <w:br w:type="column"/>
      </w:r>
      <w:r>
        <w:rPr>
          <w:rFonts w:ascii="Arial" w:hAnsi="Arial" w:cs="Arial" w:eastAsia="Arial"/>
          <w:sz w:val="8"/>
          <w:szCs w:val="8"/>
          <w:spacing w:val="0"/>
          <w:w w:val="100"/>
          <w:position w:val="2"/>
        </w:rPr>
        <w:t>YA</w:t>
      </w:r>
      <w:r>
        <w:rPr>
          <w:rFonts w:ascii="Arial" w:hAnsi="Arial" w:cs="Arial" w:eastAsia="Arial"/>
          <w:sz w:val="8"/>
          <w:szCs w:val="8"/>
          <w:spacing w:val="-13"/>
          <w:w w:val="100"/>
          <w:position w:val="2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  <w:position w:val="2"/>
        </w:rPr>
        <w:tab/>
        <w:tab/>
      </w:r>
      <w:r>
        <w:rPr>
          <w:rFonts w:ascii="Arial" w:hAnsi="Arial" w:cs="Arial" w:eastAsia="Arial"/>
          <w:sz w:val="8"/>
          <w:szCs w:val="8"/>
          <w:spacing w:val="0"/>
          <w:w w:val="109"/>
          <w:position w:val="0"/>
        </w:rPr>
        <w:t>Pembacaan</w:t>
      </w:r>
      <w:r>
        <w:rPr>
          <w:rFonts w:ascii="Arial" w:hAnsi="Arial" w:cs="Arial" w:eastAsia="Arial"/>
          <w:sz w:val="8"/>
          <w:szCs w:val="8"/>
          <w:spacing w:val="0"/>
          <w:w w:val="109"/>
          <w:position w:val="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  <w:position w:val="0"/>
        </w:rPr>
        <w:t>Data</w:t>
      </w:r>
      <w:r>
        <w:rPr>
          <w:rFonts w:ascii="Arial" w:hAnsi="Arial" w:cs="Arial" w:eastAsia="Arial"/>
          <w:sz w:val="8"/>
          <w:szCs w:val="8"/>
          <w:spacing w:val="17"/>
          <w:w w:val="100"/>
          <w:position w:val="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  <w:position w:val="0"/>
        </w:rPr>
        <w:t>Dari</w:t>
      </w:r>
      <w:r>
        <w:rPr>
          <w:rFonts w:ascii="Arial" w:hAnsi="Arial" w:cs="Arial" w:eastAsia="Arial"/>
          <w:sz w:val="8"/>
          <w:szCs w:val="8"/>
          <w:spacing w:val="15"/>
          <w:w w:val="100"/>
          <w:position w:val="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  <w:position w:val="0"/>
        </w:rPr>
        <w:t>RC</w:t>
      </w:r>
      <w:r>
        <w:rPr>
          <w:rFonts w:ascii="Arial" w:hAnsi="Arial" w:cs="Arial" w:eastAsia="Arial"/>
          <w:sz w:val="8"/>
          <w:szCs w:val="8"/>
          <w:spacing w:val="0"/>
          <w:w w:val="109"/>
          <w:position w:val="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0"/>
          <w:position w:val="0"/>
        </w:rPr>
        <w:t>ke</w:t>
      </w:r>
      <w:r>
        <w:rPr>
          <w:rFonts w:ascii="Arial" w:hAnsi="Arial" w:cs="Arial" w:eastAsia="Arial"/>
          <w:sz w:val="8"/>
          <w:szCs w:val="8"/>
          <w:spacing w:val="10"/>
          <w:w w:val="100"/>
          <w:position w:val="0"/>
        </w:rPr>
        <w:t> </w:t>
      </w:r>
      <w:r>
        <w:rPr>
          <w:rFonts w:ascii="Arial" w:hAnsi="Arial" w:cs="Arial" w:eastAsia="Arial"/>
          <w:sz w:val="8"/>
          <w:szCs w:val="8"/>
          <w:spacing w:val="0"/>
          <w:w w:val="109"/>
          <w:position w:val="0"/>
        </w:rPr>
        <w:t>Receiver</w:t>
      </w:r>
      <w:r>
        <w:rPr>
          <w:rFonts w:ascii="Arial" w:hAnsi="Arial" w:cs="Arial" w:eastAsia="Arial"/>
          <w:sz w:val="8"/>
          <w:szCs w:val="8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4" w:equalWidth="0">
            <w:col w:w="2354" w:space="158"/>
            <w:col w:w="1904" w:space="1402"/>
            <w:col w:w="507" w:space="160"/>
            <w:col w:w="2175"/>
          </w:cols>
        </w:sectPr>
      </w:pPr>
      <w:rPr/>
    </w:p>
    <w:p>
      <w:pPr>
        <w:spacing w:before="1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92" w:lineRule="exact"/>
        <w:ind w:right="-20"/>
        <w:jc w:val="right"/>
        <w:rPr>
          <w:rFonts w:ascii="Arial" w:hAnsi="Arial" w:cs="Arial" w:eastAsia="Arial"/>
          <w:sz w:val="8"/>
          <w:szCs w:val="8"/>
        </w:rPr>
      </w:pPr>
      <w:rPr/>
      <w:r>
        <w:rPr>
          <w:rFonts w:ascii="Arial" w:hAnsi="Arial" w:cs="Arial" w:eastAsia="Arial"/>
          <w:sz w:val="8"/>
          <w:szCs w:val="8"/>
          <w:spacing w:val="0"/>
          <w:w w:val="108"/>
        </w:rPr>
        <w:t>TIDAK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spacing w:before="98" w:after="0" w:line="240" w:lineRule="auto"/>
        <w:ind w:right="-20"/>
        <w:jc w:val="left"/>
        <w:rPr>
          <w:rFonts w:ascii="Arial" w:hAnsi="Arial" w:cs="Arial" w:eastAsia="Arial"/>
          <w:sz w:val="8"/>
          <w:szCs w:val="8"/>
        </w:rPr>
      </w:pPr>
      <w:rPr/>
      <w:r>
        <w:rPr/>
        <w:br w:type="column"/>
      </w:r>
      <w:r>
        <w:rPr>
          <w:rFonts w:ascii="Arial" w:hAnsi="Arial" w:cs="Arial" w:eastAsia="Arial"/>
          <w:sz w:val="8"/>
          <w:szCs w:val="8"/>
          <w:spacing w:val="0"/>
          <w:w w:val="109"/>
        </w:rPr>
        <w:t>TIDAK</w:t>
      </w:r>
      <w:r>
        <w:rPr>
          <w:rFonts w:ascii="Arial" w:hAnsi="Arial" w:cs="Arial" w:eastAsia="Arial"/>
          <w:sz w:val="8"/>
          <w:szCs w:val="8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2" w:equalWidth="0">
            <w:col w:w="1985" w:space="3709"/>
            <w:col w:w="2966"/>
          </w:cols>
        </w:sectPr>
      </w:pPr>
      <w:rPr/>
    </w:p>
    <w:p>
      <w:pPr>
        <w:spacing w:before="10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52" w:after="0" w:line="79" w:lineRule="exact"/>
        <w:ind w:right="-20"/>
        <w:jc w:val="right"/>
        <w:rPr>
          <w:rFonts w:ascii="Arial" w:hAnsi="Arial" w:cs="Arial" w:eastAsia="Arial"/>
          <w:sz w:val="7"/>
          <w:szCs w:val="7"/>
        </w:rPr>
      </w:pPr>
      <w:rPr/>
      <w:r>
        <w:rPr/>
        <w:pict>
          <v:group style="position:absolute;margin-left:204.559067pt;margin-top:26.327358pt;width:214.282212pt;height:170.882131pt;mso-position-horizontal-relative:page;mso-position-vertical-relative:paragraph;z-index:-5562" coordorigin="4091,527" coordsize="4286,3418">
            <v:group style="position:absolute;left:4092;top:1133;width:1364;height:820" coordorigin="4092,1133" coordsize="1364,820">
              <v:shape style="position:absolute;left:4092;top:1133;width:1364;height:820" coordorigin="4092,1133" coordsize="1364,820" path="m4092,1542l4774,1133,5456,1542,4774,1952,4092,1542xe" filled="f" stroked="t" strokeweight=".115626pt" strokecolor="#000000">
                <v:path arrowok="t"/>
              </v:shape>
            </v:group>
            <v:group style="position:absolute;left:6029;top:1133;width:1364;height:820" coordorigin="6029,1133" coordsize="1364,820">
              <v:shape style="position:absolute;left:6029;top:1133;width:1364;height:820" coordorigin="6029,1133" coordsize="1364,820" path="m6029,1542l6711,1133,7394,1542,6711,1952,6029,1542xe" filled="f" stroked="t" strokeweight=".115626pt" strokecolor="#000000">
                <v:path arrowok="t"/>
              </v:shape>
            </v:group>
            <v:group style="position:absolute;left:5456;top:1542;width:526;height:2" coordorigin="5456,1542" coordsize="526,2">
              <v:shape style="position:absolute;left:5456;top:1542;width:526;height:2" coordorigin="5456,1542" coordsize="526,0" path="m5456,1542l5983,1542e" filled="f" stroked="t" strokeweight=".115664pt" strokecolor="#000000">
                <v:path arrowok="t"/>
              </v:shape>
            </v:group>
            <v:group style="position:absolute;left:5976;top:1516;width:53;height:53" coordorigin="5976,1516" coordsize="53,53">
              <v:shape style="position:absolute;left:5976;top:1516;width:53;height:53" coordorigin="5976,1516" coordsize="53,53" path="m5976,1516l5976,1569,6029,1542,5976,1516e" filled="t" fillcolor="#000000" stroked="f">
                <v:path arrowok="t"/>
                <v:fill/>
              </v:shape>
            </v:group>
            <v:group style="position:absolute;left:4433;top:2189;width:682;height:410" coordorigin="4433,2189" coordsize="682,410">
              <v:shape style="position:absolute;left:4433;top:2189;width:682;height:410" coordorigin="4433,2189" coordsize="682,410" path="m4433,2599l5115,2599,5115,2189,4433,2189,4433,2599xe" filled="f" stroked="t" strokeweight=".115626pt" strokecolor="#000000">
                <v:path arrowok="t"/>
              </v:shape>
            </v:group>
            <v:group style="position:absolute;left:4774;top:1952;width:7;height:237" coordorigin="4774,1952" coordsize="7,237">
              <v:shape style="position:absolute;left:4774;top:1952;width:7;height:237" coordorigin="4774,1952" coordsize="7,237" path="m4774,1952l4774,1972,4781,1972,4781,2178,4774,2178,4774,2189e" filled="f" stroked="t" strokeweight=".115485pt" strokecolor="#000000">
                <v:path arrowok="t"/>
              </v:shape>
            </v:group>
            <v:group style="position:absolute;left:4748;top:2136;width:53;height:53" coordorigin="4748,2136" coordsize="53,53">
              <v:shape style="position:absolute;left:4748;top:2136;width:53;height:53" coordorigin="4748,2136" coordsize="53,53" path="m4801,2136l4748,2136,4774,2189,4801,2136e" filled="t" fillcolor="#000000" stroked="f">
                <v:path arrowok="t"/>
                <v:fill/>
              </v:shape>
            </v:group>
            <v:group style="position:absolute;left:6370;top:2189;width:682;height:410" coordorigin="6370,2189" coordsize="682,410">
              <v:shape style="position:absolute;left:6370;top:2189;width:682;height:410" coordorigin="6370,2189" coordsize="682,410" path="m6370,2599l7052,2599,7052,2189,6370,2189,6370,2599xe" filled="f" stroked="t" strokeweight=".115626pt" strokecolor="#000000">
                <v:path arrowok="t"/>
              </v:shape>
            </v:group>
            <v:group style="position:absolute;left:6711;top:1952;width:7;height:237" coordorigin="6711,1952" coordsize="7,237">
              <v:shape style="position:absolute;left:6711;top:1952;width:7;height:237" coordorigin="6711,1952" coordsize="7,237" path="m6711,1952l6711,1972,6719,1972,6719,2178,6711,2178,6711,2189e" filled="f" stroked="t" strokeweight=".115485pt" strokecolor="#000000">
                <v:path arrowok="t"/>
              </v:shape>
            </v:group>
            <v:group style="position:absolute;left:6685;top:2136;width:53;height:53" coordorigin="6685,2136" coordsize="53,53">
              <v:shape style="position:absolute;left:6685;top:2136;width:53;height:53" coordorigin="6685,2136" coordsize="53,53" path="m6738,2136l6685,2136,6711,2189,6738,2136e" filled="t" fillcolor="#000000" stroked="f">
                <v:path arrowok="t"/>
                <v:fill/>
              </v:shape>
            </v:group>
            <v:group style="position:absolute;left:5347;top:2945;width:818;height:492" coordorigin="5347,2945" coordsize="818,492">
              <v:shape style="position:absolute;left:5347;top:2945;width:818;height:492" coordorigin="5347,2945" coordsize="818,492" path="m5347,3191l5757,2945,6166,3191,5757,3437,5347,3191xe" filled="f" stroked="t" strokeweight=".115626pt" strokecolor="#000000">
                <v:path arrowok="t"/>
              </v:shape>
            </v:group>
            <v:group style="position:absolute;left:4774;top:2627;width:982;height:271" coordorigin="4774,2627" coordsize="982,271">
              <v:shape style="position:absolute;left:4774;top:2627;width:982;height:271" coordorigin="4774,2627" coordsize="982,271" path="m4774,2627l4774,2748,5757,2748,5757,2898e" filled="f" stroked="t" strokeweight=".115651pt" strokecolor="#000000">
                <v:path arrowok="t"/>
              </v:shape>
            </v:group>
            <v:group style="position:absolute;left:5730;top:2892;width:53;height:53" coordorigin="5730,2892" coordsize="53,53">
              <v:shape style="position:absolute;left:5730;top:2892;width:53;height:53" coordorigin="5730,2892" coordsize="53,53" path="m5783,2892l5730,2892,5757,2945,5783,2892e" filled="t" fillcolor="#000000" stroked="f">
                <v:path arrowok="t"/>
                <v:fill/>
              </v:shape>
            </v:group>
            <v:group style="position:absolute;left:5757;top:2572;width:955;height:327" coordorigin="5757,2572" coordsize="955,327">
              <v:shape style="position:absolute;left:5757;top:2572;width:955;height:327" coordorigin="5757,2572" coordsize="955,327" path="m6711,2572l6711,2736,5757,2736,5757,2898e" filled="f" stroked="t" strokeweight=".115645pt" strokecolor="#000000">
                <v:path arrowok="t"/>
              </v:shape>
            </v:group>
            <v:group style="position:absolute;left:5730;top:2892;width:53;height:53" coordorigin="5730,2892" coordsize="53,53">
              <v:shape style="position:absolute;left:5730;top:2892;width:53;height:53" coordorigin="5730,2892" coordsize="53,53" path="m5783,2892l5730,2892,5757,2945,5783,2892e" filled="t" fillcolor="#000000" stroked="f">
                <v:path arrowok="t"/>
                <v:fill/>
              </v:shape>
            </v:group>
            <v:group style="position:absolute;left:7394;top:1542;width:641;height:600" coordorigin="7394,1542" coordsize="641,600">
              <v:shape style="position:absolute;left:7394;top:1542;width:641;height:600" coordorigin="7394,1542" coordsize="641,600" path="m7394,1542l8035,1542,8035,2142e" filled="f" stroked="t" strokeweight=".115581pt" strokecolor="#000000">
                <v:path arrowok="t"/>
              </v:shape>
            </v:group>
            <v:group style="position:absolute;left:8008;top:2136;width:53;height:53" coordorigin="8008,2136" coordsize="53,53">
              <v:shape style="position:absolute;left:8008;top:2136;width:53;height:53" coordorigin="8008,2136" coordsize="53,53" path="m8061,2136l8008,2136,8035,2189,8061,2136e" filled="t" fillcolor="#000000" stroked="f">
                <v:path arrowok="t"/>
                <v:fill/>
              </v:shape>
            </v:group>
            <v:group style="position:absolute;left:7694;top:2189;width:682;height:410" coordorigin="7694,2189" coordsize="682,410">
              <v:shape style="position:absolute;left:7694;top:2189;width:682;height:410" coordorigin="7694,2189" coordsize="682,410" path="m7694,2599l8376,2599,8376,2189,7694,2189,7694,2599xe" filled="f" stroked="t" strokeweight=".115626pt" strokecolor="#000000">
                <v:path arrowok="t"/>
              </v:shape>
            </v:group>
            <v:group style="position:absolute;left:5416;top:3670;width:680;height:273" coordorigin="5416,3670" coordsize="680,273">
              <v:shape style="position:absolute;left:5416;top:3670;width:680;height:273" coordorigin="5416,3670" coordsize="680,273" path="m5552,3943l5961,3943,5984,3941,6044,3915,6085,3864,6097,3821,6095,3796,6072,3731,6027,3687,5966,3670,5961,3670,5552,3670,5529,3672,5469,3698,5428,3748,5416,3791,5418,3817,5441,3882,5486,3926,5547,3943,5552,3943xe" filled="f" stroked="t" strokeweight=".115649pt" strokecolor="#000000">
                <v:path arrowok="t"/>
              </v:shape>
            </v:group>
            <v:group style="position:absolute;left:5757;top:3437;width:9;height:233" coordorigin="5757,3437" coordsize="9,233">
              <v:shape style="position:absolute;left:5757;top:3437;width:9;height:233" coordorigin="5757,3437" coordsize="9,233" path="m5757,3437l5757,3455,5765,3455,5765,3656,5757,3656,5757,3670e" filled="f" stroked="t" strokeweight=".115486pt" strokecolor="#000000">
                <v:path arrowok="t"/>
              </v:shape>
            </v:group>
            <v:group style="position:absolute;left:5730;top:3617;width:53;height:53" coordorigin="5730,3617" coordsize="53,53">
              <v:shape style="position:absolute;left:5730;top:3617;width:53;height:53" coordorigin="5730,3617" coordsize="53,53" path="m5783,3617l5730,3617,5757,3670,5783,3617e" filled="t" fillcolor="#000000" stroked="f">
                <v:path arrowok="t"/>
                <v:fill/>
              </v:shape>
            </v:group>
            <v:group style="position:absolute;left:7694;top:2986;width:682;height:410" coordorigin="7694,2986" coordsize="682,410">
              <v:shape style="position:absolute;left:7694;top:2986;width:682;height:410" coordorigin="7694,2986" coordsize="682,410" path="m7694,3396l8376,3396,8376,2986,7694,2986,7694,3396xe" filled="f" stroked="t" strokeweight=".115626pt" strokecolor="#000000">
                <v:path arrowok="t"/>
              </v:shape>
            </v:group>
            <v:group style="position:absolute;left:8035;top:2599;width:2;height:341" coordorigin="8035,2599" coordsize="2,341">
              <v:shape style="position:absolute;left:8035;top:2599;width:2;height:341" coordorigin="8035,2599" coordsize="0,341" path="m8035,2599l8035,2939e" filled="f" stroked="t" strokeweight=".115485pt" strokecolor="#000000">
                <v:path arrowok="t"/>
              </v:shape>
            </v:group>
            <v:group style="position:absolute;left:8008;top:2933;width:53;height:53" coordorigin="8008,2933" coordsize="53,53">
              <v:shape style="position:absolute;left:8008;top:2933;width:53;height:53" coordorigin="8008,2933" coordsize="53,53" path="m8061,2933l8008,2933,8035,2986,8061,2933e" filled="t" fillcolor="#000000" stroked="f">
                <v:path arrowok="t"/>
                <v:fill/>
              </v:shape>
            </v:group>
            <v:group style="position:absolute;left:6166;top:3191;width:1481;height:2" coordorigin="6166,3191" coordsize="1481,2">
              <v:shape style="position:absolute;left:6166;top:3191;width:1481;height:2" coordorigin="6166,3191" coordsize="1481,0" path="m6166,3191l7647,3191e" filled="f" stroked="t" strokeweight=".115664pt" strokecolor="#000000">
                <v:path arrowok="t"/>
              </v:shape>
            </v:group>
            <v:group style="position:absolute;left:7640;top:3164;width:53;height:53" coordorigin="7640,3164" coordsize="53,53">
              <v:shape style="position:absolute;left:7640;top:3164;width:53;height:53" coordorigin="7640,3164" coordsize="53,53" path="m7640,3164l7640,3218,7694,3191,7640,3164e" filled="t" fillcolor="#000000" stroked="f">
                <v:path arrowok="t"/>
                <v:fill/>
              </v:shape>
            </v:group>
            <v:group style="position:absolute;left:4556;top:528;width:437;height:437" coordorigin="4556,528" coordsize="437,437">
              <v:shape style="position:absolute;left:4556;top:528;width:437;height:437" coordorigin="4556,528" coordsize="437,437" path="m4556,746l4567,679,4596,620,4641,573,4698,541,4764,528,4788,529,4856,545,4913,578,4956,626,4984,684,4993,746,4991,769,4988,792,4964,854,4924,905,4871,942,4808,962,4785,964,4760,963,4693,947,4636,914,4593,866,4565,808,4557,765,4556,746xe" filled="f" stroked="t" strokeweight=".115584pt" strokecolor="#000000">
                <v:path arrowok="t"/>
              </v:shape>
            </v:group>
            <v:group style="position:absolute;left:4774;top:965;width:2;height:121" coordorigin="4774,965" coordsize="2,121">
              <v:shape style="position:absolute;left:4774;top:965;width:2;height:121" coordorigin="4774,965" coordsize="0,121" path="m4774,965l4774,1086e" filled="f" stroked="t" strokeweight=".115485pt" strokecolor="#000000">
                <v:path arrowok="t"/>
              </v:shape>
            </v:group>
            <v:group style="position:absolute;left:4748;top:1079;width:53;height:53" coordorigin="4748,1079" coordsize="53,53">
              <v:shape style="position:absolute;left:4748;top:1079;width:53;height:53" coordorigin="4748,1079" coordsize="53,53" path="m4801,1079l4748,1079,4774,1133,4801,1079e" filled="t" fillcolor="#000000" stroked="f">
                <v:path arrowok="t"/>
                <v:fill/>
              </v:shape>
            </v:group>
            <w10:wrap type="none"/>
          </v:group>
        </w:pict>
      </w:r>
      <w:r>
        <w:rPr>
          <w:rFonts w:ascii="Arial" w:hAnsi="Arial" w:cs="Arial" w:eastAsia="Arial"/>
          <w:sz w:val="7"/>
          <w:szCs w:val="7"/>
          <w:spacing w:val="0"/>
          <w:w w:val="99"/>
        </w:rPr>
        <w:t>END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51" w:after="0" w:line="80" w:lineRule="exact"/>
        <w:ind w:right="-20"/>
        <w:jc w:val="left"/>
        <w:rPr>
          <w:rFonts w:ascii="Arial" w:hAnsi="Arial" w:cs="Arial" w:eastAsia="Arial"/>
          <w:sz w:val="7"/>
          <w:szCs w:val="7"/>
        </w:rPr>
      </w:pPr>
      <w:rPr/>
      <w:r>
        <w:rPr/>
        <w:br w:type="column"/>
      </w:r>
      <w:r>
        <w:rPr>
          <w:rFonts w:ascii="Arial" w:hAnsi="Arial" w:cs="Arial" w:eastAsia="Arial"/>
          <w:sz w:val="7"/>
          <w:szCs w:val="7"/>
          <w:spacing w:val="0"/>
          <w:w w:val="100"/>
        </w:rPr>
        <w:t>END</w:t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2" w:equalWidth="0">
            <w:col w:w="2176" w:space="3821"/>
            <w:col w:w="2663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53" w:after="0" w:line="240" w:lineRule="auto"/>
        <w:ind w:left="2883" w:right="5320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6"/>
        </w:rPr>
        <w:t>Decision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12" w:after="0" w:line="103" w:lineRule="exact"/>
        <w:ind w:left="3040" w:right="5478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6"/>
        </w:rPr>
        <w:t>3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1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7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68" w:lineRule="auto"/>
        <w:ind w:left="2575" w:right="-36" w:firstLine="51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Pembacaan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6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jarak</w:t>
      </w:r>
      <w:r>
        <w:rPr>
          <w:rFonts w:ascii="Arial" w:hAnsi="Arial" w:cs="Arial" w:eastAsia="Arial"/>
          <w:sz w:val="9"/>
          <w:szCs w:val="9"/>
          <w:spacing w:val="14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6"/>
        </w:rPr>
        <w:t>dari</w:t>
      </w:r>
      <w:r>
        <w:rPr>
          <w:rFonts w:ascii="Arial" w:hAnsi="Arial" w:cs="Arial" w:eastAsia="Arial"/>
          <w:sz w:val="9"/>
          <w:szCs w:val="9"/>
          <w:spacing w:val="0"/>
          <w:w w:val="106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sensor</w:t>
      </w:r>
      <w:r>
        <w:rPr>
          <w:rFonts w:ascii="Arial" w:hAnsi="Arial" w:cs="Arial" w:eastAsia="Arial"/>
          <w:sz w:val="9"/>
          <w:szCs w:val="9"/>
          <w:spacing w:val="18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ultrasonic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6"/>
        </w:rPr>
        <w:t>Depan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53" w:after="0" w:line="240" w:lineRule="auto"/>
        <w:ind w:right="-54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106"/>
        </w:rPr>
        <w:t>TIDAK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7" w:after="0" w:line="180" w:lineRule="exact"/>
        <w:jc w:val="left"/>
        <w:rPr>
          <w:sz w:val="18"/>
          <w:szCs w:val="18"/>
        </w:rPr>
      </w:pPr>
      <w:rPr/>
      <w:r>
        <w:rPr/>
        <w:br w:type="column"/>
      </w:r>
      <w:r>
        <w:rPr>
          <w:sz w:val="18"/>
          <w:szCs w:val="18"/>
        </w:rPr>
      </w:r>
    </w:p>
    <w:p>
      <w:pPr>
        <w:spacing w:before="0" w:after="0" w:line="268" w:lineRule="auto"/>
        <w:ind w:right="-36" w:firstLine="48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Pembacaan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6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jarak</w:t>
      </w:r>
      <w:r>
        <w:rPr>
          <w:rFonts w:ascii="Arial" w:hAnsi="Arial" w:cs="Arial" w:eastAsia="Arial"/>
          <w:sz w:val="9"/>
          <w:szCs w:val="9"/>
          <w:spacing w:val="14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6"/>
        </w:rPr>
        <w:t>dari</w:t>
      </w:r>
      <w:r>
        <w:rPr>
          <w:rFonts w:ascii="Arial" w:hAnsi="Arial" w:cs="Arial" w:eastAsia="Arial"/>
          <w:sz w:val="9"/>
          <w:szCs w:val="9"/>
          <w:spacing w:val="0"/>
          <w:w w:val="106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sensor</w:t>
      </w:r>
      <w:r>
        <w:rPr>
          <w:rFonts w:ascii="Arial" w:hAnsi="Arial" w:cs="Arial" w:eastAsia="Arial"/>
          <w:sz w:val="9"/>
          <w:szCs w:val="9"/>
          <w:spacing w:val="18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ultrasonic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6"/>
        </w:rPr>
        <w:t>Kanan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53" w:after="0" w:line="240" w:lineRule="auto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106"/>
        </w:rPr>
        <w:t>TIDAK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4" w:equalWidth="0">
            <w:col w:w="3614" w:space="185"/>
            <w:col w:w="284" w:space="433"/>
            <w:col w:w="1033" w:space="392"/>
            <w:col w:w="2719"/>
          </w:cols>
        </w:sectPr>
      </w:pPr>
      <w:rPr/>
    </w:p>
    <w:p>
      <w:pPr>
        <w:spacing w:before="6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3" w:after="0" w:line="103" w:lineRule="exact"/>
        <w:ind w:left="2757" w:right="-20"/>
        <w:jc w:val="left"/>
        <w:tabs>
          <w:tab w:pos="4680" w:val="left"/>
        </w:tabs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YA</w:t>
      </w:r>
      <w:r>
        <w:rPr>
          <w:rFonts w:ascii="Arial" w:hAnsi="Arial" w:cs="Arial" w:eastAsia="Arial"/>
          <w:sz w:val="9"/>
          <w:szCs w:val="9"/>
          <w:spacing w:val="-18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</w:rPr>
        <w:tab/>
      </w:r>
      <w:r>
        <w:rPr>
          <w:rFonts w:ascii="Arial" w:hAnsi="Arial" w:cs="Arial" w:eastAsia="Arial"/>
          <w:sz w:val="9"/>
          <w:szCs w:val="9"/>
          <w:spacing w:val="0"/>
          <w:w w:val="106"/>
        </w:rPr>
        <w:t>YA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right="-20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Kapal</w:t>
      </w:r>
      <w:r>
        <w:rPr>
          <w:rFonts w:ascii="Arial" w:hAnsi="Arial" w:cs="Arial" w:eastAsia="Arial"/>
          <w:sz w:val="9"/>
          <w:szCs w:val="9"/>
          <w:spacing w:val="16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6"/>
        </w:rPr>
        <w:t>Maju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8" w:after="0" w:line="150" w:lineRule="exact"/>
        <w:jc w:val="left"/>
        <w:rPr>
          <w:sz w:val="15"/>
          <w:szCs w:val="15"/>
        </w:rPr>
      </w:pPr>
      <w:rPr/>
      <w:r>
        <w:rPr/>
        <w:br w:type="column"/>
      </w:r>
      <w:r>
        <w:rPr>
          <w:sz w:val="15"/>
          <w:szCs w:val="15"/>
        </w:rPr>
      </w:r>
    </w:p>
    <w:p>
      <w:pPr>
        <w:spacing w:before="0" w:after="0" w:line="240" w:lineRule="auto"/>
        <w:ind w:left="-28" w:right="-48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Kapal</w:t>
      </w:r>
      <w:r>
        <w:rPr>
          <w:rFonts w:ascii="Arial" w:hAnsi="Arial" w:cs="Arial" w:eastAsia="Arial"/>
          <w:sz w:val="9"/>
          <w:szCs w:val="9"/>
          <w:spacing w:val="16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6"/>
        </w:rPr>
        <w:t>Belok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12" w:after="0" w:line="103" w:lineRule="exact"/>
        <w:ind w:left="90" w:right="71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6"/>
        </w:rPr>
        <w:t>Kanan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0" w:after="0" w:line="240" w:lineRule="auto"/>
        <w:ind w:right="-20"/>
        <w:jc w:val="lef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Kapal</w:t>
      </w:r>
      <w:r>
        <w:rPr>
          <w:rFonts w:ascii="Arial" w:hAnsi="Arial" w:cs="Arial" w:eastAsia="Arial"/>
          <w:sz w:val="9"/>
          <w:szCs w:val="9"/>
          <w:spacing w:val="16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6"/>
        </w:rPr>
        <w:t>Mundur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3" w:equalWidth="0">
            <w:col w:w="3336" w:space="1439"/>
            <w:col w:w="514" w:space="766"/>
            <w:col w:w="2605"/>
          </w:cols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right="-20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0"/>
        </w:rPr>
        <w:t>Ada</w:t>
      </w:r>
      <w:r>
        <w:rPr>
          <w:rFonts w:ascii="Arial" w:hAnsi="Arial" w:cs="Arial" w:eastAsia="Arial"/>
          <w:sz w:val="9"/>
          <w:szCs w:val="9"/>
          <w:spacing w:val="12"/>
          <w:w w:val="10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6"/>
        </w:rPr>
        <w:t>Perintah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12" w:after="0" w:line="240" w:lineRule="auto"/>
        <w:ind w:right="31"/>
        <w:jc w:val="right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6"/>
        </w:rPr>
        <w:t>Berikutya?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54" w:after="0" w:line="265" w:lineRule="auto"/>
        <w:ind w:left="1538" w:right="1968" w:firstLine="-1538"/>
        <w:jc w:val="left"/>
        <w:tabs>
          <w:tab w:pos="1560" w:val="left"/>
        </w:tabs>
        <w:rPr>
          <w:rFonts w:ascii="Arial" w:hAnsi="Arial" w:cs="Arial" w:eastAsia="Arial"/>
          <w:sz w:val="9"/>
          <w:szCs w:val="9"/>
        </w:rPr>
      </w:pPr>
      <w:rPr/>
      <w:r>
        <w:rPr/>
        <w:br w:type="column"/>
      </w:r>
      <w:r>
        <w:rPr>
          <w:rFonts w:ascii="Arial" w:hAnsi="Arial" w:cs="Arial" w:eastAsia="Arial"/>
          <w:sz w:val="9"/>
          <w:szCs w:val="9"/>
          <w:spacing w:val="0"/>
          <w:w w:val="100"/>
          <w:position w:val="2"/>
        </w:rPr>
        <w:t>YA</w:t>
      </w:r>
      <w:r>
        <w:rPr>
          <w:rFonts w:ascii="Arial" w:hAnsi="Arial" w:cs="Arial" w:eastAsia="Arial"/>
          <w:sz w:val="9"/>
          <w:szCs w:val="9"/>
          <w:spacing w:val="-18"/>
          <w:w w:val="100"/>
          <w:position w:val="2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2"/>
        </w:rPr>
        <w:tab/>
        <w:tab/>
      </w:r>
      <w:r>
        <w:rPr>
          <w:rFonts w:ascii="Arial" w:hAnsi="Arial" w:cs="Arial" w:eastAsia="Arial"/>
          <w:sz w:val="9"/>
          <w:szCs w:val="9"/>
          <w:spacing w:val="0"/>
          <w:w w:val="106"/>
          <w:position w:val="0"/>
        </w:rPr>
        <w:t>Pembacaan</w:t>
      </w:r>
      <w:r>
        <w:rPr>
          <w:rFonts w:ascii="Arial" w:hAnsi="Arial" w:cs="Arial" w:eastAsia="Arial"/>
          <w:sz w:val="9"/>
          <w:szCs w:val="9"/>
          <w:spacing w:val="0"/>
          <w:w w:val="106"/>
          <w:position w:val="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0"/>
        </w:rPr>
        <w:t>Data</w:t>
      </w:r>
      <w:r>
        <w:rPr>
          <w:rFonts w:ascii="Arial" w:hAnsi="Arial" w:cs="Arial" w:eastAsia="Arial"/>
          <w:sz w:val="9"/>
          <w:szCs w:val="9"/>
          <w:spacing w:val="13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0"/>
        </w:rPr>
        <w:t>Dari</w:t>
      </w:r>
      <w:r>
        <w:rPr>
          <w:rFonts w:ascii="Arial" w:hAnsi="Arial" w:cs="Arial" w:eastAsia="Arial"/>
          <w:sz w:val="9"/>
          <w:szCs w:val="9"/>
          <w:spacing w:val="12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6"/>
          <w:position w:val="0"/>
        </w:rPr>
        <w:t>RC</w:t>
      </w:r>
      <w:r>
        <w:rPr>
          <w:rFonts w:ascii="Arial" w:hAnsi="Arial" w:cs="Arial" w:eastAsia="Arial"/>
          <w:sz w:val="9"/>
          <w:szCs w:val="9"/>
          <w:spacing w:val="0"/>
          <w:w w:val="106"/>
          <w:position w:val="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0"/>
        </w:rPr>
        <w:t>ke</w:t>
      </w:r>
      <w:r>
        <w:rPr>
          <w:rFonts w:ascii="Arial" w:hAnsi="Arial" w:cs="Arial" w:eastAsia="Arial"/>
          <w:sz w:val="9"/>
          <w:szCs w:val="9"/>
          <w:spacing w:val="8"/>
          <w:w w:val="100"/>
          <w:position w:val="0"/>
        </w:rPr>
        <w:t> </w:t>
      </w:r>
      <w:r>
        <w:rPr>
          <w:rFonts w:ascii="Arial" w:hAnsi="Arial" w:cs="Arial" w:eastAsia="Arial"/>
          <w:sz w:val="9"/>
          <w:szCs w:val="9"/>
          <w:spacing w:val="0"/>
          <w:w w:val="106"/>
          <w:position w:val="0"/>
        </w:rPr>
        <w:t>Receiver</w:t>
      </w:r>
      <w:r>
        <w:rPr>
          <w:rFonts w:ascii="Arial" w:hAnsi="Arial" w:cs="Arial" w:eastAsia="Arial"/>
          <w:sz w:val="9"/>
          <w:szCs w:val="9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  <w:cols w:num="2" w:equalWidth="0">
            <w:col w:w="4355" w:space="175"/>
            <w:col w:w="4130"/>
          </w:cols>
        </w:sectPr>
      </w:pPr>
      <w:rPr/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103" w:lineRule="exact"/>
        <w:ind w:left="3635" w:right="4654"/>
        <w:jc w:val="center"/>
        <w:rPr>
          <w:rFonts w:ascii="Arial" w:hAnsi="Arial" w:cs="Arial" w:eastAsia="Arial"/>
          <w:sz w:val="9"/>
          <w:szCs w:val="9"/>
        </w:rPr>
      </w:pPr>
      <w:rPr/>
      <w:r>
        <w:rPr>
          <w:rFonts w:ascii="Arial" w:hAnsi="Arial" w:cs="Arial" w:eastAsia="Arial"/>
          <w:sz w:val="9"/>
          <w:szCs w:val="9"/>
          <w:spacing w:val="0"/>
          <w:w w:val="106"/>
        </w:rPr>
        <w:t>TIDAK</w:t>
      </w:r>
      <w:r>
        <w:rPr>
          <w:rFonts w:ascii="Arial" w:hAnsi="Arial" w:cs="Arial" w:eastAsia="Arial"/>
          <w:sz w:val="9"/>
          <w:szCs w:val="9"/>
          <w:spacing w:val="0"/>
          <w:w w:val="100"/>
        </w:rPr>
      </w:r>
    </w:p>
    <w:p>
      <w:pPr>
        <w:spacing w:before="4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969" w:right="4443"/>
        <w:jc w:val="center"/>
        <w:rPr>
          <w:rFonts w:ascii="Arial" w:hAnsi="Arial" w:cs="Arial" w:eastAsia="Arial"/>
          <w:sz w:val="7"/>
          <w:szCs w:val="7"/>
        </w:rPr>
      </w:pPr>
      <w:rPr/>
      <w:r>
        <w:rPr>
          <w:rFonts w:ascii="Arial" w:hAnsi="Arial" w:cs="Arial" w:eastAsia="Arial"/>
          <w:sz w:val="7"/>
          <w:szCs w:val="7"/>
          <w:spacing w:val="0"/>
          <w:w w:val="109"/>
        </w:rPr>
        <w:t>END</w:t>
      </w:r>
      <w:r>
        <w:rPr>
          <w:rFonts w:ascii="Arial" w:hAnsi="Arial" w:cs="Arial" w:eastAsia="Arial"/>
          <w:sz w:val="7"/>
          <w:szCs w:val="7"/>
          <w:spacing w:val="0"/>
          <w:w w:val="100"/>
        </w:rPr>
      </w:r>
    </w:p>
    <w:p>
      <w:pPr>
        <w:spacing w:before="9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2749" w:right="-20"/>
        <w:jc w:val="left"/>
        <w:rPr>
          <w:rFonts w:ascii="Times New Roman" w:hAnsi="Times New Roman" w:cs="Times New Roman" w:eastAsia="Times New Roman"/>
          <w:sz w:val="22"/>
          <w:szCs w:val="22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5.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Flowcha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s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t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em</w:t>
      </w:r>
      <w:r>
        <w:rPr>
          <w:rFonts w:ascii="Times New Roman" w:hAnsi="Times New Roman" w:cs="Times New Roman" w:eastAsia="Times New Roman"/>
          <w:sz w:val="22"/>
          <w:szCs w:val="22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enda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l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2"/>
          <w:szCs w:val="22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2"/>
          <w:szCs w:val="22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2"/>
          <w:szCs w:val="22"/>
          <w:spacing w:val="-2"/>
          <w:w w:val="100"/>
        </w:rPr>
        <w:t>p</w:t>
      </w:r>
      <w:r>
        <w:rPr>
          <w:rFonts w:ascii="Times New Roman" w:hAnsi="Times New Roman" w:cs="Times New Roman" w:eastAsia="Times New Roman"/>
          <w:sz w:val="22"/>
          <w:szCs w:val="22"/>
          <w:spacing w:val="0"/>
          <w:w w:val="100"/>
        </w:rPr>
        <w:t>al</w:t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58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40" w:lineRule="auto"/>
        <w:ind w:left="978" w:right="510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4.5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aian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40" w:lineRule="auto"/>
        <w:ind w:left="130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rikut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</w:t>
      </w:r>
    </w:p>
    <w:p>
      <w:pPr>
        <w:spacing w:before="41" w:after="0" w:line="271" w:lineRule="exact"/>
        <w:ind w:left="550" w:right="469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  <w:position w:val="-1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  <w:position w:val="-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  <w:position w:val="-1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Rinci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ian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-1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position w:val="-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position w:val="-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6" w:after="0" w:line="40" w:lineRule="exact"/>
        <w:jc w:val="left"/>
        <w:rPr>
          <w:sz w:val="4"/>
          <w:szCs w:val="4"/>
        </w:rPr>
      </w:pPr>
      <w:rPr/>
      <w:r>
        <w:rPr>
          <w:sz w:val="4"/>
          <w:szCs w:val="4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276" w:hRule="exact"/>
        </w:trPr>
        <w:tc>
          <w:tcPr>
            <w:tcW w:w="461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2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No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2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g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2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Pr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rsi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2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c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2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No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40" w:space="0" w:color="000000"/>
              <w:bottom w:val="single" w:sz="4.64008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2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g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40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2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Pr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rsi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2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c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b/>
                <w:bCs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698" w:hRule="exact"/>
        </w:trPr>
        <w:tc>
          <w:tcPr>
            <w:tcW w:w="461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1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39" w:lineRule="auto"/>
              <w:ind w:left="102" w:right="135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3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6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alat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5%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5%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4008" w:space="0" w:color="000000"/>
              <w:bottom w:val="single" w:sz="4.64008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12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al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ata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5%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3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701" w:hRule="exact"/>
        </w:trPr>
        <w:tc>
          <w:tcPr>
            <w:tcW w:w="461" w:type="dxa"/>
            <w:tcBorders>
              <w:top w:val="single" w:sz="4.64008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4008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2" w:after="0" w:line="230" w:lineRule="exact"/>
              <w:ind w:left="102" w:right="173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3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4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2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4008" w:space="0" w:color="000000"/>
              <w:bottom w:val="single" w:sz="4.640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2%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2%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4008" w:space="0" w:color="000000"/>
              <w:bottom w:val="single" w:sz="4.640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13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4008" w:space="0" w:color="000000"/>
              <w:bottom w:val="single" w:sz="4.6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2" w:after="0" w:line="230" w:lineRule="exact"/>
              <w:ind w:left="102" w:right="93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4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ti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2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el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4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4008" w:space="0" w:color="000000"/>
              <w:bottom w:val="single" w:sz="4.6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6%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701" w:hRule="exact"/>
        </w:trPr>
        <w:tc>
          <w:tcPr>
            <w:tcW w:w="461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3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i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i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i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i/>
              </w:rPr>
              <w:t>li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  <w:i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i/>
              </w:rPr>
              <w:t>is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7"/>
                <w:w w:val="100"/>
                <w:i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  <w:i/>
              </w:rPr>
              <w:t>C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i/>
              </w:rPr>
              <w:t>FD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3%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3%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14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40" w:space="0" w:color="000000"/>
              <w:bottom w:val="single" w:sz="4.64008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2" w:after="0" w:line="230" w:lineRule="exact"/>
              <w:ind w:left="102" w:right="93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4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ter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  <w:p>
            <w:pPr>
              <w:spacing w:before="0" w:after="0" w:line="227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4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40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2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2%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699" w:hRule="exact"/>
        </w:trPr>
        <w:tc>
          <w:tcPr>
            <w:tcW w:w="461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4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Kali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asi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2%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398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2%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15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4008" w:space="0" w:color="000000"/>
              <w:bottom w:val="single" w:sz="4.6398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39" w:lineRule="auto"/>
              <w:ind w:left="102" w:right="172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3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atan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4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4008" w:space="0" w:color="000000"/>
              <w:bottom w:val="single" w:sz="4.6398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1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701" w:hRule="exact"/>
        </w:trPr>
        <w:tc>
          <w:tcPr>
            <w:tcW w:w="461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5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2" w:after="0" w:line="230" w:lineRule="exact"/>
              <w:ind w:left="102" w:right="439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Kali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asi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4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39840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39840" w:space="0" w:color="000000"/>
              <w:bottom w:val="single" w:sz="4.64008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16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39840" w:space="0" w:color="000000"/>
              <w:bottom w:val="single" w:sz="4.64008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3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atan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i/>
              </w:rPr>
              <w:t>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  <w:i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i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  <w:i/>
              </w:rPr>
              <w:t>ft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4"/>
                <w:w w:val="100"/>
                <w:i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aten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39840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6%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398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6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701" w:hRule="exact"/>
        </w:trPr>
        <w:tc>
          <w:tcPr>
            <w:tcW w:w="461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6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Kali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asi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Se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4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4008" w:space="0" w:color="000000"/>
              <w:bottom w:val="single" w:sz="4.64008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17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2" w:after="0" w:line="230" w:lineRule="exact"/>
              <w:ind w:left="102" w:right="172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3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atan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esain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698" w:hRule="exact"/>
        </w:trPr>
        <w:tc>
          <w:tcPr>
            <w:tcW w:w="461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7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39" w:lineRule="auto"/>
              <w:ind w:left="102" w:right="439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Kali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asi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Si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li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2%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398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2%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18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4008" w:space="0" w:color="000000"/>
              <w:bottom w:val="single" w:sz="4.6398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39" w:lineRule="auto"/>
              <w:ind w:left="102" w:right="93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4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la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4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4008" w:space="0" w:color="000000"/>
              <w:bottom w:val="single" w:sz="4.6398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6%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0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6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470" w:hRule="exact"/>
        </w:trPr>
        <w:tc>
          <w:tcPr>
            <w:tcW w:w="461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8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3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Se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39840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511" w:right="494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3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39840" w:space="0" w:color="000000"/>
              <w:bottom w:val="single" w:sz="4.64008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19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39840" w:space="0" w:color="000000"/>
              <w:bottom w:val="single" w:sz="4.64008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2" w:after="0" w:line="230" w:lineRule="exact"/>
              <w:ind w:left="102" w:right="27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Vali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asi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eliti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39840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5%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398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503" w:right="48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5%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471" w:hRule="exact"/>
        </w:trPr>
        <w:tc>
          <w:tcPr>
            <w:tcW w:w="461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9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2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2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4008" w:space="0" w:color="000000"/>
              <w:bottom w:val="single" w:sz="4.64008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20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40" w:lineRule="auto"/>
              <w:ind w:left="102" w:right="249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est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4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3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3%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503" w:right="485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1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470" w:hRule="exact"/>
        </w:trPr>
        <w:tc>
          <w:tcPr>
            <w:tcW w:w="461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10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Kali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asi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ESC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4008" w:space="0" w:color="000000"/>
              <w:bottom w:val="single" w:sz="4.64008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21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2" w:after="0" w:line="230" w:lineRule="exact"/>
              <w:ind w:left="102" w:right="316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li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2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asi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4008" w:space="0" w:color="000000"/>
              <w:bottom w:val="single" w:sz="4.64008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289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12%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503" w:right="485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6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470" w:hRule="exact"/>
        </w:trPr>
        <w:tc>
          <w:tcPr>
            <w:tcW w:w="461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11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40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Kali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asi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ali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2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al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0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398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511" w:right="493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4%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461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22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226" w:type="dxa"/>
            <w:tcBorders>
              <w:top w:val="single" w:sz="4.64008" w:space="0" w:color="000000"/>
              <w:bottom w:val="single" w:sz="4.639840" w:space="0" w:color="000000"/>
              <w:left w:val="single" w:sz="4.64008" w:space="0" w:color="000000"/>
              <w:right w:val="single" w:sz="4.64008" w:space="0" w:color="000000"/>
            </w:tcBorders>
          </w:tcPr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  <w:p>
            <w:pPr>
              <w:spacing w:before="0" w:after="0" w:line="229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Ka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  <w:t>al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4008" w:space="0" w:color="000000"/>
              <w:bottom w:val="single" w:sz="4.6398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305" w:right="28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7%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40" w:lineRule="auto"/>
              <w:ind w:left="503" w:right="485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</w:rPr>
              <w:t>5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  <w:tr>
        <w:trPr>
          <w:trHeight w:val="240" w:hRule="exact"/>
        </w:trPr>
        <w:tc>
          <w:tcPr>
            <w:tcW w:w="5821" w:type="dxa"/>
            <w:gridSpan w:val="6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08" w:space="0" w:color="000000"/>
            </w:tcBorders>
          </w:tcPr>
          <w:p>
            <w:pPr>
              <w:spacing w:before="0" w:after="0" w:line="228" w:lineRule="exact"/>
              <w:ind w:right="84"/>
              <w:jc w:val="righ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99"/>
                <w:b/>
                <w:bCs/>
              </w:rPr>
              <w:t>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  <w:b/>
                <w:bCs/>
              </w:rPr>
              <w:t>O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-1"/>
                <w:w w:val="99"/>
                <w:b/>
                <w:bCs/>
              </w:rPr>
              <w:t>T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2"/>
                <w:w w:val="99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  <w:b/>
                <w:bCs/>
              </w:rPr>
              <w:t>L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961" w:type="dxa"/>
            <w:tcBorders>
              <w:top w:val="single" w:sz="4.639840" w:space="0" w:color="000000"/>
              <w:bottom w:val="single" w:sz="4.639840" w:space="0" w:color="000000"/>
              <w:left w:val="single" w:sz="4.64008" w:space="0" w:color="000000"/>
              <w:right w:val="single" w:sz="4.639840" w:space="0" w:color="000000"/>
            </w:tcBorders>
          </w:tcPr>
          <w:p>
            <w:pPr>
              <w:spacing w:before="0" w:after="0" w:line="228" w:lineRule="exact"/>
              <w:ind w:left="225" w:right="-2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100"/>
                <w:b/>
                <w:bCs/>
              </w:rPr>
              <w:t>100%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  <w:tc>
          <w:tcPr>
            <w:tcW w:w="1373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28" w:lineRule="exact"/>
              <w:ind w:left="444" w:right="426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Pr/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  <w:b/>
                <w:bCs/>
              </w:rPr>
              <w:t>8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1"/>
                <w:w w:val="99"/>
                <w:b/>
                <w:bCs/>
              </w:rPr>
              <w:t>0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99"/>
                <w:b/>
                <w:bCs/>
              </w:rPr>
              <w:t>%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  <w:spacing w:val="0"/>
                <w:w w:val="100"/>
              </w:rPr>
            </w:r>
          </w:p>
        </w:tc>
      </w:tr>
    </w:tbl>
    <w:p>
      <w:pPr>
        <w:jc w:val="center"/>
        <w:spacing w:after="0"/>
        <w:sectPr>
          <w:pgMar w:header="738" w:footer="0" w:top="960" w:bottom="280" w:left="1680" w:right="720"/>
          <w:pgSz w:w="11920" w:h="16840"/>
        </w:sectPr>
      </w:pPr>
      <w:rPr/>
    </w:p>
    <w:p>
      <w:pPr>
        <w:spacing w:before="11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47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roduk</w:t>
      </w:r>
    </w:p>
    <w:p>
      <w:pPr>
        <w:spacing w:before="0" w:after="0" w:line="240" w:lineRule="auto"/>
        <w:ind w:left="471" w:right="-7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71" w:lineRule="exact"/>
        <w:ind w:left="174" w:right="-20"/>
        <w:jc w:val="left"/>
        <w:tabs>
          <w:tab w:pos="1600" w:val="left"/>
          <w:tab w:pos="30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shape style="position:absolute;margin-left:211.550003pt;margin-top:-45.586868pt;width:184.15pt;height:46.2pt;mso-position-horizontal-relative:page;mso-position-vertical-relative:paragraph;z-index:-5561" type="#_x0000_t75">
            <v:imagedata r:id="rId33" o:title="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0%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50%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-1"/>
        </w:rPr>
        <w:t>100%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13" w:after="0" w:line="240" w:lineRule="auto"/>
        <w:ind w:right="-20"/>
        <w:jc w:val="left"/>
        <w:rPr>
          <w:rFonts w:ascii="Times New Roman" w:hAnsi="Times New Roman" w:cs="Times New Roman" w:eastAsia="Times New Roman"/>
          <w:sz w:val="36"/>
          <w:szCs w:val="36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36"/>
          <w:szCs w:val="36"/>
          <w:spacing w:val="0"/>
          <w:w w:val="100"/>
        </w:rPr>
        <w:t>Perk</w:t>
      </w:r>
      <w:r>
        <w:rPr>
          <w:rFonts w:ascii="Times New Roman" w:hAnsi="Times New Roman" w:cs="Times New Roman" w:eastAsia="Times New Roman"/>
          <w:sz w:val="36"/>
          <w:szCs w:val="36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36"/>
          <w:szCs w:val="36"/>
          <w:spacing w:val="-2"/>
          <w:w w:val="100"/>
        </w:rPr>
        <w:t>m</w:t>
      </w:r>
      <w:r>
        <w:rPr>
          <w:rFonts w:ascii="Times New Roman" w:hAnsi="Times New Roman" w:cs="Times New Roman" w:eastAsia="Times New Roman"/>
          <w:sz w:val="36"/>
          <w:szCs w:val="36"/>
          <w:spacing w:val="0"/>
          <w:w w:val="100"/>
        </w:rPr>
        <w:t>bang</w:t>
      </w:r>
      <w:r>
        <w:rPr>
          <w:rFonts w:ascii="Times New Roman" w:hAnsi="Times New Roman" w:cs="Times New Roman" w:eastAsia="Times New Roman"/>
          <w:sz w:val="36"/>
          <w:szCs w:val="36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36"/>
          <w:szCs w:val="36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56"/>
          <w:szCs w:val="56"/>
          <w:spacing w:val="-1"/>
          <w:w w:val="100"/>
        </w:rPr>
        <w:t>8</w:t>
      </w:r>
      <w:r>
        <w:rPr>
          <w:rFonts w:ascii="Times New Roman" w:hAnsi="Times New Roman" w:cs="Times New Roman" w:eastAsia="Times New Roman"/>
          <w:sz w:val="56"/>
          <w:szCs w:val="56"/>
          <w:spacing w:val="2"/>
          <w:w w:val="100"/>
        </w:rPr>
        <w:t>0</w:t>
      </w:r>
      <w:r>
        <w:rPr>
          <w:rFonts w:ascii="Times New Roman" w:hAnsi="Times New Roman" w:cs="Times New Roman" w:eastAsia="Times New Roman"/>
          <w:sz w:val="36"/>
          <w:szCs w:val="36"/>
          <w:spacing w:val="0"/>
          <w:w w:val="100"/>
        </w:rPr>
        <w:t>%</w:t>
      </w:r>
    </w:p>
    <w:p>
      <w:pPr>
        <w:spacing w:before="0" w:after="0" w:line="366" w:lineRule="exact"/>
        <w:ind w:right="-20"/>
        <w:jc w:val="left"/>
        <w:rPr>
          <w:rFonts w:ascii="Times New Roman" w:hAnsi="Times New Roman" w:cs="Times New Roman" w:eastAsia="Times New Roman"/>
          <w:sz w:val="32"/>
          <w:szCs w:val="32"/>
        </w:rPr>
      </w:pPr>
      <w:rPr/>
      <w:r>
        <w:rPr>
          <w:rFonts w:ascii="Times New Roman" w:hAnsi="Times New Roman" w:cs="Times New Roman" w:eastAsia="Times New Roman"/>
          <w:sz w:val="32"/>
          <w:szCs w:val="3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32"/>
          <w:szCs w:val="32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32"/>
          <w:szCs w:val="32"/>
          <w:spacing w:val="-4"/>
          <w:w w:val="100"/>
        </w:rPr>
        <w:t>m</w:t>
      </w:r>
      <w:r>
        <w:rPr>
          <w:rFonts w:ascii="Times New Roman" w:hAnsi="Times New Roman" w:cs="Times New Roman" w:eastAsia="Times New Roman"/>
          <w:sz w:val="32"/>
          <w:szCs w:val="32"/>
          <w:spacing w:val="1"/>
          <w:w w:val="100"/>
        </w:rPr>
        <w:t>b</w:t>
      </w:r>
      <w:r>
        <w:rPr>
          <w:rFonts w:ascii="Times New Roman" w:hAnsi="Times New Roman" w:cs="Times New Roman" w:eastAsia="Times New Roman"/>
          <w:sz w:val="32"/>
          <w:szCs w:val="32"/>
          <w:spacing w:val="1"/>
          <w:w w:val="100"/>
        </w:rPr>
        <w:t>u</w:t>
      </w:r>
      <w:r>
        <w:rPr>
          <w:rFonts w:ascii="Times New Roman" w:hAnsi="Times New Roman" w:cs="Times New Roman" w:eastAsia="Times New Roman"/>
          <w:sz w:val="32"/>
          <w:szCs w:val="32"/>
          <w:spacing w:val="0"/>
          <w:w w:val="100"/>
        </w:rPr>
        <w:t>atan</w:t>
      </w:r>
      <w:r>
        <w:rPr>
          <w:rFonts w:ascii="Times New Roman" w:hAnsi="Times New Roman" w:cs="Times New Roman" w:eastAsia="Times New Roman"/>
          <w:sz w:val="32"/>
          <w:szCs w:val="32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32"/>
          <w:szCs w:val="32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32"/>
          <w:szCs w:val="32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32"/>
          <w:szCs w:val="32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32"/>
          <w:szCs w:val="32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32"/>
          <w:szCs w:val="32"/>
          <w:spacing w:val="1"/>
          <w:w w:val="100"/>
        </w:rPr>
        <w:t>u</w:t>
      </w:r>
      <w:r>
        <w:rPr>
          <w:rFonts w:ascii="Times New Roman" w:hAnsi="Times New Roman" w:cs="Times New Roman" w:eastAsia="Times New Roman"/>
          <w:sz w:val="32"/>
          <w:szCs w:val="32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32"/>
          <w:szCs w:val="32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720"/>
          <w:cols w:num="3" w:equalWidth="0">
            <w:col w:w="2449" w:space="102"/>
            <w:col w:w="3684" w:space="156"/>
            <w:col w:w="3129"/>
          </w:cols>
        </w:sectPr>
      </w:pPr>
      <w:rPr/>
    </w:p>
    <w:p>
      <w:pPr>
        <w:spacing w:before="1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9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ENSI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ASIL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3" w:after="0" w:line="275" w:lineRule="auto"/>
        <w:ind w:left="588" w:right="919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up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80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%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lanjut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00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%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20%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rikut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finish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rupa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ontro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tkan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ik,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uj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uji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masih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maka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luasi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dip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rb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rja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leb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ik.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rk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konsultasi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uj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oba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</w:p>
    <w:p>
      <w:pPr>
        <w:jc w:val="both"/>
        <w:spacing w:after="0"/>
        <w:sectPr>
          <w:type w:val="continuous"/>
          <w:pgSz w:w="11920" w:h="16840"/>
          <w:pgMar w:top="1560" w:bottom="280" w:left="1680" w:right="72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75" w:lineRule="auto"/>
        <w:ind w:left="588" w:right="5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nju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PATRI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hingga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maka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njadi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lebih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tensi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spacing w:before="1" w:after="0" w:line="276" w:lineRule="auto"/>
        <w:ind w:left="588" w:right="173" w:firstLine="72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PATRI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lain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KC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KM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PATRI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PATRI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dikemb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dip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od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ksi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oleh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samp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muka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ir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tkan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spacing w:before="0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88" w:right="298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BAB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REN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AHA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BERI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b/>
          <w:bCs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YA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40" w:lineRule="auto"/>
        <w:ind w:left="129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diur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</w:p>
    <w:p>
      <w:pPr>
        <w:spacing w:before="41" w:after="0" w:line="240" w:lineRule="auto"/>
        <w:ind w:left="588" w:right="130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rikut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kami.</w:t>
      </w:r>
    </w:p>
    <w:p>
      <w:pPr>
        <w:spacing w:before="18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872" w:right="581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6.1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Alat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7" w:after="0" w:line="275" w:lineRule="auto"/>
        <w:ind w:left="872" w:right="15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jadi,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dilakuk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uj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rk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la,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lalu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diev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uj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rlu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fin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shing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mpurn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t.</w:t>
      </w:r>
    </w:p>
    <w:p>
      <w:pPr>
        <w:spacing w:before="6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872" w:right="669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6.2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7" w:after="0" w:line="275" w:lineRule="auto"/>
        <w:ind w:left="872" w:right="16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Tuju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rh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kni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tkan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dikemb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maka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rtama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tkan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</w:t>
      </w:r>
    </w:p>
    <w:p>
      <w:pPr>
        <w:spacing w:before="3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872" w:right="580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6.3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tik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b/>
          <w:bCs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1" w:after="0" w:line="276" w:lineRule="auto"/>
        <w:ind w:left="872" w:right="16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dibuat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rtik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lanjutn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untuk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urn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iah,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hingga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sih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knolo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nstansi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pendidikan.</w:t>
      </w:r>
    </w:p>
    <w:p>
      <w:pPr>
        <w:spacing w:before="1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872" w:right="290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6.4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Usaha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PAT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IOT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9" w:after="0" w:line="275" w:lineRule="auto"/>
        <w:ind w:left="872" w:right="16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PATRI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dikemb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diproduksi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hingga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mbantu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muka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jc w:val="both"/>
        <w:spacing w:after="0"/>
        <w:sectPr>
          <w:pgMar w:header="738" w:footer="0" w:top="960" w:bottom="280" w:left="1680" w:right="15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TAR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AKA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588" w:right="-20"/>
        <w:jc w:val="left"/>
        <w:tabs>
          <w:tab w:pos="1640" w:val="left"/>
          <w:tab w:pos="2820" w:val="left"/>
          <w:tab w:pos="4420" w:val="left"/>
          <w:tab w:pos="55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61M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U.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Datash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  <w:tab/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8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D8N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),</w:t>
        <w:tab/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(</w:t>
      </w:r>
      <w:hyperlink r:id="rId34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w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w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w.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3"/>
            <w:w w:val="100"/>
          </w:rPr>
          <w:t>l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c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troni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c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stu</w:t>
        </w:r>
        <w:r>
          <w:rPr>
            <w:rFonts w:ascii="Times New Roman" w:hAnsi="Times New Roman" w:cs="Times New Roman" w:eastAsia="Times New Roman"/>
            <w:sz w:val="24"/>
            <w:szCs w:val="24"/>
            <w:spacing w:val="3"/>
            <w:w w:val="100"/>
          </w:rPr>
          <w:t>d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io.co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m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).</w:t>
      </w:r>
    </w:p>
    <w:p>
      <w:pPr>
        <w:spacing w:before="41" w:after="0" w:line="240" w:lineRule="auto"/>
        <w:ind w:left="1400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2017.</w:t>
      </w:r>
    </w:p>
    <w:p>
      <w:pPr>
        <w:spacing w:before="41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k,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nna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land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r,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Chris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x,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odore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Miriam</w:t>
      </w:r>
    </w:p>
    <w:p>
      <w:pPr>
        <w:spacing w:before="43" w:after="0" w:line="240" w:lineRule="auto"/>
        <w:ind w:left="1400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Antho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w.</w:t>
      </w:r>
    </w:p>
    <w:p>
      <w:pPr>
        <w:spacing w:before="41" w:after="0" w:line="275" w:lineRule="auto"/>
        <w:ind w:left="1400" w:right="58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2015.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Supple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ntary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aterials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for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was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inpu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from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land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347,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7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68.</w:t>
      </w:r>
    </w:p>
    <w:p>
      <w:pPr>
        <w:spacing w:before="1" w:after="0" w:line="276" w:lineRule="auto"/>
        <w:ind w:left="1440" w:right="56" w:firstLine="-8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Hidup.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2015.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Rang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aian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HLH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2015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Dialog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nanganan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Sampah.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hyperlink r:id="rId35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(w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w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w.m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nlh</w:t>
        </w:r>
        <w:r>
          <w:rPr>
            <w:rFonts w:ascii="Times New Roman" w:hAnsi="Times New Roman" w:cs="Times New Roman" w:eastAsia="Times New Roman"/>
            <w:sz w:val="24"/>
            <w:szCs w:val="24"/>
            <w:spacing w:val="3"/>
            <w:w w:val="100"/>
          </w:rPr>
          <w:t>.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go.id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/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r</w:t>
        </w:r>
        <w:r>
          <w:rPr>
            <w:rFonts w:ascii="Times New Roman" w:hAnsi="Times New Roman" w:cs="Times New Roman" w:eastAsia="Times New Roman"/>
            <w:sz w:val="24"/>
            <w:szCs w:val="24"/>
            <w:spacing w:val="-2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n</w:t>
        </w:r>
        <w:r>
          <w:rPr>
            <w:rFonts w:ascii="Times New Roman" w:hAnsi="Times New Roman" w:cs="Times New Roman" w:eastAsia="Times New Roman"/>
            <w:sz w:val="24"/>
            <w:szCs w:val="24"/>
            <w:spacing w:val="-2"/>
            <w:w w:val="100"/>
          </w:rPr>
          <w:t>g</w:t>
        </w:r>
        <w:r>
          <w:rPr>
            <w:rFonts w:ascii="Times New Roman" w:hAnsi="Times New Roman" w:cs="Times New Roman" w:eastAsia="Times New Roman"/>
            <w:sz w:val="24"/>
            <w:szCs w:val="24"/>
            <w:spacing w:val="2"/>
            <w:w w:val="100"/>
          </w:rPr>
          <w:t>k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ia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n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-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hlh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-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201</w:t>
        </w:r>
        <w:r>
          <w:rPr>
            <w:rFonts w:ascii="Times New Roman" w:hAnsi="Times New Roman" w:cs="Times New Roman" w:eastAsia="Times New Roman"/>
            <w:sz w:val="24"/>
            <w:szCs w:val="24"/>
            <w:spacing w:val="2"/>
            <w:w w:val="100"/>
          </w:rPr>
          <w:t>5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-</w:t>
        </w:r>
      </w:hyperlink>
      <w:hyperlink r:id="rId36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 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dialo</w:t>
        </w:r>
        <w:r>
          <w:rPr>
            <w:rFonts w:ascii="Times New Roman" w:hAnsi="Times New Roman" w:cs="Times New Roman" w:eastAsia="Times New Roman"/>
            <w:sz w:val="24"/>
            <w:szCs w:val="24"/>
            <w:spacing w:val="-2"/>
            <w:w w:val="100"/>
          </w:rPr>
          <w:t>g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-</w:t>
        </w:r>
        <w:r>
          <w:rPr>
            <w:rFonts w:ascii="Times New Roman" w:hAnsi="Times New Roman" w:cs="Times New Roman" w:eastAsia="Times New Roman"/>
            <w:sz w:val="24"/>
            <w:szCs w:val="24"/>
            <w:spacing w:val="2"/>
            <w:w w:val="100"/>
          </w:rPr>
          <w:t>p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n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2"/>
            <w:w w:val="100"/>
          </w:rPr>
          <w:t>n</w:t>
        </w:r>
        <w:r>
          <w:rPr>
            <w:rFonts w:ascii="Times New Roman" w:hAnsi="Times New Roman" w:cs="Times New Roman" w:eastAsia="Times New Roman"/>
            <w:sz w:val="24"/>
            <w:szCs w:val="24"/>
            <w:spacing w:val="-2"/>
            <w:w w:val="100"/>
          </w:rPr>
          <w:t>g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2"/>
            <w:w w:val="100"/>
          </w:rPr>
          <w:t>n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n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-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s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m</w:t>
        </w:r>
        <w:r>
          <w:rPr>
            <w:rFonts w:ascii="Times New Roman" w:hAnsi="Times New Roman" w:cs="Times New Roman" w:eastAsia="Times New Roman"/>
            <w:sz w:val="24"/>
            <w:szCs w:val="24"/>
            <w:spacing w:val="3"/>
            <w:w w:val="100"/>
          </w:rPr>
          <w:t>p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h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-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s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mpah/),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12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ustus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2016.</w:t>
      </w:r>
    </w:p>
    <w:p>
      <w:pPr>
        <w:spacing w:before="1" w:after="0" w:line="275" w:lineRule="auto"/>
        <w:ind w:left="1440" w:right="57" w:firstLine="-8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rmono.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6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tron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w.b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laj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lektr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diaks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13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ustus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2016.</w:t>
      </w:r>
    </w:p>
    <w:p>
      <w:pPr>
        <w:spacing w:before="4" w:after="0" w:line="275" w:lineRule="auto"/>
        <w:ind w:left="1440" w:right="59" w:firstLine="-85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hmad,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2016.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Indo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ghasil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Sampah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dua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Duni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(</w:t>
      </w:r>
      <w:hyperlink r:id="rId37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ht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t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p: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/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/national</w:t>
        </w:r>
        <w:r>
          <w:rPr>
            <w:rFonts w:ascii="Times New Roman" w:hAnsi="Times New Roman" w:cs="Times New Roman" w:eastAsia="Times New Roman"/>
            <w:sz w:val="24"/>
            <w:szCs w:val="24"/>
            <w:spacing w:val="-2"/>
            <w:w w:val="100"/>
          </w:rPr>
          <w:t>g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2"/>
            <w:w w:val="100"/>
          </w:rPr>
          <w:t>o</w:t>
        </w:r>
        <w:r>
          <w:rPr>
            <w:rFonts w:ascii="Times New Roman" w:hAnsi="Times New Roman" w:cs="Times New Roman" w:eastAsia="Times New Roman"/>
            <w:sz w:val="24"/>
            <w:szCs w:val="24"/>
            <w:spacing w:val="-2"/>
            <w:w w:val="100"/>
          </w:rPr>
          <w:t>g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r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phic.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c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o.id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/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b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rit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/2016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/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08/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indonesia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di-duni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13</w:t>
      </w:r>
    </w:p>
    <w:p>
      <w:pPr>
        <w:spacing w:before="1" w:after="0" w:line="240" w:lineRule="auto"/>
        <w:ind w:left="1440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ustus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6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</w:p>
    <w:p>
      <w:pPr>
        <w:spacing w:before="43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2008.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ingungan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Hidu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Pamula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sih.</w:t>
      </w:r>
    </w:p>
    <w:p>
      <w:pPr>
        <w:spacing w:before="41" w:after="0" w:line="275" w:lineRule="auto"/>
        <w:ind w:left="1488" w:right="58" w:firstLine="-90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ork.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2010.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Datash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Ultrasonic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nso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(</w:t>
      </w:r>
      <w:hyperlink r:id="rId38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w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w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w.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r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obotshop.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c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o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m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2017.</w:t>
      </w:r>
    </w:p>
    <w:p>
      <w:pPr>
        <w:spacing w:before="1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nto.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Kon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Dasar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Kapa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ktor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</w:p>
    <w:p>
      <w:pPr>
        <w:spacing w:before="43" w:after="0" w:line="240" w:lineRule="auto"/>
        <w:ind w:left="14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Mutu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ndid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&amp;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ndid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n.</w:t>
      </w:r>
    </w:p>
    <w:p>
      <w:pPr>
        <w:spacing w:before="41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ntoso,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2016.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hyperlink r:id="rId39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(http:/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/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w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w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w.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lan</w:t>
        </w:r>
        <w:r>
          <w:rPr>
            <w:rFonts w:ascii="Times New Roman" w:hAnsi="Times New Roman" w:cs="Times New Roman" w:eastAsia="Times New Roman"/>
            <w:sz w:val="24"/>
            <w:szCs w:val="24"/>
            <w:spacing w:val="-3"/>
            <w:w w:val="100"/>
          </w:rPr>
          <w:t>g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s</w:t>
      </w:r>
      <w:hyperlink r:id="rId40"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kt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i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.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c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om</w:t>
        </w:r>
      </w:hyperlink>
    </w:p>
    <w:p>
      <w:pPr>
        <w:spacing w:before="41" w:after="0" w:line="240" w:lineRule="auto"/>
        <w:ind w:left="130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.ht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27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ustus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2016.</w:t>
      </w:r>
    </w:p>
    <w:p>
      <w:pPr>
        <w:spacing w:before="41" w:after="0" w:line="276" w:lineRule="auto"/>
        <w:ind w:left="1582" w:right="61" w:firstLine="-994"/>
        <w:jc w:val="left"/>
        <w:tabs>
          <w:tab w:pos="3900" w:val="left"/>
          <w:tab w:pos="5540" w:val="left"/>
          <w:tab w:pos="76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Utomo,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Yun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2016.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Indo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ghasil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Sampah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Plas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dua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sar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Dunia.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i/>
        </w:rPr>
        <w:t>(</w:t>
      </w:r>
      <w:hyperlink r:id="rId41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ht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t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p: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/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/nationalg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2"/>
            <w:w w:val="100"/>
          </w:rPr>
          <w:t>o</w:t>
        </w:r>
        <w:r>
          <w:rPr>
            <w:rFonts w:ascii="Times New Roman" w:hAnsi="Times New Roman" w:cs="Times New Roman" w:eastAsia="Times New Roman"/>
            <w:sz w:val="24"/>
            <w:szCs w:val="24"/>
            <w:spacing w:val="-2"/>
            <w:w w:val="100"/>
          </w:rPr>
          <w:t>g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r</w:t>
        </w:r>
        <w:r>
          <w:rPr>
            <w:rFonts w:ascii="Times New Roman" w:hAnsi="Times New Roman" w:cs="Times New Roman" w:eastAsia="Times New Roman"/>
            <w:sz w:val="24"/>
            <w:szCs w:val="24"/>
            <w:spacing w:val="-2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ph</w:t>
        </w:r>
        <w:r>
          <w:rPr>
            <w:rFonts w:ascii="Times New Roman" w:hAnsi="Times New Roman" w:cs="Times New Roman" w:eastAsia="Times New Roman"/>
            <w:sz w:val="24"/>
            <w:szCs w:val="24"/>
            <w:spacing w:val="3"/>
            <w:w w:val="100"/>
          </w:rPr>
          <w:t>i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c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.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c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o.id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/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b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rit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/2016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/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08/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i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ndon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si</w:t>
        </w:r>
        <w:r>
          <w:rPr>
            <w:rFonts w:ascii="Times New Roman" w:hAnsi="Times New Roman" w:cs="Times New Roman" w:eastAsia="Times New Roman"/>
            <w:sz w:val="24"/>
            <w:szCs w:val="24"/>
            <w:spacing w:val="3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-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p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e</w:t>
        </w:r>
        <w:r>
          <w:rPr>
            <w:rFonts w:ascii="Times New Roman" w:hAnsi="Times New Roman" w:cs="Times New Roman" w:eastAsia="Times New Roman"/>
            <w:sz w:val="24"/>
            <w:szCs w:val="24"/>
            <w:spacing w:val="2"/>
            <w:w w:val="100"/>
          </w:rPr>
          <w:t>n</w:t>
        </w:r>
        <w:r>
          <w:rPr>
            <w:rFonts w:ascii="Times New Roman" w:hAnsi="Times New Roman" w:cs="Times New Roman" w:eastAsia="Times New Roman"/>
            <w:sz w:val="24"/>
            <w:szCs w:val="24"/>
            <w:spacing w:val="-2"/>
            <w:w w:val="100"/>
          </w:rPr>
          <w:t>g</w:t>
        </w:r>
        <w:r>
          <w:rPr>
            <w:rFonts w:ascii="Times New Roman" w:hAnsi="Times New Roman" w:cs="Times New Roman" w:eastAsia="Times New Roman"/>
            <w:sz w:val="24"/>
            <w:szCs w:val="24"/>
            <w:spacing w:val="2"/>
            <w:w w:val="100"/>
          </w:rPr>
          <w:t>h</w:t>
        </w:r>
        <w:r>
          <w:rPr>
            <w:rFonts w:ascii="Times New Roman" w:hAnsi="Times New Roman" w:cs="Times New Roman" w:eastAsia="Times New Roman"/>
            <w:sz w:val="24"/>
            <w:szCs w:val="24"/>
            <w:spacing w:val="-1"/>
            <w:w w:val="100"/>
          </w:rPr>
          <w:t>a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si</w:t>
        </w:r>
        <w:r>
          <w:rPr>
            <w:rFonts w:ascii="Times New Roman" w:hAnsi="Times New Roman" w:cs="Times New Roman" w:eastAsia="Times New Roman"/>
            <w:sz w:val="24"/>
            <w:szCs w:val="24"/>
            <w:spacing w:val="2"/>
            <w:w w:val="100"/>
          </w:rPr>
          <w:t>l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-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plasti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ustus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2016.</w:t>
      </w:r>
    </w:p>
    <w:p>
      <w:pPr>
        <w:spacing w:before="0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oko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orini.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200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6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nghindari,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ngolah,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dan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i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irkan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1" w:after="0" w:line="240" w:lineRule="auto"/>
        <w:ind w:left="14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Sampah.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ndur.</w:t>
      </w:r>
    </w:p>
    <w:p>
      <w:pPr>
        <w:spacing w:before="43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2016.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Kontr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Radio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ps: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d.wikipedi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.or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/wik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ontrol</w:t>
      </w:r>
    </w:p>
    <w:p>
      <w:pPr>
        <w:spacing w:before="41" w:after="0" w:line="240" w:lineRule="auto"/>
        <w:ind w:left="1400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_r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27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2016.</w:t>
      </w:r>
    </w:p>
    <w:p>
      <w:pPr>
        <w:jc w:val="left"/>
        <w:spacing w:after="0"/>
        <w:sectPr>
          <w:pgMar w:header="738" w:footer="0" w:top="960" w:bottom="280" w:left="1680" w:right="15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pict>
          <v:shape style="position:absolute;margin-left:280.179993pt;margin-top:431.269989pt;width:90.750029pt;height:129.75pt;mso-position-horizontal-relative:page;mso-position-vertical-relative:page;z-index:-5559" type="#_x0000_t75">
            <v:imagedata r:id="rId42" o:title=""/>
          </v:shape>
        </w:pict>
      </w:r>
      <w:r>
        <w:rPr/>
        <w:pict>
          <v:shape style="position:absolute;margin-left:270.820007pt;margin-top:595.373962pt;width:109.935566pt;height:152.6325pt;mso-position-horizontal-relative:page;mso-position-vertical-relative:page;z-index:-5558" type="#_x0000_t75">
            <v:imagedata r:id="rId43" o:title=""/>
          </v:shape>
        </w:pict>
      </w:r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b/>
          <w:bCs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218.699997pt;margin-top:80.393143pt;width:213.746pt;height:195.0pt;mso-position-horizontal-relative:page;mso-position-vertical-relative:paragraph;z-index:-5560" coordorigin="4374,1608" coordsize="4275,3900">
            <v:shape style="position:absolute;left:4374;top:1608;width:2850;height:3900" type="#_x0000_t75">
              <v:imagedata r:id="rId44" o:title=""/>
            </v:shape>
            <v:shape style="position:absolute;left:7224;top:3388;width:1425;height:2120" type="#_x0000_t75">
              <v:imagedata r:id="rId45" o:title=""/>
            </v:shape>
            <w10:wrap type="none"/>
          </v:group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iran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KM</w:t>
      </w:r>
    </w:p>
    <w:p>
      <w:pPr>
        <w:spacing w:before="1" w:after="0" w:line="40" w:lineRule="exact"/>
        <w:jc w:val="left"/>
        <w:rPr>
          <w:sz w:val="4"/>
          <w:szCs w:val="4"/>
        </w:rPr>
      </w:pPr>
      <w:rPr/>
      <w:r>
        <w:rPr>
          <w:sz w:val="4"/>
          <w:szCs w:val="4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329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40" w:lineRule="auto"/>
              <w:ind w:left="13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No.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40" w:lineRule="auto"/>
              <w:ind w:left="249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ggal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40" w:lineRule="auto"/>
              <w:ind w:left="1860" w:right="184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  <w:b/>
                <w:bCs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giatan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40" w:lineRule="auto"/>
              <w:ind w:left="3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  <w:b/>
                <w:bCs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lah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(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)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4904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6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79" w:right="16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9" w:after="0" w:line="160" w:lineRule="exact"/>
              <w:jc w:val="left"/>
              <w:rPr>
                <w:sz w:val="16"/>
                <w:szCs w:val="16"/>
              </w:rPr>
            </w:pPr>
            <w:rPr/>
            <w:r>
              <w:rPr>
                <w:sz w:val="16"/>
                <w:szCs w:val="16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07/04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  <w:p>
            <w:pPr>
              <w:spacing w:before="41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08/04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  <w:p>
            <w:pPr>
              <w:spacing w:before="43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09/04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985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6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120.000,-</w:t>
            </w:r>
          </w:p>
        </w:tc>
      </w:tr>
      <w:tr>
        <w:trPr>
          <w:trHeight w:val="3600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5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79" w:right="16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5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11/04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ralat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rlu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diskusi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5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23.000,-</w:t>
            </w:r>
          </w:p>
        </w:tc>
      </w:tr>
      <w:tr>
        <w:trPr>
          <w:trHeight w:val="3728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8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79" w:right="16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8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Timah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5V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8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15.000,-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62.200012pt;margin-top:133.159988pt;width:126.845403pt;height:178.6125pt;mso-position-horizontal-relative:page;mso-position-vertical-relative:page;z-index:-5557" type="#_x0000_t75">
            <v:imagedata r:id="rId46" o:title=""/>
          </v:shape>
        </w:pict>
      </w:r>
      <w:r>
        <w:rPr/>
        <w:pict>
          <v:shape style="position:absolute;margin-left:243.070007pt;margin-top:361.779968pt;width:166.483787pt;height:171.6pt;mso-position-horizontal-relative:page;mso-position-vertical-relative:page;z-index:-5556" type="#_x0000_t75">
            <v:imagedata r:id="rId47" o:title=""/>
          </v:shape>
        </w:pict>
      </w:r>
      <w:r>
        <w:rPr/>
        <w:pict>
          <v:shape style="position:absolute;margin-left:238.570007pt;margin-top:582.01001pt;width:175.102862pt;height:114.18pt;mso-position-horizontal-relative:page;mso-position-vertical-relative:page;z-index:-5555" type="#_x0000_t75">
            <v:imagedata r:id="rId48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4573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0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79" w:right="16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0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kompon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lektrik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rupa</w:t>
            </w:r>
          </w:p>
          <w:p>
            <w:pPr>
              <w:spacing w:before="41" w:after="0" w:line="275" w:lineRule="auto"/>
              <w:ind w:left="102" w:right="345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0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20.000,-</w:t>
            </w:r>
          </w:p>
        </w:tc>
      </w:tr>
      <w:tr>
        <w:trPr>
          <w:trHeight w:val="4404" w:hRule="exact"/>
        </w:trPr>
        <w:tc>
          <w:tcPr>
            <w:tcW w:w="629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9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79" w:right="16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9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Sensor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Ultr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sonic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04T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W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proof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+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Kirim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9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188.000,-</w:t>
            </w:r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79" w:right="16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13/04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otor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44.000,-</w:t>
            </w:r>
          </w:p>
        </w:tc>
      </w:tr>
      <w:tr>
        <w:trPr>
          <w:trHeight w:val="962" w:hRule="exact"/>
        </w:trPr>
        <w:tc>
          <w:tcPr>
            <w:tcW w:w="629" w:type="dxa"/>
            <w:tcBorders>
              <w:top w:val="single" w:sz="4.64032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79" w:right="16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7.</w:t>
            </w:r>
          </w:p>
        </w:tc>
        <w:tc>
          <w:tcPr>
            <w:tcW w:w="1352" w:type="dxa"/>
            <w:tcBorders>
              <w:top w:val="single" w:sz="4.64032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32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otor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32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7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5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30.000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46pt;margin-top:85.559982pt;width:160.772687pt;height:114.51pt;mso-position-horizontal-relative:page;mso-position-vertical-relative:page;z-index:-5554" type="#_x0000_t75">
            <v:imagedata r:id="rId49" o:title=""/>
          </v:shape>
        </w:pict>
      </w:r>
      <w:r>
        <w:rPr/>
        <w:pict>
          <v:shape style="position:absolute;margin-left:279.070007pt;margin-top:249.72998pt;width:93.062028pt;height:142.890pt;mso-position-horizontal-relative:page;mso-position-vertical-relative:page;z-index:-5553" type="#_x0000_t75">
            <v:imagedata r:id="rId50" o:title=""/>
          </v:shape>
        </w:pict>
      </w:r>
      <w:r>
        <w:rPr/>
        <w:pict>
          <v:shape style="position:absolute;margin-left:272.5pt;margin-top:457.399994pt;width:107.410198pt;height:171.6pt;mso-position-horizontal-relative:page;mso-position-vertical-relative:page;z-index:-5552" type="#_x0000_t75">
            <v:imagedata r:id="rId51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2330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9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3838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6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211" w:right="191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6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21/04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konsumsi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pros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diskusi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ang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tim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6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44.000,-</w:t>
            </w:r>
          </w:p>
        </w:tc>
      </w:tr>
      <w:tr>
        <w:trPr>
          <w:trHeight w:val="4722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79" w:right="162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9.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21/04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mbuat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y</w:t>
            </w:r>
          </w:p>
          <w:p>
            <w:pPr>
              <w:spacing w:before="43" w:after="0" w:line="275" w:lineRule="auto"/>
              <w:ind w:left="102" w:right="40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tripl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ibe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fib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</w:p>
          <w:p>
            <w:pPr>
              <w:spacing w:before="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980.000,-</w:t>
            </w:r>
          </w:p>
        </w:tc>
      </w:tr>
      <w:tr>
        <w:trPr>
          <w:trHeight w:val="962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10.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22/04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max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13.000,-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82.700012pt;margin-top:85.559982pt;width:86.650481pt;height:114.51pt;mso-position-horizontal-relative:page;mso-position-vertical-relative:page;z-index:-5551" type="#_x0000_t75">
            <v:imagedata r:id="rId52" o:title=""/>
          </v:shape>
        </w:pict>
      </w:r>
      <w:r>
        <w:rPr/>
        <w:pict>
          <v:shape style="position:absolute;margin-left:283.269989pt;margin-top:249.72998pt;width:85.234519pt;height:114.18pt;mso-position-horizontal-relative:page;mso-position-vertical-relative:page;z-index:-5550" type="#_x0000_t75">
            <v:imagedata r:id="rId53" o:title=""/>
          </v:shape>
        </w:pict>
      </w:r>
      <w:r>
        <w:rPr/>
        <w:pict>
          <v:shape style="position:absolute;margin-left:212.399994pt;margin-top:413.899994pt;width:180.059019pt;height:114.51pt;mso-position-horizontal-relative:page;mso-position-vertical-relative:page;z-index:-5549" type="#_x0000_t75">
            <v:imagedata r:id="rId54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2330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9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11.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22/04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14.000,-</w:t>
            </w:r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9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23/04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  <w:p>
            <w:pPr>
              <w:spacing w:before="41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24/04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otor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30.000,-</w:t>
            </w:r>
          </w:p>
        </w:tc>
      </w:tr>
      <w:tr>
        <w:trPr>
          <w:trHeight w:val="4453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13.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24/04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5" w:lineRule="auto"/>
              <w:ind w:left="102" w:right="16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mbuat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um,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men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putih,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semprot,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sol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</w:p>
          <w:p>
            <w:pPr>
              <w:spacing w:before="2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</w:rPr>
              <w:pict>
                <v:shape style="width:108.889914pt;height:171.6pt;mso-position-horizontal-relative:char;mso-position-vertical-relative:line" type="#_x0000_t75">
                  <v:imagedata r:id="rId55" o:title=""/>
                </v:shape>
              </w:pic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position w:val="0"/>
              </w:rPr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528.000,-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81.269989pt;margin-top:133.149979pt;width:89.26452pt;height:114.18pt;mso-position-horizontal-relative:page;mso-position-vertical-relative:page;z-index:-5548" type="#_x0000_t75">
            <v:imagedata r:id="rId56" o:title=""/>
          </v:shape>
        </w:pict>
      </w:r>
      <w:r>
        <w:rPr/>
        <w:pict>
          <v:shape style="position:absolute;margin-left:277.570007pt;margin-top:297.339996pt;width:96.527523pt;height:128.7pt;mso-position-horizontal-relative:page;mso-position-vertical-relative:page;z-index:-5547" type="#_x0000_t75">
            <v:imagedata r:id="rId57" o:title=""/>
          </v:shape>
        </w:pict>
      </w:r>
      <w:r>
        <w:rPr/>
        <w:pict>
          <v:shape style="position:absolute;margin-left:274.570007pt;margin-top:475.059998pt;width:102.654919pt;height:142.890pt;mso-position-horizontal-relative:page;mso-position-vertical-relative:page;z-index:-5546" type="#_x0000_t75">
            <v:imagedata r:id="rId58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3283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14.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24/04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pemb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BBM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rlu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19.000,-</w:t>
            </w:r>
          </w:p>
        </w:tc>
      </w:tr>
      <w:tr>
        <w:trPr>
          <w:trHeight w:val="3555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2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15.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2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28/04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5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pembu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max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kep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rlu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tasi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2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23.000,-</w:t>
            </w:r>
          </w:p>
        </w:tc>
      </w:tr>
      <w:tr>
        <w:trPr>
          <w:trHeight w:val="3838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16.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jasa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mbuat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200.000,-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23.170013pt;margin-top:139.87999pt;width:187.269943pt;height:78.84pt;mso-position-horizontal-relative:page;mso-position-vertical-relative:page;z-index:-5545" type="#_x0000_t75">
            <v:imagedata r:id="rId59" o:title=""/>
          </v:shape>
        </w:pict>
      </w:r>
      <w:r>
        <w:rPr/>
        <w:pict>
          <v:shape style="position:absolute;margin-left:281.320007pt;margin-top:321.299988pt;width:89.219386pt;height:114.51pt;mso-position-horizontal-relative:page;mso-position-vertical-relative:page;z-index:-5544" type="#_x0000_t75">
            <v:imagedata r:id="rId60" o:title=""/>
          </v:shape>
        </w:pict>
      </w:r>
      <w:r>
        <w:rPr/>
        <w:pict>
          <v:shape style="position:absolute;margin-left:282.070007pt;margin-top:485.47998pt;width:87.57057pt;height:114.18pt;mso-position-horizontal-relative:page;mso-position-vertical-relative:page;z-index:-5543" type="#_x0000_t75">
            <v:imagedata r:id="rId61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3764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17.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wa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Mesin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7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800.000,-</w:t>
            </w:r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18.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29/04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22.000,-</w:t>
            </w:r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19.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02/05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21.500,-</w:t>
            </w:r>
          </w:p>
        </w:tc>
      </w:tr>
      <w:tr>
        <w:trPr>
          <w:trHeight w:val="1279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3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3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03/05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Control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(R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)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4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I6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3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800.000,-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68.570007pt;margin-top:85.559982pt;width:114.23939pt;height:142.890pt;mso-position-horizontal-relative:page;mso-position-vertical-relative:page;z-index:-5542" type="#_x0000_t75">
            <v:imagedata r:id="rId62" o:title=""/>
          </v:shape>
        </w:pict>
      </w:r>
      <w:r>
        <w:rPr/>
        <w:pict>
          <v:shape style="position:absolute;margin-left:272.220001pt;margin-top:261.559998pt;width:107.575901pt;height:142.890pt;mso-position-horizontal-relative:page;mso-position-vertical-relative:page;z-index:-5541" type="#_x0000_t75">
            <v:imagedata r:id="rId63" o:title=""/>
          </v:shape>
        </w:pict>
      </w:r>
      <w:r>
        <w:rPr/>
        <w:pict>
          <v:shape style="position:absolute;margin-left:278.880005pt;margin-top:453.429993pt;width:94.33159pt;height:114.51pt;mso-position-horizontal-relative:page;mso-position-vertical-relative:page;z-index:-5540" type="#_x0000_t75">
            <v:imagedata r:id="rId64" o:title=""/>
          </v:shape>
        </w:pict>
      </w:r>
      <w:r>
        <w:rPr/>
        <w:pict>
          <v:shape style="position:absolute;margin-left:282.820007pt;margin-top:617.609985pt;width:85.932186pt;height:114.18pt;mso-position-horizontal-relative:page;mso-position-vertical-relative:page;z-index:-5539" type="#_x0000_t75">
            <v:imagedata r:id="rId65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2885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3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3521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21.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04/05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ESC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60A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600.000,-</w:t>
            </w:r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22.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08/05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12.000,-</w:t>
            </w:r>
          </w:p>
        </w:tc>
      </w:tr>
      <w:tr>
        <w:trPr>
          <w:trHeight w:val="3601" w:hRule="exact"/>
        </w:trPr>
        <w:tc>
          <w:tcPr>
            <w:tcW w:w="629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6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23.</w:t>
            </w:r>
          </w:p>
        </w:tc>
        <w:tc>
          <w:tcPr>
            <w:tcW w:w="1352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6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09/05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32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6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19.000,-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72.850006pt;margin-top:133.149979pt;width:106.343076pt;height:142.890pt;mso-position-horizontal-relative:page;mso-position-vertical-relative:page;z-index:-5538" type="#_x0000_t75">
            <v:imagedata r:id="rId66" o:title=""/>
          </v:shape>
        </w:pict>
      </w:r>
      <w:r>
        <w:rPr/>
        <w:pict>
          <v:shape style="position:absolute;margin-left:281.320007pt;margin-top:325.029968pt;width:88.489248pt;height:114.18pt;mso-position-horizontal-relative:page;mso-position-vertical-relative:page;z-index:-5537" type="#_x0000_t75">
            <v:imagedata r:id="rId67" o:title=""/>
          </v:shape>
        </w:pict>
      </w:r>
      <w:r>
        <w:rPr/>
        <w:pict>
          <v:shape style="position:absolute;margin-left:274.299988pt;margin-top:489.209991pt;width:103.401133pt;height:142.890pt;mso-position-horizontal-relative:page;mso-position-vertical-relative:page;z-index:-5536" type="#_x0000_t75">
            <v:imagedata r:id="rId68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3838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24.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09/05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rvo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orq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e</w:t>
            </w:r>
          </w:p>
          <w:p>
            <w:pPr>
              <w:spacing w:before="41" w:after="0" w:line="275" w:lineRule="auto"/>
              <w:ind w:left="102" w:right="251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D6,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Motor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850.000,-</w:t>
            </w:r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25.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15/05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19.000,-</w:t>
            </w:r>
          </w:p>
        </w:tc>
      </w:tr>
      <w:tr>
        <w:trPr>
          <w:trHeight w:val="3838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26.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15/05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vo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q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e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tom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820.000,-</w:t>
            </w:r>
          </w:p>
        </w:tc>
      </w:tr>
      <w:tr>
        <w:trPr>
          <w:trHeight w:val="962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27.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18/05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max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23.000,-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76.350006pt;margin-top:402.799988pt;width:98.520486pt;height:142.890pt;mso-position-horizontal-relative:page;mso-position-vertical-relative:page;z-index:-5535" type="#_x0000_t75">
            <v:imagedata r:id="rId69" o:title=""/>
          </v:shape>
        </w:pict>
      </w:r>
      <w:r>
        <w:rPr/>
        <w:pict>
          <v:shape style="position:absolute;margin-left:285.070007pt;margin-top:85.559982pt;width:81.59931pt;height:114.18pt;mso-position-horizontal-relative:page;mso-position-vertical-relative:page;z-index:-5534" type="#_x0000_t75">
            <v:imagedata r:id="rId70" o:title=""/>
          </v:shape>
        </w:pict>
      </w:r>
      <w:r>
        <w:rPr/>
        <w:pict>
          <v:shape style="position:absolute;margin-left:288.450012pt;margin-top:249.72998pt;width:75.008849pt;height:114.51pt;mso-position-horizontal-relative:page;mso-position-vertical-relative:page;z-index:-5533" type="#_x0000_t75">
            <v:imagedata r:id="rId71" o:title=""/>
          </v:shape>
        </w:pict>
      </w:r>
      <w:r>
        <w:rPr/>
        <w:pict>
          <v:shape style="position:absolute;margin-left:248.850006pt;margin-top:623.139954pt;width:154.874047pt;height:85.8pt;mso-position-horizontal-relative:page;mso-position-vertical-relative:page;z-index:-5532" type="#_x0000_t75">
            <v:imagedata r:id="rId72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2330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9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28.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21/05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22.000,-</w:t>
            </w:r>
          </w:p>
        </w:tc>
      </w:tr>
      <w:tr>
        <w:trPr>
          <w:trHeight w:val="3869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0" w:after="0" w:line="160" w:lineRule="exact"/>
              <w:jc w:val="left"/>
              <w:rPr>
                <w:sz w:val="16"/>
                <w:szCs w:val="16"/>
              </w:rPr>
            </w:pPr>
            <w:rPr/>
            <w:r>
              <w:rPr>
                <w:sz w:val="16"/>
                <w:szCs w:val="16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0" w:after="0" w:line="160" w:lineRule="exact"/>
              <w:jc w:val="left"/>
              <w:rPr>
                <w:sz w:val="16"/>
                <w:szCs w:val="16"/>
              </w:rPr>
            </w:pPr>
            <w:rPr/>
            <w:r>
              <w:rPr>
                <w:sz w:val="16"/>
                <w:szCs w:val="16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21/05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ument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foto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y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0" w:after="0" w:line="160" w:lineRule="exact"/>
              <w:jc w:val="left"/>
              <w:rPr>
                <w:sz w:val="16"/>
                <w:szCs w:val="16"/>
              </w:rPr>
            </w:pPr>
            <w:rPr/>
            <w:r>
              <w:rPr>
                <w:sz w:val="16"/>
                <w:szCs w:val="16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12.000,-</w:t>
            </w:r>
          </w:p>
        </w:tc>
      </w:tr>
      <w:tr>
        <w:trPr>
          <w:trHeight w:val="3032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0" w:after="0" w:line="140" w:lineRule="exact"/>
              <w:jc w:val="left"/>
              <w:rPr>
                <w:sz w:val="14"/>
                <w:szCs w:val="14"/>
              </w:rPr>
            </w:pPr>
            <w:rPr/>
            <w:r>
              <w:rPr>
                <w:sz w:val="14"/>
                <w:szCs w:val="14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30.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0" w:after="0" w:line="140" w:lineRule="exact"/>
              <w:jc w:val="left"/>
              <w:rPr>
                <w:sz w:val="14"/>
                <w:szCs w:val="14"/>
              </w:rPr>
            </w:pPr>
            <w:rPr/>
            <w:r>
              <w:rPr>
                <w:sz w:val="14"/>
                <w:szCs w:val="14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22/05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mponen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lektr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nika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rupa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luba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6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6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oto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Dioda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3mm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0" w:after="0" w:line="140" w:lineRule="exact"/>
              <w:jc w:val="left"/>
              <w:rPr>
                <w:sz w:val="14"/>
                <w:szCs w:val="14"/>
              </w:rPr>
            </w:pPr>
            <w:rPr/>
            <w:r>
              <w:rPr>
                <w:sz w:val="14"/>
                <w:szCs w:val="14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15.500,-</w:t>
            </w:r>
          </w:p>
        </w:tc>
      </w:tr>
      <w:tr>
        <w:trPr>
          <w:trHeight w:val="643" w:hRule="exact"/>
        </w:trPr>
        <w:tc>
          <w:tcPr>
            <w:tcW w:w="629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31.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23/05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pulsa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komun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ang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tim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7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14.000,-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64.850006pt;margin-top:101.419983pt;width:122.64459pt;height:92.4pt;mso-position-horizontal-relative:page;mso-position-vertical-relative:page;z-index:-5531" type="#_x0000_t75">
            <v:imagedata r:id="rId73" o:title=""/>
          </v:shape>
        </w:pict>
      </w:r>
      <w:r>
        <w:rPr/>
        <w:pict>
          <v:shape style="position:absolute;margin-left:283.350006pt;margin-top:243.089981pt;width:85.047227pt;height:114.18pt;mso-position-horizontal-relative:page;mso-position-vertical-relative:page;z-index:-5530" type="#_x0000_t75">
            <v:imagedata r:id="rId74" o:title=""/>
          </v:shape>
        </w:pict>
      </w:r>
      <w:r>
        <w:rPr/>
        <w:pict>
          <v:shape style="position:absolute;margin-left:281.029999pt;margin-top:412.97998pt;width:90.377972pt;height:142.890pt;mso-position-horizontal-relative:page;mso-position-vertical-relative:page;z-index:-5529" type="#_x0000_t75">
            <v:imagedata r:id="rId75" o:title=""/>
          </v:shape>
        </w:pict>
      </w:r>
      <w:r>
        <w:rPr/>
        <w:pict>
          <v:shape style="position:absolute;margin-left:274.429993pt;margin-top:610.520996pt;width:103.159118pt;height:142.890pt;mso-position-horizontal-relative:page;mso-position-vertical-relative:page;z-index:-5528" type="#_x0000_t75">
            <v:imagedata r:id="rId76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2198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32.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24/05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22.300,-</w:t>
            </w:r>
          </w:p>
        </w:tc>
      </w:tr>
      <w:tr>
        <w:trPr>
          <w:trHeight w:val="4066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8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33.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8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25/05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post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r,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X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pub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ikasi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8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66.000,-</w:t>
            </w:r>
          </w:p>
        </w:tc>
      </w:tr>
      <w:tr>
        <w:trPr>
          <w:trHeight w:val="3838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34.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28/05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pulsa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komunik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3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28.000,-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45.270004pt;margin-top:117.289986pt;width:161.755839pt;height:114.18pt;mso-position-horizontal-relative:page;mso-position-vertical-relative:page;z-index:-5527" type="#_x0000_t75">
            <v:imagedata r:id="rId77" o:title=""/>
          </v:shape>
        </w:pict>
      </w:r>
      <w:r>
        <w:rPr/>
        <w:pict>
          <v:shape style="position:absolute;margin-left:243.820007pt;margin-top:281.459991pt;width:164.022315pt;height:114.18pt;mso-position-horizontal-relative:page;mso-position-vertical-relative:page;z-index:-5526" type="#_x0000_t75">
            <v:imagedata r:id="rId78" o:title=""/>
          </v:shape>
        </w:pict>
      </w:r>
      <w:r>
        <w:rPr/>
        <w:pict>
          <v:shape style="position:absolute;margin-left:272.220001pt;margin-top:429.769989pt;width:107.585985pt;height:142.890pt;mso-position-horizontal-relative:page;mso-position-vertical-relative:page;z-index:-5525" type="#_x0000_t75">
            <v:imagedata r:id="rId79" o:title=""/>
          </v:shape>
        </w:pict>
      </w:r>
      <w:r>
        <w:rPr/>
        <w:pict>
          <v:shape style="position:absolute;margin-left:284.75pt;margin-top:621.649963pt;width:82.244856pt;height:114.18pt;mso-position-horizontal-relative:page;mso-position-vertical-relative:page;z-index:-5524" type="#_x0000_t75">
            <v:imagedata r:id="rId80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2966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8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35.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8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6000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8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14.000,-</w:t>
            </w:r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36.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ument,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otoco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map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3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8.900,-</w:t>
            </w:r>
          </w:p>
        </w:tc>
      </w:tr>
      <w:tr>
        <w:trPr>
          <w:trHeight w:val="3521" w:hRule="exact"/>
        </w:trPr>
        <w:tc>
          <w:tcPr>
            <w:tcW w:w="629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37.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VGA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50.000,-</w:t>
            </w:r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38.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22.000,-</w:t>
            </w:r>
          </w:p>
        </w:tc>
      </w:tr>
      <w:tr>
        <w:trPr>
          <w:trHeight w:val="326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74" w:lineRule="exact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39.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74" w:lineRule="exact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obe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r,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77.000,-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72.320007pt;margin-top:527.73999pt;width:105.678175pt;height:130.125pt;mso-position-horizontal-relative:page;mso-position-vertical-relative:page;z-index:-5523" type="#_x0000_t75">
            <v:imagedata r:id="rId81" o:title=""/>
          </v:shape>
        </w:pict>
      </w:r>
      <w:r>
        <w:rPr/>
        <w:pict>
          <v:shape style="position:absolute;margin-left:279.869995pt;margin-top:120.329987pt;width:87.579369pt;height:142.890pt;mso-position-horizontal-relative:page;mso-position-vertical-relative:page;z-index:-5522" type="#_x0000_t75">
            <v:imagedata r:id="rId82" o:title=""/>
          </v:shape>
        </w:pict>
      </w:r>
      <w:r>
        <w:rPr/>
        <w:pict>
          <v:shape style="position:absolute;margin-left:281.700012pt;margin-top:323.919983pt;width:87.73063pt;height:142.890pt;mso-position-horizontal-relative:page;mso-position-vertical-relative:page;z-index:-5521" type="#_x0000_t75">
            <v:imagedata r:id="rId83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3821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rip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4071" w:hRule="exact"/>
        </w:trPr>
        <w:tc>
          <w:tcPr>
            <w:tcW w:w="629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0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40.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0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ies,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iso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pvc,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oli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0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298.000,-</w:t>
            </w:r>
          </w:p>
        </w:tc>
      </w:tr>
      <w:tr>
        <w:trPr>
          <w:trHeight w:val="3627" w:hRule="exact"/>
        </w:trPr>
        <w:tc>
          <w:tcPr>
            <w:tcW w:w="629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7" w:after="0" w:line="240" w:lineRule="exact"/>
              <w:jc w:val="left"/>
              <w:rPr>
                <w:sz w:val="24"/>
                <w:szCs w:val="24"/>
              </w:rPr>
            </w:pPr>
            <w:rPr/>
            <w:r>
              <w:rPr>
                <w:sz w:val="24"/>
                <w:szCs w:val="24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41.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7" w:after="0" w:line="240" w:lineRule="exact"/>
              <w:jc w:val="left"/>
              <w:rPr>
                <w:sz w:val="24"/>
                <w:szCs w:val="24"/>
              </w:rPr>
            </w:pPr>
            <w:rPr/>
            <w:r>
              <w:rPr>
                <w:sz w:val="24"/>
                <w:szCs w:val="24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UPS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</w:p>
          <w:p>
            <w:pPr>
              <w:spacing w:before="41" w:after="0" w:line="277" w:lineRule="auto"/>
              <w:ind w:left="102" w:right="321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(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CCU)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7" w:after="0" w:line="240" w:lineRule="exact"/>
              <w:jc w:val="left"/>
              <w:rPr>
                <w:sz w:val="24"/>
                <w:szCs w:val="24"/>
              </w:rPr>
            </w:pPr>
            <w:rPr/>
            <w:r>
              <w:rPr>
                <w:sz w:val="24"/>
                <w:szCs w:val="24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500.000,-</w:t>
            </w:r>
          </w:p>
        </w:tc>
      </w:tr>
      <w:tr>
        <w:trPr>
          <w:trHeight w:val="1596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2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42.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2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30/05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85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mul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</w:p>
          <w:p>
            <w:pPr>
              <w:spacing w:before="41" w:after="0" w:line="275" w:lineRule="auto"/>
              <w:ind w:left="102" w:right="352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9V,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W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(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,1m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),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ptor,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tbat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9V,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japit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pisau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</w:p>
          <w:p>
            <w:pPr>
              <w:spacing w:before="4" w:after="0" w:line="240" w:lineRule="auto"/>
              <w:ind w:left="102" w:right="3456"/>
              <w:jc w:val="both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2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96.000,-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73.820007pt;margin-top:85.559982pt;width:104.030896pt;height:142.890pt;mso-position-horizontal-relative:page;mso-position-vertical-relative:page;z-index:-5520" type="#_x0000_t75">
            <v:imagedata r:id="rId84" o:title=""/>
          </v:shape>
        </w:pict>
      </w:r>
      <w:r>
        <w:rPr/>
        <w:pict>
          <v:shape style="position:absolute;margin-left:274.269989pt;margin-top:261.559998pt;width:103.441469pt;height:142.890pt;mso-position-horizontal-relative:page;mso-position-vertical-relative:page;z-index:-5519" type="#_x0000_t75">
            <v:imagedata r:id="rId85" o:title=""/>
          </v:shape>
        </w:pict>
      </w:r>
      <w:r>
        <w:rPr/>
        <w:pict>
          <v:shape style="position:absolute;margin-left:274.570007pt;margin-top:437.559998pt;width:102.402819pt;height:142.890pt;mso-position-horizontal-relative:page;mso-position-vertical-relative:page;z-index:-5518" type="#_x0000_t75">
            <v:imagedata r:id="rId86" o:title=""/>
          </v:shape>
        </w:pict>
      </w:r>
      <w:r>
        <w:rPr/>
        <w:pict>
          <v:shape style="position:absolute;margin-left:269.320007pt;margin-top:629.440002pt;width:112.890627pt;height:114.18pt;mso-position-horizontal-relative:page;mso-position-vertical-relative:page;z-index:-5517" type="#_x0000_t75">
            <v:imagedata r:id="rId87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2885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3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3521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43.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30/05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ument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foto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y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3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7.500,-</w:t>
            </w:r>
          </w:p>
        </w:tc>
      </w:tr>
      <w:tr>
        <w:trPr>
          <w:trHeight w:val="3519" w:hRule="exact"/>
        </w:trPr>
        <w:tc>
          <w:tcPr>
            <w:tcW w:w="629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44.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30/05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met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34.000,-</w:t>
            </w:r>
          </w:p>
        </w:tc>
      </w:tr>
      <w:tr>
        <w:trPr>
          <w:trHeight w:val="3286" w:hRule="exact"/>
        </w:trPr>
        <w:tc>
          <w:tcPr>
            <w:tcW w:w="629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45.</w:t>
            </w:r>
          </w:p>
        </w:tc>
        <w:tc>
          <w:tcPr>
            <w:tcW w:w="1352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30/05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klip,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klip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32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3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6.500,-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83.269989pt;margin-top:117.289986pt;width:85.226998pt;height:114.18pt;mso-position-horizontal-relative:page;mso-position-vertical-relative:page;z-index:-5516" type="#_x0000_t75">
            <v:imagedata r:id="rId88" o:title=""/>
          </v:shape>
        </w:pict>
      </w:r>
      <w:r>
        <w:rPr/>
        <w:pict>
          <v:shape style="position:absolute;margin-left:274.380005pt;margin-top:265.589996pt;width:103.149819pt;height:114.18pt;mso-position-horizontal-relative:page;mso-position-vertical-relative:page;z-index:-5515" type="#_x0000_t75">
            <v:imagedata r:id="rId89" o:title=""/>
          </v:shape>
        </w:pict>
      </w:r>
      <w:r>
        <w:rPr/>
        <w:pict>
          <v:shape style="position:absolute;margin-left:281.149994pt;margin-top:429.769989pt;width:89.75119pt;height:114.51pt;mso-position-horizontal-relative:page;mso-position-vertical-relative:page;z-index:-5514" type="#_x0000_t75">
            <v:imagedata r:id="rId90" o:title=""/>
          </v:shape>
        </w:pict>
      </w:r>
      <w:r>
        <w:rPr/>
        <w:pict>
          <v:shape style="position:absolute;margin-left:238.949997pt;margin-top:593.950012pt;width:174.488395pt;height:114.18pt;mso-position-horizontal-relative:page;mso-position-vertical-relative:page;z-index:-5513" type="#_x0000_t75">
            <v:imagedata r:id="rId91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2966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8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46.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8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30/05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mor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8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120.000,-</w:t>
            </w:r>
          </w:p>
        </w:tc>
      </w:tr>
      <w:tr>
        <w:trPr>
          <w:trHeight w:val="2967" w:hRule="exact"/>
        </w:trPr>
        <w:tc>
          <w:tcPr>
            <w:tcW w:w="629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9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47.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9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31/05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w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less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nter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1000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9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85.000,-</w:t>
            </w:r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48.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31/05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23.000,-</w:t>
            </w:r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49.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02/06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y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125.000,-</w:t>
            </w:r>
          </w:p>
        </w:tc>
      </w:tr>
      <w:tr>
        <w:trPr>
          <w:trHeight w:val="646" w:hRule="exact"/>
        </w:trPr>
        <w:tc>
          <w:tcPr>
            <w:tcW w:w="629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50.</w:t>
            </w:r>
          </w:p>
        </w:tc>
        <w:tc>
          <w:tcPr>
            <w:tcW w:w="1352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02/06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fl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x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32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7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14.000,-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82.070007pt;margin-top:85.559982pt;width:87.017168pt;height:114.18pt;mso-position-horizontal-relative:page;mso-position-vertical-relative:page;z-index:-5512" type="#_x0000_t75">
            <v:imagedata r:id="rId92" o:title=""/>
          </v:shape>
        </w:pict>
      </w:r>
      <w:r>
        <w:rPr/>
        <w:pict>
          <v:shape style="position:absolute;margin-left:241.570007pt;margin-top:249.72998pt;width:169.298541pt;height:85.8pt;mso-position-horizontal-relative:page;mso-position-vertical-relative:page;z-index:-5511" type="#_x0000_t75">
            <v:imagedata r:id="rId93" o:title=""/>
          </v:shape>
        </w:pict>
      </w:r>
      <w:r>
        <w:rPr/>
        <w:pict>
          <v:shape style="position:absolute;margin-left:277.423004pt;margin-top:401.269989pt;width:97.105705pt;height:142.890pt;mso-position-horizontal-relative:page;mso-position-vertical-relative:page;z-index:-5510" type="#_x0000_t75">
            <v:imagedata r:id="rId94" o:title=""/>
          </v:shape>
        </w:pict>
      </w:r>
      <w:r>
        <w:rPr/>
        <w:pict>
          <v:shape style="position:absolute;margin-left:277.570007pt;margin-top:593.149963pt;width:96.638816pt;height:142.890pt;mso-position-horizontal-relative:page;mso-position-vertical-relative:page;z-index:-5509" type="#_x0000_t75">
            <v:imagedata r:id="rId95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2330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9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2715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2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51.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2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02/06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kirim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kompon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</w:p>
          <w:p>
            <w:pPr>
              <w:spacing w:before="43" w:after="0" w:line="275" w:lineRule="auto"/>
              <w:ind w:left="102" w:right="2036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via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2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3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8.000,-</w:t>
            </w:r>
          </w:p>
        </w:tc>
      </w:tr>
      <w:tr>
        <w:trPr>
          <w:trHeight w:val="4155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52.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05/06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z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z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z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z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W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sok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tor,M3</w:t>
            </w:r>
          </w:p>
          <w:p>
            <w:pPr>
              <w:spacing w:before="41" w:after="0" w:line="277" w:lineRule="auto"/>
              <w:ind w:left="102" w:right="26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0,6,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ED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kontrol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ED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66.800,-</w:t>
            </w:r>
          </w:p>
        </w:tc>
      </w:tr>
      <w:tr>
        <w:trPr>
          <w:trHeight w:val="4155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4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53.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4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05/06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inal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blok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n,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tog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w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4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12.500,-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82.070007pt;margin-top:133.159988pt;width:87.313496pt;height:114.51pt;mso-position-horizontal-relative:page;mso-position-vertical-relative:page;z-index:-5508" type="#_x0000_t75">
            <v:imagedata r:id="rId96" o:title=""/>
          </v:shape>
        </w:pict>
      </w:r>
      <w:r>
        <w:rPr/>
        <w:pict>
          <v:shape style="position:absolute;margin-left:279.769989pt;margin-top:297.339996pt;width:92.278878pt;height:114.18pt;mso-position-horizontal-relative:page;mso-position-vertical-relative:page;z-index:-5507" type="#_x0000_t75">
            <v:imagedata r:id="rId97" o:title=""/>
          </v:shape>
        </w:pict>
      </w:r>
      <w:r>
        <w:rPr/>
        <w:pict>
          <v:shape style="position:absolute;margin-left:279.450012pt;margin-top:461.509979pt;width:93.008067pt;height:132pt;mso-position-horizontal-relative:page;mso-position-vertical-relative:page;z-index:-5506" type="#_x0000_t75">
            <v:imagedata r:id="rId98" o:title=""/>
          </v:shape>
        </w:pict>
      </w:r>
      <w:r>
        <w:rPr/>
        <w:pict>
          <v:shape style="position:absolute;margin-left:282.820007pt;margin-top:626.714966pt;width:84.938907pt;height:124.485pt;mso-position-horizontal-relative:page;mso-position-vertical-relative:page;z-index:-5505" type="#_x0000_t75">
            <v:imagedata r:id="rId99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3283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54.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06/06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24.000,-</w:t>
            </w:r>
          </w:p>
        </w:tc>
      </w:tr>
      <w:tr>
        <w:trPr>
          <w:trHeight w:val="3284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55.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06/06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5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old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3,5mm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24.000,-</w:t>
            </w:r>
          </w:p>
        </w:tc>
      </w:tr>
      <w:tr>
        <w:trPr>
          <w:trHeight w:val="3623" w:hRule="exact"/>
        </w:trPr>
        <w:tc>
          <w:tcPr>
            <w:tcW w:w="629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5" w:after="0" w:line="240" w:lineRule="exact"/>
              <w:jc w:val="left"/>
              <w:rPr>
                <w:sz w:val="24"/>
                <w:szCs w:val="24"/>
              </w:rPr>
            </w:pPr>
            <w:rPr/>
            <w:r>
              <w:rPr>
                <w:sz w:val="24"/>
                <w:szCs w:val="24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56.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5" w:after="0" w:line="240" w:lineRule="exact"/>
              <w:jc w:val="left"/>
              <w:rPr>
                <w:sz w:val="24"/>
                <w:szCs w:val="24"/>
              </w:rPr>
            </w:pPr>
            <w:rPr/>
            <w:r>
              <w:rPr>
                <w:sz w:val="24"/>
                <w:szCs w:val="24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06/06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5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W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F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1,5m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klar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5" w:after="0" w:line="240" w:lineRule="exact"/>
              <w:jc w:val="left"/>
              <w:rPr>
                <w:sz w:val="24"/>
                <w:szCs w:val="24"/>
              </w:rPr>
            </w:pPr>
            <w:rPr/>
            <w:r>
              <w:rPr>
                <w:sz w:val="24"/>
                <w:szCs w:val="24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27.000,-</w:t>
            </w:r>
          </w:p>
        </w:tc>
      </w:tr>
      <w:tr>
        <w:trPr>
          <w:trHeight w:val="3192" w:hRule="exact"/>
        </w:trPr>
        <w:tc>
          <w:tcPr>
            <w:tcW w:w="629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1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57.</w:t>
            </w:r>
          </w:p>
        </w:tc>
        <w:tc>
          <w:tcPr>
            <w:tcW w:w="1352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1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02/06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32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1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175.000,-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71.950012pt;margin-top:117.289986pt;width:108.370791pt;height:154.44pt;mso-position-horizontal-relative:page;mso-position-vertical-relative:page;z-index:-5504" type="#_x0000_t75">
            <v:imagedata r:id="rId100" o:title=""/>
          </v:shape>
        </w:pict>
      </w:r>
      <w:r>
        <w:rPr/>
        <w:pict>
          <v:shape style="position:absolute;margin-left:233.320007pt;margin-top:320.259979pt;width:185.245851pt;height:141.57pt;mso-position-horizontal-relative:page;mso-position-vertical-relative:page;z-index:-5503" type="#_x0000_t75">
            <v:imagedata r:id="rId101" o:title=""/>
          </v:shape>
        </w:pict>
      </w:r>
      <w:r>
        <w:rPr/>
        <w:pict>
          <v:shape style="position:absolute;margin-left:283.570007pt;margin-top:511.439972pt;width:84.938012pt;height:115.5pt;mso-position-horizontal-relative:page;mso-position-vertical-relative:page;z-index:-5502" type="#_x0000_t75">
            <v:imagedata r:id="rId102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3742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00" w:lineRule="exact"/>
              <w:jc w:val="left"/>
              <w:rPr>
                <w:sz w:val="10"/>
                <w:szCs w:val="10"/>
              </w:rPr>
            </w:pPr>
            <w:rPr/>
            <w:r>
              <w:rPr>
                <w:sz w:val="10"/>
                <w:szCs w:val="1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58.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00" w:lineRule="exact"/>
              <w:jc w:val="left"/>
              <w:rPr>
                <w:sz w:val="10"/>
                <w:szCs w:val="10"/>
              </w:rPr>
            </w:pPr>
            <w:rPr/>
            <w:r>
              <w:rPr>
                <w:sz w:val="10"/>
                <w:szCs w:val="1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06/06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00" w:lineRule="exact"/>
              <w:jc w:val="left"/>
              <w:rPr>
                <w:sz w:val="10"/>
                <w:szCs w:val="10"/>
              </w:rPr>
            </w:pPr>
            <w:rPr/>
            <w:r>
              <w:rPr>
                <w:sz w:val="10"/>
                <w:szCs w:val="1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5000,-</w:t>
            </w:r>
          </w:p>
        </w:tc>
      </w:tr>
      <w:tr>
        <w:trPr>
          <w:trHeight w:val="3824" w:hRule="exact"/>
        </w:trPr>
        <w:tc>
          <w:tcPr>
            <w:tcW w:w="629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8" w:after="0" w:line="140" w:lineRule="exact"/>
              <w:jc w:val="left"/>
              <w:rPr>
                <w:sz w:val="14"/>
                <w:szCs w:val="14"/>
              </w:rPr>
            </w:pPr>
            <w:rPr/>
            <w:r>
              <w:rPr>
                <w:sz w:val="14"/>
                <w:szCs w:val="14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59.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8" w:after="0" w:line="140" w:lineRule="exact"/>
              <w:jc w:val="left"/>
              <w:rPr>
                <w:sz w:val="14"/>
                <w:szCs w:val="14"/>
              </w:rPr>
            </w:pPr>
            <w:rPr/>
            <w:r>
              <w:rPr>
                <w:sz w:val="14"/>
                <w:szCs w:val="14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06/06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Mur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x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30,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Kun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ing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x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9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8" w:after="0" w:line="140" w:lineRule="exact"/>
              <w:jc w:val="left"/>
              <w:rPr>
                <w:sz w:val="14"/>
                <w:szCs w:val="14"/>
              </w:rPr>
            </w:pPr>
            <w:rPr/>
            <w:r>
              <w:rPr>
                <w:sz w:val="14"/>
                <w:szCs w:val="14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32.500,-</w:t>
            </w:r>
          </w:p>
        </w:tc>
      </w:tr>
      <w:tr>
        <w:trPr>
          <w:trHeight w:val="3289" w:hRule="exact"/>
        </w:trPr>
        <w:tc>
          <w:tcPr>
            <w:tcW w:w="629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9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60.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9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06/06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Clip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rd,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foto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y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9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15.000,-</w:t>
            </w:r>
          </w:p>
        </w:tc>
      </w:tr>
      <w:tr>
        <w:trPr>
          <w:trHeight w:val="962" w:hRule="exact"/>
        </w:trPr>
        <w:tc>
          <w:tcPr>
            <w:tcW w:w="629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89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61</w:t>
            </w:r>
          </w:p>
        </w:tc>
        <w:tc>
          <w:tcPr>
            <w:tcW w:w="1352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06/06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Pap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inder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pidol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il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32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29.949997pt;margin-top:85.559982pt;width:193.293832pt;height:122.1pt;mso-position-horizontal-relative:page;mso-position-vertical-relative:page;z-index:-5501" type="#_x0000_t75">
            <v:imagedata r:id="rId103" o:title=""/>
          </v:shape>
        </w:pict>
      </w:r>
      <w:r>
        <w:rPr/>
        <w:pict>
          <v:shape style="position:absolute;margin-left:247.949997pt;margin-top:288.259979pt;width:156.664271pt;height:220.44pt;mso-position-horizontal-relative:page;mso-position-vertical-relative:page;z-index:-5500" type="#_x0000_t75">
            <v:imagedata r:id="rId104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2467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6" w:after="0" w:line="240" w:lineRule="exact"/>
              <w:jc w:val="left"/>
              <w:rPr>
                <w:sz w:val="24"/>
                <w:szCs w:val="24"/>
              </w:rPr>
            </w:pPr>
            <w:rPr/>
            <w:r>
              <w:rPr>
                <w:sz w:val="24"/>
                <w:szCs w:val="24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6008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8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62.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8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06/06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rduino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</w:t>
            </w:r>
          </w:p>
          <w:p>
            <w:pPr>
              <w:spacing w:before="41" w:after="0" w:line="276" w:lineRule="auto"/>
              <w:ind w:left="102" w:right="60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R3,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hield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duino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roto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R3,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dbo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Sold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ss,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kirim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Mlg</w:t>
            </w:r>
          </w:p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8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475.000,-</w:t>
            </w:r>
          </w:p>
        </w:tc>
      </w:tr>
      <w:tr>
        <w:trPr>
          <w:trHeight w:val="1596" w:hRule="exact"/>
        </w:trPr>
        <w:tc>
          <w:tcPr>
            <w:tcW w:w="629" w:type="dxa"/>
            <w:tcBorders>
              <w:top w:val="single" w:sz="4.639840" w:space="0" w:color="000000"/>
              <w:bottom w:val="single" w:sz="4.8322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4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63.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8322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4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07/06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8322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nsor</w:t>
            </w:r>
          </w:p>
          <w:p>
            <w:pPr>
              <w:spacing w:before="41" w:after="0" w:line="276" w:lineRule="auto"/>
              <w:ind w:left="102" w:right="163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Ultr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sonic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100,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sonic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R04T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kir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4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</w:p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8322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4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508.000,-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49.449997pt;margin-top:85.559982pt;width:153.766160pt;height:208.56pt;mso-position-horizontal-relative:page;mso-position-vertical-relative:page;z-index:-5499" type="#_x0000_t75">
            <v:imagedata r:id="rId105" o:title=""/>
          </v:shape>
        </w:pict>
      </w:r>
      <w:r>
        <w:rPr/>
        <w:pict>
          <v:shape style="position:absolute;margin-left:251.320007pt;margin-top:389.829987pt;width:149.631828pt;height:214.17pt;mso-position-horizontal-relative:page;mso-position-vertical-relative:page;z-index:-5498" type="#_x0000_t75">
            <v:imagedata r:id="rId106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4181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10" w:after="0" w:line="160" w:lineRule="exact"/>
              <w:jc w:val="left"/>
              <w:rPr>
                <w:sz w:val="16"/>
                <w:szCs w:val="16"/>
              </w:rPr>
            </w:pPr>
            <w:rPr/>
            <w:r>
              <w:rPr>
                <w:sz w:val="16"/>
                <w:szCs w:val="16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6207" w:hRule="exact"/>
        </w:trPr>
        <w:tc>
          <w:tcPr>
            <w:tcW w:w="629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9" w:after="0" w:line="130" w:lineRule="exact"/>
              <w:jc w:val="left"/>
              <w:rPr>
                <w:sz w:val="13"/>
                <w:szCs w:val="13"/>
              </w:rPr>
            </w:pPr>
            <w:rPr/>
            <w:r>
              <w:rPr>
                <w:sz w:val="13"/>
                <w:szCs w:val="13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64.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9" w:after="0" w:line="130" w:lineRule="exact"/>
              <w:jc w:val="left"/>
              <w:rPr>
                <w:sz w:val="13"/>
                <w:szCs w:val="13"/>
              </w:rPr>
            </w:pPr>
            <w:rPr/>
            <w:r>
              <w:rPr>
                <w:sz w:val="13"/>
                <w:szCs w:val="13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07/06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umper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-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male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mper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</w:t>
            </w:r>
          </w:p>
          <w:p>
            <w:pPr>
              <w:spacing w:before="43" w:after="0" w:line="275" w:lineRule="auto"/>
              <w:ind w:left="102" w:right="97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umper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Mix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uku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snsor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E18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D80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rim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4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</w:t>
            </w:r>
          </w:p>
          <w:p>
            <w:pPr>
              <w:spacing w:before="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9" w:after="0" w:line="130" w:lineRule="exact"/>
              <w:jc w:val="left"/>
              <w:rPr>
                <w:sz w:val="13"/>
                <w:szCs w:val="13"/>
              </w:rPr>
            </w:pPr>
            <w:rPr/>
            <w:r>
              <w:rPr>
                <w:sz w:val="13"/>
                <w:szCs w:val="13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298.000,-</w:t>
            </w:r>
          </w:p>
        </w:tc>
      </w:tr>
      <w:tr>
        <w:trPr>
          <w:trHeight w:val="962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65.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07/06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lue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Gun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F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1.5m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mantik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api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7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41.000,-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65.570007pt;margin-top:85.559982pt;width:118.894429pt;height:166.0875pt;mso-position-horizontal-relative:page;mso-position-vertical-relative:page;z-index:-5497" type="#_x0000_t75">
            <v:imagedata r:id="rId107" o:title=""/>
          </v:shape>
        </w:pict>
      </w:r>
      <w:r>
        <w:rPr/>
        <w:pict>
          <v:shape style="position:absolute;margin-left:272.700012pt;margin-top:303.329987pt;width:106.614609pt;height:138.6pt;mso-position-horizontal-relative:page;mso-position-vertical-relative:page;z-index:-5496" type="#_x0000_t75">
            <v:imagedata r:id="rId108" o:title=""/>
          </v:shape>
        </w:pict>
      </w:r>
      <w:r>
        <w:rPr/>
        <w:pict>
          <v:shape style="position:absolute;margin-left:247.860001pt;margin-top:475.619995pt;width:146.212625pt;height:217.8pt;mso-position-horizontal-relative:page;mso-position-vertical-relative:page;z-index:-5495" type="#_x0000_t75">
            <v:imagedata r:id="rId109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3404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2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3752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2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66.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2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07/06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jenis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nsport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2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15.000,-</w:t>
            </w:r>
          </w:p>
        </w:tc>
      </w:tr>
      <w:tr>
        <w:trPr>
          <w:trHeight w:val="4978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4" w:after="0" w:line="120" w:lineRule="exact"/>
              <w:jc w:val="left"/>
              <w:rPr>
                <w:sz w:val="12"/>
                <w:szCs w:val="12"/>
              </w:rPr>
            </w:pPr>
            <w:rPr/>
            <w:r>
              <w:rPr>
                <w:sz w:val="12"/>
                <w:szCs w:val="12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67.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4" w:after="0" w:line="120" w:lineRule="exact"/>
              <w:jc w:val="left"/>
              <w:rPr>
                <w:sz w:val="12"/>
                <w:szCs w:val="12"/>
              </w:rPr>
            </w:pPr>
            <w:rPr/>
            <w:r>
              <w:rPr>
                <w:sz w:val="12"/>
                <w:szCs w:val="12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08/06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Bann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kur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x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160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4" w:after="0" w:line="120" w:lineRule="exact"/>
              <w:jc w:val="left"/>
              <w:rPr>
                <w:sz w:val="12"/>
                <w:szCs w:val="12"/>
              </w:rPr>
            </w:pPr>
            <w:rPr/>
            <w:r>
              <w:rPr>
                <w:sz w:val="12"/>
                <w:szCs w:val="12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18.000,-</w:t>
            </w:r>
          </w:p>
        </w:tc>
      </w:tr>
      <w:tr>
        <w:trPr>
          <w:trHeight w:val="646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68.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08/06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Pos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PKM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7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23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46.410004pt;margin-top:86.039986pt;width:125.761111pt;height:194.37pt;mso-position-horizontal-relative:page;mso-position-vertical-relative:page;z-index:-5494" type="#_x0000_t75">
            <v:imagedata r:id="rId110" o:title=""/>
          </v:shape>
        </w:pict>
      </w:r>
      <w:r>
        <w:rPr/>
        <w:pict>
          <v:shape style="position:absolute;margin-left:263.320007pt;margin-top:343.589996pt;width:125.500328pt;height:202.95pt;mso-position-horizontal-relative:page;mso-position-vertical-relative:page;z-index:-5493" type="#_x0000_t75">
            <v:imagedata r:id="rId111" o:title=""/>
          </v:shape>
        </w:pict>
      </w:r>
      <w:r>
        <w:rPr/>
        <w:pict>
          <v:shape style="position:absolute;margin-left:239.320007pt;margin-top:579.200012pt;width:173.930533pt;height:119.46pt;mso-position-horizontal-relative:page;mso-position-vertical-relative:page;z-index:-5492" type="#_x0000_t75">
            <v:imagedata r:id="rId112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3891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9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5348" w:hRule="exact"/>
        </w:trPr>
        <w:tc>
          <w:tcPr>
            <w:tcW w:w="629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9" w:after="0" w:line="100" w:lineRule="exact"/>
              <w:jc w:val="left"/>
              <w:rPr>
                <w:sz w:val="10"/>
                <w:szCs w:val="10"/>
              </w:rPr>
            </w:pPr>
            <w:rPr/>
            <w:r>
              <w:rPr>
                <w:sz w:val="10"/>
                <w:szCs w:val="1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69.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9" w:after="0" w:line="100" w:lineRule="exact"/>
              <w:jc w:val="left"/>
              <w:rPr>
                <w:sz w:val="10"/>
                <w:szCs w:val="10"/>
              </w:rPr>
            </w:pPr>
            <w:rPr/>
            <w:r>
              <w:rPr>
                <w:sz w:val="10"/>
                <w:szCs w:val="1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08/06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dokum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foto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</w:p>
          <w:p>
            <w:pPr>
              <w:spacing w:before="43" w:after="0" w:line="275" w:lineRule="auto"/>
              <w:ind w:left="102" w:right="532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dokumen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rlu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monev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nis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si</w:t>
            </w:r>
          </w:p>
          <w:p>
            <w:pPr>
              <w:spacing w:before="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9" w:after="0" w:line="100" w:lineRule="exact"/>
              <w:jc w:val="left"/>
              <w:rPr>
                <w:sz w:val="10"/>
                <w:szCs w:val="10"/>
              </w:rPr>
            </w:pPr>
            <w:rPr/>
            <w:r>
              <w:rPr>
                <w:sz w:val="10"/>
                <w:szCs w:val="1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167.400,-</w:t>
            </w:r>
          </w:p>
        </w:tc>
      </w:tr>
      <w:tr>
        <w:trPr>
          <w:trHeight w:val="3056" w:hRule="exact"/>
        </w:trPr>
        <w:tc>
          <w:tcPr>
            <w:tcW w:w="629" w:type="dxa"/>
            <w:tcBorders>
              <w:top w:val="single" w:sz="4.64032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2" w:after="0" w:line="160" w:lineRule="exact"/>
              <w:jc w:val="left"/>
              <w:rPr>
                <w:sz w:val="16"/>
                <w:szCs w:val="16"/>
              </w:rPr>
            </w:pPr>
            <w:rPr/>
            <w:r>
              <w:rPr>
                <w:sz w:val="16"/>
                <w:szCs w:val="16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70.</w:t>
            </w:r>
          </w:p>
        </w:tc>
        <w:tc>
          <w:tcPr>
            <w:tcW w:w="1352" w:type="dxa"/>
            <w:tcBorders>
              <w:top w:val="single" w:sz="4.64032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2" w:after="0" w:line="160" w:lineRule="exact"/>
              <w:jc w:val="left"/>
              <w:rPr>
                <w:sz w:val="16"/>
                <w:szCs w:val="16"/>
              </w:rPr>
            </w:pPr>
            <w:rPr/>
            <w:r>
              <w:rPr>
                <w:sz w:val="16"/>
                <w:szCs w:val="16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09/06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32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32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2" w:after="0" w:line="160" w:lineRule="exact"/>
              <w:jc w:val="left"/>
              <w:rPr>
                <w:sz w:val="16"/>
                <w:szCs w:val="16"/>
              </w:rPr>
            </w:pPr>
            <w:rPr/>
            <w:r>
              <w:rPr>
                <w:sz w:val="16"/>
                <w:szCs w:val="16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3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8.000,-</w:t>
            </w:r>
          </w:p>
        </w:tc>
      </w:tr>
      <w:tr>
        <w:trPr>
          <w:trHeight w:val="962" w:hRule="exact"/>
        </w:trPr>
        <w:tc>
          <w:tcPr>
            <w:tcW w:w="629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71.</w:t>
            </w:r>
          </w:p>
        </w:tc>
        <w:tc>
          <w:tcPr>
            <w:tcW w:w="1352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09/06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na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untuk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rtu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mod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32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5" w:after="0" w:line="110" w:lineRule="exact"/>
              <w:jc w:val="left"/>
              <w:rPr>
                <w:sz w:val="11"/>
                <w:szCs w:val="11"/>
              </w:rPr>
            </w:pPr>
            <w:rPr/>
            <w:r>
              <w:rPr>
                <w:sz w:val="11"/>
                <w:szCs w:val="11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71.000,-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54.699997pt;margin-top:85.559982pt;width:142.899804pt;height:82.5pt;mso-position-horizontal-relative:page;mso-position-vertical-relative:page;z-index:-5491" type="#_x0000_t75">
            <v:imagedata r:id="rId113" o:title=""/>
          </v:shape>
        </w:pict>
      </w:r>
      <w:r>
        <w:rPr/>
        <w:pict>
          <v:shape style="position:absolute;margin-left:262.950012pt;margin-top:201.659988pt;width:126.330923pt;height:151.47pt;mso-position-horizontal-relative:page;mso-position-vertical-relative:page;z-index:-5490" type="#_x0000_t75">
            <v:imagedata r:id="rId114" o:title=""/>
          </v:shape>
        </w:pict>
      </w:r>
      <w:r>
        <w:rPr/>
        <w:pict>
          <v:shape style="position:absolute;margin-left:268.609985pt;margin-top:386.529968pt;width:115.06442pt;height:177.87pt;mso-position-horizontal-relative:page;mso-position-vertical-relative:page;z-index:-5489" type="#_x0000_t75">
            <v:imagedata r:id="rId115" o:title=""/>
          </v:shape>
        </w:pict>
      </w:r>
      <w:r>
        <w:rPr/>
        <w:pict>
          <v:shape style="position:absolute;margin-left:275.230011pt;margin-top:612.203003pt;width:100.136816pt;height:135.1275pt;mso-position-horizontal-relative:page;mso-position-vertical-relative:page;z-index:-5488" type="#_x0000_t75">
            <v:imagedata r:id="rId116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1687" w:hRule="exact"/>
        </w:trPr>
        <w:tc>
          <w:tcPr>
            <w:tcW w:w="629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6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3689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9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72.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9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10/06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v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M6446N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9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99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190.000,-</w:t>
            </w:r>
          </w:p>
        </w:tc>
      </w:tr>
      <w:tr>
        <w:trPr>
          <w:trHeight w:val="4196" w:hRule="exact"/>
        </w:trPr>
        <w:tc>
          <w:tcPr>
            <w:tcW w:w="629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3" w:after="0" w:line="130" w:lineRule="exact"/>
              <w:jc w:val="left"/>
              <w:rPr>
                <w:sz w:val="13"/>
                <w:szCs w:val="13"/>
              </w:rPr>
            </w:pPr>
            <w:rPr/>
            <w:r>
              <w:rPr>
                <w:sz w:val="13"/>
                <w:szCs w:val="13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73.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3" w:after="0" w:line="130" w:lineRule="exact"/>
              <w:jc w:val="left"/>
              <w:rPr>
                <w:sz w:val="13"/>
                <w:szCs w:val="13"/>
              </w:rPr>
            </w:pPr>
            <w:rPr/>
            <w:r>
              <w:rPr>
                <w:sz w:val="13"/>
                <w:szCs w:val="13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13/06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dokum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3" w:after="0" w:line="130" w:lineRule="exact"/>
              <w:jc w:val="left"/>
              <w:rPr>
                <w:sz w:val="13"/>
                <w:szCs w:val="13"/>
              </w:rPr>
            </w:pPr>
            <w:rPr/>
            <w:r>
              <w:rPr>
                <w:sz w:val="13"/>
                <w:szCs w:val="13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13.400,-</w:t>
            </w:r>
          </w:p>
        </w:tc>
      </w:tr>
      <w:tr>
        <w:trPr>
          <w:trHeight w:val="3706" w:hRule="exact"/>
        </w:trPr>
        <w:tc>
          <w:tcPr>
            <w:tcW w:w="629" w:type="dxa"/>
            <w:tcBorders>
              <w:top w:val="single" w:sz="4.64032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8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74.</w:t>
            </w:r>
          </w:p>
        </w:tc>
        <w:tc>
          <w:tcPr>
            <w:tcW w:w="1352" w:type="dxa"/>
            <w:tcBorders>
              <w:top w:val="single" w:sz="4.64032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8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15/06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32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6" w:lineRule="auto"/>
              <w:ind w:left="102" w:right="225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w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las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post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</w:p>
          <w:p>
            <w:pPr>
              <w:spacing w:before="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32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8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28.400,-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68.709991pt;margin-top:133.86998pt;width:112.620914pt;height:155.767500pt;mso-position-horizontal-relative:page;mso-position-vertical-relative:page;z-index:-5487" type="#_x0000_t75">
            <v:imagedata r:id="rId117" o:title=""/>
          </v:shape>
        </w:pict>
      </w:r>
      <w:r>
        <w:rPr/>
        <w:pict>
          <v:shape style="position:absolute;margin-left:212.399994pt;margin-top:339.329987pt;width:227.616963pt;height:127.05pt;mso-position-horizontal-relative:page;mso-position-vertical-relative:page;z-index:-5486" type="#_x0000_t75">
            <v:imagedata r:id="rId118" o:title=""/>
          </v:shape>
        </w:pict>
      </w:r>
      <w:r>
        <w:rPr/>
        <w:pict>
          <v:shape style="position:absolute;margin-left:277.209991pt;margin-top:500.159973pt;width:97.57587pt;height:157.080pt;mso-position-horizontal-relative:page;mso-position-vertical-relative:page;z-index:-5485" type="#_x0000_t75">
            <v:imagedata r:id="rId119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4124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75.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16/06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nt,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fotoco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map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7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11.100,-</w:t>
            </w:r>
          </w:p>
        </w:tc>
      </w:tr>
      <w:tr>
        <w:trPr>
          <w:trHeight w:val="3524" w:hRule="exact"/>
        </w:trPr>
        <w:tc>
          <w:tcPr>
            <w:tcW w:w="629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76.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7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18/06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iriman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ralat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komponen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sr</w:t>
            </w:r>
          </w:p>
          <w:p>
            <w:pPr>
              <w:spacing w:before="43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7" w:after="0" w:line="190" w:lineRule="exact"/>
              <w:jc w:val="left"/>
              <w:rPr>
                <w:sz w:val="19"/>
                <w:szCs w:val="19"/>
              </w:rPr>
            </w:pPr>
            <w:rPr/>
            <w:r>
              <w:rPr>
                <w:sz w:val="19"/>
                <w:szCs w:val="19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24.000,-</w:t>
            </w:r>
          </w:p>
        </w:tc>
      </w:tr>
      <w:tr>
        <w:trPr>
          <w:trHeight w:val="3776" w:hRule="exact"/>
        </w:trPr>
        <w:tc>
          <w:tcPr>
            <w:tcW w:w="629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4" w:after="0" w:line="120" w:lineRule="exact"/>
              <w:jc w:val="left"/>
              <w:rPr>
                <w:sz w:val="12"/>
                <w:szCs w:val="12"/>
              </w:rPr>
            </w:pPr>
            <w:rPr/>
            <w:r>
              <w:rPr>
                <w:sz w:val="12"/>
                <w:szCs w:val="12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77.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4" w:after="0" w:line="120" w:lineRule="exact"/>
              <w:jc w:val="left"/>
              <w:rPr>
                <w:sz w:val="12"/>
                <w:szCs w:val="12"/>
              </w:rPr>
            </w:pPr>
            <w:rPr/>
            <w:r>
              <w:rPr>
                <w:sz w:val="12"/>
                <w:szCs w:val="12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19/06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3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bu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6000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4" w:after="0" w:line="120" w:lineRule="exact"/>
              <w:jc w:val="left"/>
              <w:rPr>
                <w:sz w:val="12"/>
                <w:szCs w:val="12"/>
              </w:rPr>
            </w:pPr>
            <w:rPr/>
            <w:r>
              <w:rPr>
                <w:sz w:val="12"/>
                <w:szCs w:val="12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21.000,-</w:t>
            </w:r>
          </w:p>
        </w:tc>
      </w:tr>
      <w:tr>
        <w:trPr>
          <w:trHeight w:val="646" w:hRule="exact"/>
        </w:trPr>
        <w:tc>
          <w:tcPr>
            <w:tcW w:w="629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9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78.</w:t>
            </w:r>
          </w:p>
        </w:tc>
        <w:tc>
          <w:tcPr>
            <w:tcW w:w="1352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9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10/07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dokum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map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32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9" w:after="0" w:line="150" w:lineRule="exact"/>
              <w:jc w:val="left"/>
              <w:rPr>
                <w:sz w:val="15"/>
                <w:szCs w:val="15"/>
              </w:rPr>
            </w:pPr>
            <w:rPr/>
            <w:r>
              <w:rPr>
                <w:sz w:val="15"/>
                <w:szCs w:val="15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11.600,-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65.769989pt;margin-top:85.559982pt;width:120.546534pt;height:171.93pt;mso-position-horizontal-relative:page;mso-position-vertical-relative:page;z-index:-5484" type="#_x0000_t75">
            <v:imagedata r:id="rId120" o:title=""/>
          </v:shape>
        </w:pict>
      </w:r>
      <w:r>
        <w:rPr/>
        <w:pict>
          <v:shape style="position:absolute;margin-left:246.820007pt;margin-top:289.359985pt;width:159.138744pt;height:112.53pt;mso-position-horizontal-relative:page;mso-position-vertical-relative:page;z-index:-5483" type="#_x0000_t75">
            <v:imagedata r:id="rId121" o:title=""/>
          </v:shape>
        </w:pict>
      </w:r>
      <w:r>
        <w:rPr/>
        <w:pict>
          <v:shape style="position:absolute;margin-left:270.640015pt;margin-top:434.809967pt;width:110.875001pt;height:162.69pt;mso-position-horizontal-relative:page;mso-position-vertical-relative:page;z-index:-5482" type="#_x0000_t75">
            <v:imagedata r:id="rId122" o:title=""/>
          </v:shape>
        </w:pict>
      </w:r>
      <w:r>
        <w:rPr/>
        <w:pict>
          <v:shape style="position:absolute;margin-left:259.950012pt;margin-top:628.320007pt;width:132.222492pt;height:111.21pt;mso-position-horizontal-relative:page;mso-position-vertical-relative:page;z-index:-5481" type="#_x0000_t75">
            <v:imagedata r:id="rId123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3442" w:hRule="exact"/>
        </w:trPr>
        <w:tc>
          <w:tcPr>
            <w:tcW w:w="629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1352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/>
            <w:rPr/>
          </w:p>
        </w:tc>
        <w:tc>
          <w:tcPr>
            <w:tcW w:w="4743" w:type="dxa"/>
            <w:tcBorders>
              <w:top w:val="single" w:sz="4.6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1" w:after="0" w:line="220" w:lineRule="exact"/>
              <w:jc w:val="left"/>
              <w:rPr>
                <w:sz w:val="22"/>
                <w:szCs w:val="22"/>
              </w:rPr>
            </w:pPr>
            <w:rPr/>
            <w:r>
              <w:rPr>
                <w:sz w:val="22"/>
                <w:szCs w:val="22"/>
              </w:rPr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/>
            <w:rPr/>
          </w:p>
        </w:tc>
      </w:tr>
      <w:tr>
        <w:trPr>
          <w:trHeight w:val="2911" w:hRule="exact"/>
        </w:trPr>
        <w:tc>
          <w:tcPr>
            <w:tcW w:w="629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2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79.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2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10/07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6000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klip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2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23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8.500,-</w:t>
            </w:r>
          </w:p>
        </w:tc>
      </w:tr>
      <w:tr>
        <w:trPr>
          <w:trHeight w:val="3867" w:hRule="exact"/>
        </w:trPr>
        <w:tc>
          <w:tcPr>
            <w:tcW w:w="629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0" w:after="0" w:line="160" w:lineRule="exact"/>
              <w:jc w:val="left"/>
              <w:rPr>
                <w:sz w:val="16"/>
                <w:szCs w:val="16"/>
              </w:rPr>
            </w:pPr>
            <w:rPr/>
            <w:r>
              <w:rPr>
                <w:sz w:val="16"/>
                <w:szCs w:val="16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80.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0" w:after="0" w:line="160" w:lineRule="exact"/>
              <w:jc w:val="left"/>
              <w:rPr>
                <w:sz w:val="16"/>
                <w:szCs w:val="16"/>
              </w:rPr>
            </w:pPr>
            <w:rPr/>
            <w:r>
              <w:rPr>
                <w:sz w:val="16"/>
                <w:szCs w:val="16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10/07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4032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rint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Pos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4032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0" w:after="0" w:line="160" w:lineRule="exact"/>
              <w:jc w:val="left"/>
              <w:rPr>
                <w:sz w:val="16"/>
                <w:szCs w:val="16"/>
              </w:rPr>
            </w:pPr>
            <w:rPr/>
            <w:r>
              <w:rPr>
                <w:sz w:val="16"/>
                <w:szCs w:val="16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3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4.000,-</w:t>
            </w:r>
          </w:p>
        </w:tc>
      </w:tr>
      <w:tr>
        <w:trPr>
          <w:trHeight w:val="2894" w:hRule="exact"/>
        </w:trPr>
        <w:tc>
          <w:tcPr>
            <w:tcW w:w="629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2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81.</w:t>
            </w:r>
          </w:p>
        </w:tc>
        <w:tc>
          <w:tcPr>
            <w:tcW w:w="1352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2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11/07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32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32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2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10.000,-</w:t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pict>
          <v:shape style="position:absolute;margin-left:272.529999pt;margin-top:133.749985pt;width:107.225988pt;height:166.65pt;mso-position-horizontal-relative:page;mso-position-vertical-relative:page;z-index:-5480" type="#_x0000_t75">
            <v:imagedata r:id="rId124" o:title=""/>
          </v:shape>
        </w:pict>
      </w:r>
      <w:r>
        <w:rPr/>
        <w:pict>
          <v:shape style="position:absolute;margin-left:272.149994pt;margin-top:330.359985pt;width:105.76463pt;height:169.3125pt;mso-position-horizontal-relative:page;mso-position-vertical-relative:page;z-index:-5479" type="#_x0000_t75">
            <v:imagedata r:id="rId125" o:title=""/>
          </v:shape>
        </w:pict>
      </w:r>
      <w:r>
        <w:rPr/>
        <w:pict>
          <v:shape style="position:absolute;margin-left:273.820007pt;margin-top:534.769958pt;width:104.302356pt;height:152.79pt;mso-position-horizontal-relative:page;mso-position-vertical-relative:page;z-index:-5478" type="#_x0000_t75">
            <v:imagedata r:id="rId126" o:title=""/>
          </v:shape>
        </w:pict>
      </w:r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469.799995" w:type="dxa"/>
      </w:tblPr>
      <w:tblGrid/>
      <w:tr>
        <w:trPr>
          <w:trHeight w:val="4273" w:hRule="exact"/>
        </w:trPr>
        <w:tc>
          <w:tcPr>
            <w:tcW w:w="629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" w:after="0" w:line="170" w:lineRule="exact"/>
              <w:jc w:val="left"/>
              <w:rPr>
                <w:sz w:val="17"/>
                <w:szCs w:val="17"/>
              </w:rPr>
            </w:pPr>
            <w:rPr/>
            <w:r>
              <w:rPr>
                <w:sz w:val="17"/>
                <w:szCs w:val="17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82.</w:t>
            </w:r>
          </w:p>
        </w:tc>
        <w:tc>
          <w:tcPr>
            <w:tcW w:w="1352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1" w:after="0" w:line="170" w:lineRule="exact"/>
              <w:jc w:val="left"/>
              <w:rPr>
                <w:sz w:val="17"/>
                <w:szCs w:val="17"/>
              </w:rPr>
            </w:pPr>
            <w:rPr/>
            <w:r>
              <w:rPr>
                <w:sz w:val="17"/>
                <w:szCs w:val="17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11/07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" w:space="0" w:color="000000"/>
              <w:bottom w:val="single" w:sz="4.64008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5"/>
                <w:w w:val="100"/>
              </w:rPr>
              <w:t>y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"/>
                <w:w w:val="100"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post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PKM,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x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" w:space="0" w:color="000000"/>
              <w:bottom w:val="single" w:sz="4.64008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1" w:after="0" w:line="170" w:lineRule="exact"/>
              <w:jc w:val="left"/>
              <w:rPr>
                <w:sz w:val="17"/>
                <w:szCs w:val="17"/>
              </w:rPr>
            </w:pPr>
            <w:rPr/>
            <w:r>
              <w:rPr>
                <w:sz w:val="17"/>
                <w:szCs w:val="17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40" w:lineRule="auto"/>
              <w:ind w:left="111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65.550,-</w:t>
            </w:r>
          </w:p>
        </w:tc>
      </w:tr>
      <w:tr>
        <w:trPr>
          <w:trHeight w:val="4078" w:hRule="exact"/>
        </w:trPr>
        <w:tc>
          <w:tcPr>
            <w:tcW w:w="629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5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83.</w:t>
            </w:r>
          </w:p>
        </w:tc>
        <w:tc>
          <w:tcPr>
            <w:tcW w:w="1352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5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11/07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4008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4008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5" w:after="0" w:line="260" w:lineRule="exact"/>
              <w:jc w:val="left"/>
              <w:rPr>
                <w:sz w:val="26"/>
                <w:szCs w:val="26"/>
              </w:rPr>
            </w:pPr>
            <w:rPr/>
            <w:r>
              <w:rPr>
                <w:sz w:val="26"/>
                <w:szCs w:val="26"/>
              </w:rPr>
            </w:r>
          </w:p>
          <w:p>
            <w:pPr>
              <w:spacing w:before="0" w:after="0" w:line="240" w:lineRule="auto"/>
              <w:ind w:left="123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7.500,-</w:t>
            </w:r>
          </w:p>
        </w:tc>
      </w:tr>
      <w:tr>
        <w:trPr>
          <w:trHeight w:val="3718" w:hRule="exact"/>
        </w:trPr>
        <w:tc>
          <w:tcPr>
            <w:tcW w:w="629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3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84.</w:t>
            </w:r>
          </w:p>
        </w:tc>
        <w:tc>
          <w:tcPr>
            <w:tcW w:w="1352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3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21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11/07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/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2017</w:t>
            </w:r>
          </w:p>
        </w:tc>
        <w:tc>
          <w:tcPr>
            <w:tcW w:w="4743" w:type="dxa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tat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n: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mbelian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mbun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</w:rPr>
              <w:t>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rmin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l</w:t>
            </w:r>
          </w:p>
          <w:p>
            <w:pPr>
              <w:spacing w:before="41" w:after="0" w:line="240" w:lineRule="auto"/>
              <w:ind w:left="10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</w:rPr>
              <w:t>S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c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Not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:</w:t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0" w:after="0" w:line="200" w:lineRule="exact"/>
              <w:jc w:val="left"/>
              <w:rPr>
                <w:sz w:val="20"/>
                <w:szCs w:val="20"/>
              </w:rPr>
            </w:pPr>
            <w:rPr/>
            <w:r>
              <w:rPr>
                <w:sz w:val="20"/>
                <w:szCs w:val="20"/>
              </w:rPr>
            </w:r>
          </w:p>
          <w:p>
            <w:pPr>
              <w:spacing w:before="13" w:after="0" w:line="280" w:lineRule="exact"/>
              <w:jc w:val="left"/>
              <w:rPr>
                <w:sz w:val="28"/>
                <w:szCs w:val="28"/>
              </w:rPr>
            </w:pPr>
            <w:rPr/>
            <w:r>
              <w:rPr>
                <w:sz w:val="28"/>
                <w:szCs w:val="28"/>
              </w:rPr>
            </w:r>
          </w:p>
          <w:p>
            <w:pPr>
              <w:spacing w:before="0" w:after="0" w:line="240" w:lineRule="auto"/>
              <w:ind w:left="1233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6.000,-</w:t>
            </w:r>
          </w:p>
        </w:tc>
      </w:tr>
      <w:tr>
        <w:trPr>
          <w:trHeight w:val="327" w:hRule="exact"/>
        </w:trPr>
        <w:tc>
          <w:tcPr>
            <w:tcW w:w="6724" w:type="dxa"/>
            <w:gridSpan w:val="3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135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Total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  <w:b/>
                <w:bCs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  <w:b/>
                <w:bCs/>
              </w:rPr>
              <w:t>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1"/>
                <w:w w:val="100"/>
                <w:b/>
                <w:bCs/>
              </w:rPr>
              <w:t>r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an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gga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11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J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u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3"/>
                <w:w w:val="100"/>
                <w:b/>
                <w:bCs/>
              </w:rPr>
              <w:t>l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2017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</w:tcPr>
          <w:p>
            <w:pPr>
              <w:spacing w:before="0" w:after="0" w:line="274" w:lineRule="exact"/>
              <w:ind w:left="325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Rp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10.356.450,-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28" w:hRule="exact"/>
        </w:trPr>
        <w:tc>
          <w:tcPr>
            <w:tcW w:w="6724" w:type="dxa"/>
            <w:gridSpan w:val="3"/>
            <w:tcBorders>
              <w:top w:val="single" w:sz="4.639840" w:space="0" w:color="000000"/>
              <w:bottom w:val="single" w:sz="4.639840" w:space="0" w:color="000000"/>
              <w:left w:val="single" w:sz="4.640" w:space="0" w:color="000000"/>
              <w:right w:val="single" w:sz="4.639840" w:space="0" w:color="000000"/>
            </w:tcBorders>
            <w:shd w:val="clear" w:color="auto" w:fill="FFFF00"/>
          </w:tcPr>
          <w:p>
            <w:pPr>
              <w:spacing w:before="0" w:after="0" w:line="240" w:lineRule="auto"/>
              <w:ind w:left="2386" w:right="2366"/>
              <w:jc w:val="center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Dana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b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ah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3"/>
                <w:w w:val="100"/>
                <w:b/>
                <w:bCs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2"/>
                <w:w w:val="100"/>
                <w:b/>
                <w:bCs/>
              </w:rPr>
              <w:t>K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026" w:type="dxa"/>
            <w:tcBorders>
              <w:top w:val="single" w:sz="4.639840" w:space="0" w:color="000000"/>
              <w:bottom w:val="single" w:sz="4.639840" w:space="0" w:color="000000"/>
              <w:left w:val="single" w:sz="4.639840" w:space="0" w:color="000000"/>
              <w:right w:val="single" w:sz="4.639840" w:space="0" w:color="000000"/>
            </w:tcBorders>
            <w:shd w:val="clear" w:color="auto" w:fill="FFFF00"/>
          </w:tcPr>
          <w:p>
            <w:pPr>
              <w:spacing w:before="0" w:after="0" w:line="240" w:lineRule="auto"/>
              <w:ind w:left="325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Rp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00"/>
                <w:b/>
                <w:bCs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  <w:b/>
                <w:bCs/>
              </w:rPr>
              <w:t>10.000.000,-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</w:tbl>
    <w:p>
      <w:pPr>
        <w:jc w:val="left"/>
        <w:spacing w:after="0"/>
        <w:sectPr>
          <w:pgMar w:header="738" w:footer="0" w:top="960" w:bottom="280" w:left="1680" w:right="8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pict>
          <v:group style="position:absolute;margin-left:492.75pt;margin-top:31.499983pt;width:28.5pt;height:23.25pt;mso-position-horizontal-relative:page;mso-position-vertical-relative:page;z-index:-5471" coordorigin="9855,630" coordsize="570,465">
            <v:shape style="position:absolute;left:9855;top:630;width:570;height:465" coordorigin="9855,630" coordsize="570,465" path="m9933,630l9874,657,9855,1018,9858,1040,9900,1088,10347,1095,10370,1092,10418,1050,10425,708,10422,685,10380,637,9933,630e" filled="t" fillcolor="#FFFFFF" stroked="f">
              <v:path arrowok="t"/>
              <v:fill/>
            </v:shape>
          </v:group>
          <w10:wrap type="none"/>
        </w:pict>
      </w:r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29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iran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ukt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uk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ndukung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</w:t>
      </w:r>
    </w:p>
    <w:p>
      <w:pPr>
        <w:spacing w:before="9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position:absolute;margin-left:282.75pt;margin-top:1pt;width:85.622408pt;height:114.18pt;mso-position-horizontal-relative:page;mso-position-vertical-relative:paragraph;z-index:-5477" type="#_x0000_t75">
            <v:imagedata r:id="rId129" o:title=""/>
          </v:shape>
        </w:pict>
      </w:r>
      <w:r>
        <w:rPr/>
        <w:pict>
          <v:shape style="position:absolute;margin-left:383.25pt;margin-top:1pt;width:150.736621pt;height:113.04pt;mso-position-horizontal-relative:page;mso-position-vertical-relative:paragraph;z-index:-5476" type="#_x0000_t75">
            <v:imagedata r:id="rId130" o:title=""/>
          </v:shape>
        </w:pict>
      </w:r>
      <w:r>
        <w:rPr/>
        <w:pict>
          <v:shape style="width:152.236642pt;height:114.18pt;mso-position-horizontal-relative:char;mso-position-vertical-relative:line" type="#_x0000_t75">
            <v:imagedata r:id="rId13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4" w:after="0" w:line="240" w:lineRule="auto"/>
        <w:ind w:left="588" w:right="-20"/>
        <w:jc w:val="left"/>
        <w:tabs>
          <w:tab w:pos="3960" w:val="left"/>
          <w:tab w:pos="598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  <w:tab/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  <w:tab/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lapis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</w:p>
    <w:p>
      <w:pPr>
        <w:spacing w:before="0" w:after="0" w:line="240" w:lineRule="auto"/>
        <w:ind w:left="3911" w:right="4549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</w:p>
    <w:p>
      <w:pPr>
        <w:spacing w:before="16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position:absolute;margin-left:282.75pt;margin-top:.9pt;width:151.35pt;height:113.35pt;mso-position-horizontal-relative:page;mso-position-vertical-relative:paragraph;z-index:-5475" type="#_x0000_t75">
            <v:imagedata r:id="rId132" o:title=""/>
          </v:shape>
        </w:pict>
      </w:r>
      <w:r>
        <w:rPr/>
        <w:pict>
          <v:shape style="width:148.776719pt;height:111.585pt;mso-position-horizontal-relative:char;mso-position-vertical-relative:line" type="#_x0000_t75">
            <v:imagedata r:id="rId13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36" w:after="0" w:line="240" w:lineRule="auto"/>
        <w:ind w:left="588" w:right="-20"/>
        <w:jc w:val="left"/>
        <w:tabs>
          <w:tab w:pos="394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  <w:tab/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</w:p>
    <w:p>
      <w:pPr>
        <w:spacing w:before="16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position:absolute;margin-left:235.199997pt;margin-top:-.35pt;width:104.756517pt;height:139.642500pt;mso-position-horizontal-relative:page;mso-position-vertical-relative:paragraph;z-index:-5474" type="#_x0000_t75">
            <v:imagedata r:id="rId134" o:title=""/>
          </v:shape>
        </w:pict>
      </w:r>
      <w:r>
        <w:rPr/>
        <w:pict>
          <v:shape style="position:absolute;margin-left:359.25pt;margin-top:28pt;width:148.737341pt;height:111.585pt;mso-position-horizontal-relative:page;mso-position-vertical-relative:paragraph;z-index:-5473" type="#_x0000_t75">
            <v:imagedata r:id="rId135" o:title=""/>
          </v:shape>
        </w:pict>
      </w:r>
      <w:r>
        <w:rPr/>
        <w:pict>
          <v:shape style="width:104.430966pt;height:139.32pt;mso-position-horizontal-relative:char;mso-position-vertical-relative:line" type="#_x0000_t75">
            <v:imagedata r:id="rId13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46" w:after="0" w:line="240" w:lineRule="auto"/>
        <w:ind w:left="588" w:right="-20"/>
        <w:jc w:val="left"/>
        <w:tabs>
          <w:tab w:pos="3000" w:val="left"/>
          <w:tab w:pos="552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shing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  <w:tab/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582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position:absolute;margin-left:242.199997pt;margin-top:-.1pt;width:190.476303pt;height:142.890pt;mso-position-horizontal-relative:page;mso-position-vertical-relative:paragraph;z-index:-5472" type="#_x0000_t75">
            <v:imagedata r:id="rId137" o:title=""/>
          </v:shape>
        </w:pict>
      </w:r>
      <w:r>
        <w:rPr/>
        <w:pict>
          <v:shape style="width:107.192715pt;height:142.890pt;mso-position-horizontal-relative:char;mso-position-vertical-relative:line" type="#_x0000_t75">
            <v:imagedata r:id="rId138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5" w:after="0" w:line="240" w:lineRule="auto"/>
        <w:ind w:left="588" w:right="-20"/>
        <w:jc w:val="left"/>
        <w:tabs>
          <w:tab w:pos="31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Motor</w:t>
        <w:tab/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Ruma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rum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</w:p>
    <w:p>
      <w:pPr>
        <w:jc w:val="left"/>
        <w:spacing w:after="0"/>
        <w:sectPr>
          <w:pgMar w:header="738" w:footer="0" w:top="980" w:bottom="280" w:left="1680" w:right="1100"/>
          <w:headerReference w:type="odd" r:id="rId127"/>
          <w:headerReference w:type="even" r:id="rId128"/>
          <w:pgSz w:w="11920" w:h="16840"/>
        </w:sectPr>
      </w:pPr>
      <w:rPr/>
    </w:p>
    <w:p>
      <w:pPr>
        <w:spacing w:before="8" w:after="0" w:line="180" w:lineRule="exact"/>
        <w:jc w:val="left"/>
        <w:rPr>
          <w:sz w:val="18"/>
          <w:szCs w:val="18"/>
        </w:rPr>
      </w:pPr>
      <w:rPr/>
      <w:r>
        <w:rPr/>
        <w:pict>
          <v:group style="position:absolute;margin-left:493.5pt;margin-top:28.499983pt;width:28.5pt;height:23.25pt;mso-position-horizontal-relative:page;mso-position-vertical-relative:page;z-index:-5468" coordorigin="9870,570" coordsize="570,465">
            <v:shape style="position:absolute;left:9870;top:570;width:570;height:465" coordorigin="9870,570" coordsize="570,465" path="m9948,570l9889,597,9870,958,9873,980,9915,1028,10362,1035,10385,1032,10433,990,10440,648,10437,625,10395,577,9948,570e" filled="t" fillcolor="#FFFFFF" stroked="f">
              <v:path arrowok="t"/>
              <v:fill/>
            </v:shape>
          </v:group>
          <w10:wrap type="none"/>
        </w:pict>
      </w:r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190.577155pt;height:142.890pt;mso-position-horizontal-relative:char;mso-position-vertical-relative:line" type="#_x0000_t75">
            <v:imagedata r:id="rId13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52" w:lineRule="exact"/>
        <w:ind w:left="588" w:right="-20"/>
        <w:jc w:val="left"/>
        <w:tabs>
          <w:tab w:pos="46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shape style="position:absolute;margin-left:113.349998pt;margin-top:22.73pt;width:188.88pt;height:141.7pt;mso-position-horizontal-relative:page;mso-position-vertical-relative:paragraph;z-index:-5470" type="#_x0000_t75">
            <v:imagedata r:id="rId140" o:title=""/>
          </v:shape>
        </w:pict>
      </w:r>
      <w:r>
        <w:rPr/>
        <w:pict>
          <v:shape style="position:absolute;margin-left:316.5pt;margin-top:-142.770004pt;width:190.536726pt;height:142.890pt;mso-position-horizontal-relative:page;mso-position-vertical-relative:paragraph;z-index:-5469" type="#_x0000_t75">
            <v:imagedata r:id="rId141" o:title=""/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br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Control</w:t>
        <w:tab/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mbuat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mpu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troli</w:t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4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58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nsor</w:t>
      </w:r>
    </w:p>
    <w:sectPr>
      <w:pgMar w:header="738" w:footer="0" w:top="980" w:bottom="280" w:left="1680" w:right="1520"/>
      <w:pgSz w:w="11920" w:h="16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libri">
    <w:altName w:val="Calibri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494.25pt;margin-top:29.999983pt;width:28.5pt;height:23.25pt;mso-position-horizontal-relative:page;mso-position-vertical-relative:page;z-index:-5568" coordorigin="9885,600" coordsize="570,465">
          <v:shape style="position:absolute;left:9885;top:600;width:570;height:465" coordorigin="9885,600" coordsize="570,465" path="m9963,600l9904,627,9885,988,9888,1010,9930,1058,10377,1065,10400,1062,10448,1020,10455,678,10452,655,10410,607,9963,600e" filled="t" fillcolor="#FFFFFF" stroked="f">
            <v:path arrowok="t"/>
            <v:fill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99.100006pt;margin-top:36.503899pt;width:13.384pt;height:14pt;mso-position-horizontal-relative:page;mso-position-vertical-relative:page;z-index:-5567" type="#_x0000_t202" filled="f" stroked="f">
          <v:textbox inset="0,0,0,0">
            <w:txbxContent>
              <w:p>
                <w:pPr>
                  <w:spacing w:before="0" w:after="0" w:line="26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iv</w:t>
                </w:r>
                <w:r>
                  <w:rPr/>
                  <w:fldChar w:fldCharType="end"/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491.25pt;margin-top:30.749983pt;width:28.5pt;height:23.25pt;mso-position-horizontal-relative:page;mso-position-vertical-relative:page;z-index:-5566" coordorigin="9825,615" coordsize="570,465">
          <v:shape style="position:absolute;left:9825;top:615;width:570;height:465" coordorigin="9825,615" coordsize="570,465" path="m9903,615l9844,642,9825,1003,9828,1025,9870,1073,10317,1080,10340,1077,10388,1035,10395,693,10392,670,10350,622,9903,615e" filled="t" fillcolor="#FFFFFF" stroked="f">
            <v:path arrowok="t"/>
            <v:fill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99.5pt;margin-top:36.503899pt;width:12.08pt;height:14pt;mso-position-horizontal-relative:page;mso-position-vertical-relative:page;z-index:-5565" type="#_x0000_t202" filled="f" stroked="f">
          <v:textbox inset="0,0,0,0">
            <w:txbxContent>
              <w:p>
                <w:pPr>
                  <w:spacing w:before="0" w:after="0" w:line="265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iii</w:t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96.339996pt;margin-top:35.9039pt;width:16.000001pt;height:14pt;mso-position-horizontal-relative:page;mso-position-vertical-relative:page;z-index:-5564" type="#_x0000_t202" filled="f" stroked="f">
          <v:textbox inset="0,0,0,0">
            <w:txbxContent>
              <w:p>
                <w:pPr>
                  <w:spacing w:before="0" w:after="0" w:line="26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96.339996pt;margin-top:35.9039pt;width:16.000001pt;height:14pt;mso-position-horizontal-relative:page;mso-position-vertical-relative:page;z-index:-5563" type="#_x0000_t202" filled="f" stroked="f">
          <v:textbox inset="0,0,0,0">
            <w:txbxContent>
              <w:p>
                <w:pPr>
                  <w:spacing w:before="0" w:after="0" w:line="265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99.73999pt;margin-top:36.263897pt;width:14.000001pt;height:14.24pt;mso-position-horizontal-relative:page;mso-position-vertical-relative:page;z-index:-5562" type="#_x0000_t202" filled="f" stroked="f">
          <v:textbox inset="0,0,0,0">
            <w:txbxContent>
              <w:p>
                <w:pPr>
                  <w:spacing w:before="0" w:after="0" w:line="270" w:lineRule="exact"/>
                  <w:ind w:left="20" w:right="-57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48"/>
                    <w:w w:val="100"/>
                  </w:rPr>
                  <w:t>2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72"/>
                    <w:w w:val="100"/>
                  </w:rPr>
                  <w:t>1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8</w:t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00.459991pt;margin-top:33.263897pt;width:14.000001pt;height:17.240pt;mso-position-horizontal-relative:page;mso-position-vertical-relative:page;z-index:-5561" type="#_x0000_t202" filled="f" stroked="f">
          <v:textbox inset="0,0,0,0">
            <w:txbxContent>
              <w:p>
                <w:pPr>
                  <w:spacing w:before="0" w:after="0" w:line="325" w:lineRule="exact"/>
                  <w:ind w:left="20" w:right="-6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2"/>
                    <w:w w:val="100"/>
                    <w:position w:val="5"/>
                  </w:rPr>
                  <w:t>2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58"/>
                    <w:w w:val="100"/>
                    <w:position w:val="-2"/>
                  </w:rPr>
                  <w:t>2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position w:val="5"/>
                  </w:rPr>
                  <w:t>9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  <w:position w:val="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  <w:evenAndOddHeaders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yperlink" Target="mailto:sdhiwaniati@gmail.com" TargetMode="External"/><Relationship Id="rId7" Type="http://schemas.openxmlformats.org/officeDocument/2006/relationships/image" Target="media/image2.jpg"/><Relationship Id="rId8" Type="http://schemas.openxmlformats.org/officeDocument/2006/relationships/image" Target="media/image3.jpg"/><Relationship Id="rId9" Type="http://schemas.openxmlformats.org/officeDocument/2006/relationships/header" Target="header1.xml"/><Relationship Id="rId10" Type="http://schemas.openxmlformats.org/officeDocument/2006/relationships/header" Target="header2.xml"/><Relationship Id="rId11" Type="http://schemas.openxmlformats.org/officeDocument/2006/relationships/header" Target="header3.xml"/><Relationship Id="rId12" Type="http://schemas.openxmlformats.org/officeDocument/2006/relationships/header" Target="header4.xml"/><Relationship Id="rId13" Type="http://schemas.openxmlformats.org/officeDocument/2006/relationships/image" Target="media/image4.jp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jpg"/><Relationship Id="rId33" Type="http://schemas.openxmlformats.org/officeDocument/2006/relationships/image" Target="media/image24.png"/><Relationship Id="rId34" Type="http://schemas.openxmlformats.org/officeDocument/2006/relationships/hyperlink" Target="http://www.electronicaestudio.com/" TargetMode="External"/><Relationship Id="rId35" Type="http://schemas.openxmlformats.org/officeDocument/2006/relationships/hyperlink" Target="http://www.menlh.go.id/rangkaian-hlh-2015-dialog-penanganan-sampah-plastik/" TargetMode="External"/><Relationship Id="rId36" Type="http://schemas.openxmlformats.org/officeDocument/2006/relationships/hyperlink" Target="http://www.menlh.go.id/rangkaian-hlh-2015-dialog-penanganan-sampah-plastik/" TargetMode="External"/><Relationship Id="rId37" Type="http://schemas.openxmlformats.org/officeDocument/2006/relationships/hyperlink" Target="http://nationalgeographic.co.id/berita/2016/08/" TargetMode="External"/><Relationship Id="rId38" Type="http://schemas.openxmlformats.org/officeDocument/2006/relationships/hyperlink" Target="http://www.robotshop.com/" TargetMode="External"/><Relationship Id="rId39" Type="http://schemas.openxmlformats.org/officeDocument/2006/relationships/hyperlink" Target="http://www.elangsakti.com/" TargetMode="External"/><Relationship Id="rId40" Type="http://schemas.openxmlformats.org/officeDocument/2006/relationships/hyperlink" Target="http://www.elangsakti.com/" TargetMode="External"/><Relationship Id="rId41" Type="http://schemas.openxmlformats.org/officeDocument/2006/relationships/hyperlink" Target="http://nationalgeographic.co.id/berita/2016/08/indonesia-penghasil-" TargetMode="External"/><Relationship Id="rId42" Type="http://schemas.openxmlformats.org/officeDocument/2006/relationships/image" Target="media/image25.jpg"/><Relationship Id="rId43" Type="http://schemas.openxmlformats.org/officeDocument/2006/relationships/image" Target="media/image26.jpg"/><Relationship Id="rId44" Type="http://schemas.openxmlformats.org/officeDocument/2006/relationships/image" Target="media/image27.jpg"/><Relationship Id="rId45" Type="http://schemas.openxmlformats.org/officeDocument/2006/relationships/image" Target="media/image28.jpg"/><Relationship Id="rId46" Type="http://schemas.openxmlformats.org/officeDocument/2006/relationships/image" Target="media/image29.jpg"/><Relationship Id="rId47" Type="http://schemas.openxmlformats.org/officeDocument/2006/relationships/image" Target="media/image30.jpg"/><Relationship Id="rId48" Type="http://schemas.openxmlformats.org/officeDocument/2006/relationships/image" Target="media/image31.jpg"/><Relationship Id="rId49" Type="http://schemas.openxmlformats.org/officeDocument/2006/relationships/image" Target="media/image32.jpg"/><Relationship Id="rId50" Type="http://schemas.openxmlformats.org/officeDocument/2006/relationships/image" Target="media/image33.jpg"/><Relationship Id="rId51" Type="http://schemas.openxmlformats.org/officeDocument/2006/relationships/image" Target="media/image34.jpg"/><Relationship Id="rId52" Type="http://schemas.openxmlformats.org/officeDocument/2006/relationships/image" Target="media/image35.jpg"/><Relationship Id="rId53" Type="http://schemas.openxmlformats.org/officeDocument/2006/relationships/image" Target="media/image36.jpg"/><Relationship Id="rId54" Type="http://schemas.openxmlformats.org/officeDocument/2006/relationships/image" Target="media/image37.png"/><Relationship Id="rId55" Type="http://schemas.openxmlformats.org/officeDocument/2006/relationships/image" Target="media/image38.jpg"/><Relationship Id="rId56" Type="http://schemas.openxmlformats.org/officeDocument/2006/relationships/image" Target="media/image39.jpg"/><Relationship Id="rId57" Type="http://schemas.openxmlformats.org/officeDocument/2006/relationships/image" Target="media/image40.jpg"/><Relationship Id="rId58" Type="http://schemas.openxmlformats.org/officeDocument/2006/relationships/image" Target="media/image41.jpg"/><Relationship Id="rId59" Type="http://schemas.openxmlformats.org/officeDocument/2006/relationships/image" Target="media/image42.png"/><Relationship Id="rId60" Type="http://schemas.openxmlformats.org/officeDocument/2006/relationships/image" Target="media/image43.jpg"/><Relationship Id="rId61" Type="http://schemas.openxmlformats.org/officeDocument/2006/relationships/image" Target="media/image44.jpg"/><Relationship Id="rId62" Type="http://schemas.openxmlformats.org/officeDocument/2006/relationships/image" Target="media/image45.jpg"/><Relationship Id="rId63" Type="http://schemas.openxmlformats.org/officeDocument/2006/relationships/image" Target="media/image46.jpg"/><Relationship Id="rId64" Type="http://schemas.openxmlformats.org/officeDocument/2006/relationships/image" Target="media/image47.jpg"/><Relationship Id="rId65" Type="http://schemas.openxmlformats.org/officeDocument/2006/relationships/image" Target="media/image48.jpg"/><Relationship Id="rId66" Type="http://schemas.openxmlformats.org/officeDocument/2006/relationships/image" Target="media/image49.jpg"/><Relationship Id="rId67" Type="http://schemas.openxmlformats.org/officeDocument/2006/relationships/image" Target="media/image50.jpg"/><Relationship Id="rId68" Type="http://schemas.openxmlformats.org/officeDocument/2006/relationships/image" Target="media/image51.jpg"/><Relationship Id="rId69" Type="http://schemas.openxmlformats.org/officeDocument/2006/relationships/image" Target="media/image52.jpg"/><Relationship Id="rId70" Type="http://schemas.openxmlformats.org/officeDocument/2006/relationships/image" Target="media/image53.jpg"/><Relationship Id="rId71" Type="http://schemas.openxmlformats.org/officeDocument/2006/relationships/image" Target="media/image54.jpg"/><Relationship Id="rId72" Type="http://schemas.openxmlformats.org/officeDocument/2006/relationships/image" Target="media/image55.jpg"/><Relationship Id="rId73" Type="http://schemas.openxmlformats.org/officeDocument/2006/relationships/image" Target="media/image56.jpg"/><Relationship Id="rId74" Type="http://schemas.openxmlformats.org/officeDocument/2006/relationships/image" Target="media/image57.jpg"/><Relationship Id="rId75" Type="http://schemas.openxmlformats.org/officeDocument/2006/relationships/image" Target="media/image58.jpg"/><Relationship Id="rId76" Type="http://schemas.openxmlformats.org/officeDocument/2006/relationships/image" Target="media/image59.jpg"/><Relationship Id="rId77" Type="http://schemas.openxmlformats.org/officeDocument/2006/relationships/image" Target="media/image60.jpg"/><Relationship Id="rId78" Type="http://schemas.openxmlformats.org/officeDocument/2006/relationships/image" Target="media/image61.jpg"/><Relationship Id="rId79" Type="http://schemas.openxmlformats.org/officeDocument/2006/relationships/image" Target="media/image62.jpg"/><Relationship Id="rId80" Type="http://schemas.openxmlformats.org/officeDocument/2006/relationships/image" Target="media/image63.jpg"/><Relationship Id="rId81" Type="http://schemas.openxmlformats.org/officeDocument/2006/relationships/image" Target="media/image64.jpg"/><Relationship Id="rId82" Type="http://schemas.openxmlformats.org/officeDocument/2006/relationships/image" Target="media/image65.jpg"/><Relationship Id="rId83" Type="http://schemas.openxmlformats.org/officeDocument/2006/relationships/image" Target="media/image66.jpg"/><Relationship Id="rId84" Type="http://schemas.openxmlformats.org/officeDocument/2006/relationships/image" Target="media/image67.jpg"/><Relationship Id="rId85" Type="http://schemas.openxmlformats.org/officeDocument/2006/relationships/image" Target="media/image68.jpg"/><Relationship Id="rId86" Type="http://schemas.openxmlformats.org/officeDocument/2006/relationships/image" Target="media/image69.jpg"/><Relationship Id="rId87" Type="http://schemas.openxmlformats.org/officeDocument/2006/relationships/image" Target="media/image70.jpg"/><Relationship Id="rId88" Type="http://schemas.openxmlformats.org/officeDocument/2006/relationships/image" Target="media/image71.jpg"/><Relationship Id="rId89" Type="http://schemas.openxmlformats.org/officeDocument/2006/relationships/image" Target="media/image72.jpg"/><Relationship Id="rId90" Type="http://schemas.openxmlformats.org/officeDocument/2006/relationships/image" Target="media/image73.jpg"/><Relationship Id="rId91" Type="http://schemas.openxmlformats.org/officeDocument/2006/relationships/image" Target="media/image74.jpg"/><Relationship Id="rId92" Type="http://schemas.openxmlformats.org/officeDocument/2006/relationships/image" Target="media/image75.jpg"/><Relationship Id="rId93" Type="http://schemas.openxmlformats.org/officeDocument/2006/relationships/image" Target="media/image76.jpg"/><Relationship Id="rId94" Type="http://schemas.openxmlformats.org/officeDocument/2006/relationships/image" Target="media/image77.jpg"/><Relationship Id="rId95" Type="http://schemas.openxmlformats.org/officeDocument/2006/relationships/image" Target="media/image78.jpg"/><Relationship Id="rId96" Type="http://schemas.openxmlformats.org/officeDocument/2006/relationships/image" Target="media/image79.jpg"/><Relationship Id="rId97" Type="http://schemas.openxmlformats.org/officeDocument/2006/relationships/image" Target="media/image80.jpg"/><Relationship Id="rId98" Type="http://schemas.openxmlformats.org/officeDocument/2006/relationships/image" Target="media/image81.jpg"/><Relationship Id="rId99" Type="http://schemas.openxmlformats.org/officeDocument/2006/relationships/image" Target="media/image82.jpg"/><Relationship Id="rId100" Type="http://schemas.openxmlformats.org/officeDocument/2006/relationships/image" Target="media/image83.jpg"/><Relationship Id="rId101" Type="http://schemas.openxmlformats.org/officeDocument/2006/relationships/image" Target="media/image84.jpg"/><Relationship Id="rId102" Type="http://schemas.openxmlformats.org/officeDocument/2006/relationships/image" Target="media/image85.jpg"/><Relationship Id="rId103" Type="http://schemas.openxmlformats.org/officeDocument/2006/relationships/image" Target="media/image86.jpg"/><Relationship Id="rId104" Type="http://schemas.openxmlformats.org/officeDocument/2006/relationships/image" Target="media/image87.jpg"/><Relationship Id="rId105" Type="http://schemas.openxmlformats.org/officeDocument/2006/relationships/image" Target="media/image88.jpg"/><Relationship Id="rId106" Type="http://schemas.openxmlformats.org/officeDocument/2006/relationships/image" Target="media/image89.jpg"/><Relationship Id="rId107" Type="http://schemas.openxmlformats.org/officeDocument/2006/relationships/image" Target="media/image90.jpg"/><Relationship Id="rId108" Type="http://schemas.openxmlformats.org/officeDocument/2006/relationships/image" Target="media/image91.jpg"/><Relationship Id="rId109" Type="http://schemas.openxmlformats.org/officeDocument/2006/relationships/image" Target="media/image92.jpg"/><Relationship Id="rId110" Type="http://schemas.openxmlformats.org/officeDocument/2006/relationships/image" Target="media/image93.jpg"/><Relationship Id="rId111" Type="http://schemas.openxmlformats.org/officeDocument/2006/relationships/image" Target="media/image94.jpg"/><Relationship Id="rId112" Type="http://schemas.openxmlformats.org/officeDocument/2006/relationships/image" Target="media/image95.jpg"/><Relationship Id="rId113" Type="http://schemas.openxmlformats.org/officeDocument/2006/relationships/image" Target="media/image96.jpg"/><Relationship Id="rId114" Type="http://schemas.openxmlformats.org/officeDocument/2006/relationships/image" Target="media/image97.jpg"/><Relationship Id="rId115" Type="http://schemas.openxmlformats.org/officeDocument/2006/relationships/image" Target="media/image98.jpg"/><Relationship Id="rId116" Type="http://schemas.openxmlformats.org/officeDocument/2006/relationships/image" Target="media/image99.jpg"/><Relationship Id="rId117" Type="http://schemas.openxmlformats.org/officeDocument/2006/relationships/image" Target="media/image100.jpg"/><Relationship Id="rId118" Type="http://schemas.openxmlformats.org/officeDocument/2006/relationships/image" Target="media/image101.jpg"/><Relationship Id="rId119" Type="http://schemas.openxmlformats.org/officeDocument/2006/relationships/image" Target="media/image102.jpg"/><Relationship Id="rId120" Type="http://schemas.openxmlformats.org/officeDocument/2006/relationships/image" Target="media/image103.jpg"/><Relationship Id="rId121" Type="http://schemas.openxmlformats.org/officeDocument/2006/relationships/image" Target="media/image104.jpg"/><Relationship Id="rId122" Type="http://schemas.openxmlformats.org/officeDocument/2006/relationships/image" Target="media/image105.jpg"/><Relationship Id="rId123" Type="http://schemas.openxmlformats.org/officeDocument/2006/relationships/image" Target="media/image106.jpg"/><Relationship Id="rId124" Type="http://schemas.openxmlformats.org/officeDocument/2006/relationships/image" Target="media/image107.jpg"/><Relationship Id="rId125" Type="http://schemas.openxmlformats.org/officeDocument/2006/relationships/image" Target="media/image108.jpg"/><Relationship Id="rId126" Type="http://schemas.openxmlformats.org/officeDocument/2006/relationships/image" Target="media/image109.jpg"/><Relationship Id="rId127" Type="http://schemas.openxmlformats.org/officeDocument/2006/relationships/header" Target="header5.xml"/><Relationship Id="rId128" Type="http://schemas.openxmlformats.org/officeDocument/2006/relationships/header" Target="header6.xml"/><Relationship Id="rId129" Type="http://schemas.openxmlformats.org/officeDocument/2006/relationships/image" Target="media/image110.jpg"/><Relationship Id="rId130" Type="http://schemas.openxmlformats.org/officeDocument/2006/relationships/image" Target="media/image111.jpg"/><Relationship Id="rId131" Type="http://schemas.openxmlformats.org/officeDocument/2006/relationships/image" Target="media/image112.jpg"/><Relationship Id="rId132" Type="http://schemas.openxmlformats.org/officeDocument/2006/relationships/image" Target="media/image113.jpg"/><Relationship Id="rId133" Type="http://schemas.openxmlformats.org/officeDocument/2006/relationships/image" Target="media/image114.jpg"/><Relationship Id="rId134" Type="http://schemas.openxmlformats.org/officeDocument/2006/relationships/image" Target="media/image115.jpg"/><Relationship Id="rId135" Type="http://schemas.openxmlformats.org/officeDocument/2006/relationships/image" Target="media/image116.jpg"/><Relationship Id="rId136" Type="http://schemas.openxmlformats.org/officeDocument/2006/relationships/image" Target="media/image117.jpg"/><Relationship Id="rId137" Type="http://schemas.openxmlformats.org/officeDocument/2006/relationships/image" Target="media/image118.jpg"/><Relationship Id="rId138" Type="http://schemas.openxmlformats.org/officeDocument/2006/relationships/image" Target="media/image119.jpg"/><Relationship Id="rId139" Type="http://schemas.openxmlformats.org/officeDocument/2006/relationships/image" Target="media/image120.jpg"/><Relationship Id="rId140" Type="http://schemas.openxmlformats.org/officeDocument/2006/relationships/image" Target="media/image121.jpg"/><Relationship Id="rId141" Type="http://schemas.openxmlformats.org/officeDocument/2006/relationships/image" Target="media/image122.jp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Yusuf Mahesa</dc:creator>
  <dcterms:created xsi:type="dcterms:W3CDTF">2018-05-07T13:17:21Z</dcterms:created>
  <dcterms:modified xsi:type="dcterms:W3CDTF">2018-05-07T13:17:21Z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2017-07-12T00:00:00Z</vt:filetime>
  </property>
  <property fmtid="{D5CDD505-2E9C-101B-9397-08002B2CF9AE}" pid="3" name="LastSaved">
    <vt:filetime>2018-05-07T00:00:00Z</vt:filetime>
  </property>
</Properties>
</file>